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56" w:rsidRPr="00752F6F" w:rsidRDefault="008C3156" w:rsidP="00752F6F">
      <w:pPr>
        <w:spacing w:after="60"/>
        <w:rPr>
          <w:b/>
          <w:sz w:val="24"/>
          <w:szCs w:val="24"/>
        </w:rPr>
      </w:pPr>
      <w:r w:rsidRPr="00752F6F">
        <w:rPr>
          <w:b/>
          <w:sz w:val="24"/>
          <w:szCs w:val="24"/>
        </w:rPr>
        <w:t>Crime and punishment Knowledge Organiser.</w:t>
      </w:r>
      <w:r w:rsidR="00752F6F" w:rsidRPr="00752F6F">
        <w:rPr>
          <w:b/>
          <w:sz w:val="24"/>
          <w:szCs w:val="24"/>
        </w:rPr>
        <w:t xml:space="preserve"> 1 </w:t>
      </w:r>
      <w:r w:rsidRPr="00752F6F">
        <w:rPr>
          <w:b/>
          <w:sz w:val="24"/>
          <w:szCs w:val="24"/>
        </w:rPr>
        <w:t xml:space="preserve">Medieval period, c.1000-c.1500. </w:t>
      </w:r>
    </w:p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521"/>
        <w:gridCol w:w="2534"/>
        <w:gridCol w:w="2535"/>
        <w:gridCol w:w="2535"/>
        <w:gridCol w:w="2535"/>
        <w:gridCol w:w="5070"/>
      </w:tblGrid>
      <w:tr w:rsidR="00EB4332" w:rsidTr="00CD47B9">
        <w:trPr>
          <w:cantSplit/>
          <w:trHeight w:val="330"/>
        </w:trPr>
        <w:tc>
          <w:tcPr>
            <w:tcW w:w="521" w:type="dxa"/>
            <w:textDirection w:val="btLr"/>
          </w:tcPr>
          <w:p w:rsidR="00EB4332" w:rsidRPr="008C3156" w:rsidRDefault="00EB4332" w:rsidP="008C3156">
            <w:pPr>
              <w:spacing w:before="60" w:after="60"/>
              <w:ind w:left="113" w:right="113"/>
              <w:rPr>
                <w:b/>
              </w:rPr>
            </w:pPr>
          </w:p>
        </w:tc>
        <w:tc>
          <w:tcPr>
            <w:tcW w:w="2534" w:type="dxa"/>
          </w:tcPr>
          <w:p w:rsidR="00EB4332" w:rsidRPr="006D19D0" w:rsidRDefault="00EB4332" w:rsidP="008C3156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Crimes</w:t>
            </w:r>
          </w:p>
        </w:tc>
        <w:tc>
          <w:tcPr>
            <w:tcW w:w="2535" w:type="dxa"/>
          </w:tcPr>
          <w:p w:rsidR="00EB4332" w:rsidRPr="006D19D0" w:rsidRDefault="00EB4332" w:rsidP="008C3156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Policing</w:t>
            </w:r>
          </w:p>
        </w:tc>
        <w:tc>
          <w:tcPr>
            <w:tcW w:w="2535" w:type="dxa"/>
          </w:tcPr>
          <w:p w:rsidR="00EB4332" w:rsidRPr="006D19D0" w:rsidRDefault="00EB4332" w:rsidP="008C3156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Trials</w:t>
            </w:r>
          </w:p>
        </w:tc>
        <w:tc>
          <w:tcPr>
            <w:tcW w:w="2535" w:type="dxa"/>
          </w:tcPr>
          <w:p w:rsidR="00EB4332" w:rsidRPr="006D19D0" w:rsidRDefault="00EB4332" w:rsidP="008C3156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Punishment</w:t>
            </w:r>
          </w:p>
        </w:tc>
        <w:tc>
          <w:tcPr>
            <w:tcW w:w="5070" w:type="dxa"/>
          </w:tcPr>
          <w:p w:rsidR="00EB4332" w:rsidRPr="006D19D0" w:rsidRDefault="00EB4332" w:rsidP="00F21D1B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Key considerations</w:t>
            </w:r>
          </w:p>
        </w:tc>
      </w:tr>
      <w:tr w:rsidR="00EB4332" w:rsidTr="00CD47B9">
        <w:trPr>
          <w:cantSplit/>
          <w:trHeight w:val="1134"/>
        </w:trPr>
        <w:tc>
          <w:tcPr>
            <w:tcW w:w="521" w:type="dxa"/>
            <w:textDirection w:val="btLr"/>
          </w:tcPr>
          <w:p w:rsidR="00EB4332" w:rsidRPr="008C3156" w:rsidRDefault="00EB4332" w:rsidP="009F5C92">
            <w:pPr>
              <w:ind w:left="113" w:right="113"/>
              <w:rPr>
                <w:b/>
              </w:rPr>
            </w:pPr>
            <w:r>
              <w:rPr>
                <w:b/>
              </w:rPr>
              <w:t>Saxons</w:t>
            </w:r>
          </w:p>
        </w:tc>
        <w:tc>
          <w:tcPr>
            <w:tcW w:w="2534" w:type="dxa"/>
          </w:tcPr>
          <w:p w:rsidR="00EB4332" w:rsidRPr="00CB59E0" w:rsidRDefault="00EB4332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Crimes against the person:</w:t>
            </w:r>
          </w:p>
          <w:p w:rsidR="00EB4332" w:rsidRPr="006D19D0" w:rsidRDefault="00EB4332" w:rsidP="00786E71">
            <w:pPr>
              <w:pStyle w:val="ListParagraph"/>
              <w:numPr>
                <w:ilvl w:val="0"/>
                <w:numId w:val="5"/>
              </w:numPr>
              <w:rPr>
                <w:sz w:val="16"/>
              </w:rPr>
            </w:pPr>
            <w:r w:rsidRPr="006D19D0">
              <w:rPr>
                <w:sz w:val="16"/>
              </w:rPr>
              <w:t>Assault / murder</w:t>
            </w:r>
          </w:p>
          <w:p w:rsidR="00EB4332" w:rsidRPr="00CB59E0" w:rsidRDefault="00EB4332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Crimes against property:</w:t>
            </w:r>
          </w:p>
          <w:p w:rsidR="00EB4332" w:rsidRPr="006D19D0" w:rsidRDefault="00EB4332" w:rsidP="00786E71">
            <w:pPr>
              <w:pStyle w:val="ListParagraph"/>
              <w:numPr>
                <w:ilvl w:val="0"/>
                <w:numId w:val="5"/>
              </w:numPr>
              <w:rPr>
                <w:sz w:val="16"/>
              </w:rPr>
            </w:pPr>
            <w:r w:rsidRPr="006D19D0">
              <w:rPr>
                <w:sz w:val="16"/>
              </w:rPr>
              <w:t>Theft</w:t>
            </w:r>
          </w:p>
          <w:p w:rsidR="00EB4332" w:rsidRPr="00CB59E0" w:rsidRDefault="00EB4332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Crimes against authority:</w:t>
            </w:r>
          </w:p>
          <w:p w:rsidR="00EB4332" w:rsidRDefault="00EB4332" w:rsidP="00786E71">
            <w:pPr>
              <w:pStyle w:val="ListParagraph"/>
              <w:numPr>
                <w:ilvl w:val="0"/>
                <w:numId w:val="5"/>
              </w:numPr>
              <w:rPr>
                <w:sz w:val="16"/>
              </w:rPr>
            </w:pPr>
            <w:r w:rsidRPr="006D19D0">
              <w:rPr>
                <w:sz w:val="16"/>
              </w:rPr>
              <w:t>Treason</w:t>
            </w:r>
          </w:p>
          <w:p w:rsidR="00EB4332" w:rsidRPr="00CB59E0" w:rsidRDefault="00EB4332" w:rsidP="003741EB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Moral crimes – links to Church:</w:t>
            </w:r>
          </w:p>
          <w:p w:rsidR="00EB4332" w:rsidRPr="006D19D0" w:rsidRDefault="00EB4332" w:rsidP="00786E71">
            <w:pPr>
              <w:pStyle w:val="ListParagraph"/>
              <w:numPr>
                <w:ilvl w:val="0"/>
                <w:numId w:val="5"/>
              </w:numPr>
              <w:rPr>
                <w:sz w:val="16"/>
              </w:rPr>
            </w:pPr>
            <w:r>
              <w:rPr>
                <w:sz w:val="16"/>
              </w:rPr>
              <w:t>Drunkenness, adultery, etc.</w:t>
            </w:r>
          </w:p>
        </w:tc>
        <w:tc>
          <w:tcPr>
            <w:tcW w:w="2535" w:type="dxa"/>
          </w:tcPr>
          <w:p w:rsidR="00EB4332" w:rsidRPr="00CB59E0" w:rsidRDefault="00EB4332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Community-based</w:t>
            </w:r>
          </w:p>
          <w:p w:rsidR="00EB4332" w:rsidRPr="006D19D0" w:rsidRDefault="00EB4332" w:rsidP="009D0187">
            <w:pPr>
              <w:pStyle w:val="ListParagraph"/>
              <w:numPr>
                <w:ilvl w:val="0"/>
                <w:numId w:val="1"/>
              </w:numPr>
              <w:rPr>
                <w:sz w:val="16"/>
              </w:rPr>
            </w:pPr>
            <w:r w:rsidRPr="006D19D0">
              <w:rPr>
                <w:sz w:val="16"/>
              </w:rPr>
              <w:t>Hue and cry</w:t>
            </w:r>
          </w:p>
          <w:p w:rsidR="00EB4332" w:rsidRPr="006D19D0" w:rsidRDefault="00EB4332" w:rsidP="009D0187">
            <w:pPr>
              <w:pStyle w:val="ListParagraph"/>
              <w:numPr>
                <w:ilvl w:val="0"/>
                <w:numId w:val="1"/>
              </w:numPr>
              <w:rPr>
                <w:sz w:val="16"/>
              </w:rPr>
            </w:pPr>
            <w:r w:rsidRPr="006D19D0">
              <w:rPr>
                <w:sz w:val="16"/>
              </w:rPr>
              <w:t>Tithings</w:t>
            </w:r>
          </w:p>
        </w:tc>
        <w:tc>
          <w:tcPr>
            <w:tcW w:w="2535" w:type="dxa"/>
          </w:tcPr>
          <w:p w:rsidR="00EB4332" w:rsidRPr="00CB59E0" w:rsidRDefault="00EB4332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Community-based</w:t>
            </w:r>
          </w:p>
          <w:p w:rsidR="00EB4332" w:rsidRDefault="00EB4332" w:rsidP="009D0187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6D19D0">
              <w:rPr>
                <w:sz w:val="16"/>
              </w:rPr>
              <w:t xml:space="preserve">Local </w:t>
            </w:r>
            <w:r>
              <w:rPr>
                <w:sz w:val="16"/>
              </w:rPr>
              <w:t>courts for most cases</w:t>
            </w:r>
          </w:p>
          <w:p w:rsidR="00EB4332" w:rsidRDefault="00EB4332" w:rsidP="009D0187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 xml:space="preserve">Local </w:t>
            </w:r>
            <w:r w:rsidRPr="006D19D0">
              <w:rPr>
                <w:sz w:val="16"/>
              </w:rPr>
              <w:t>jury</w:t>
            </w:r>
            <w:r>
              <w:rPr>
                <w:sz w:val="16"/>
              </w:rPr>
              <w:t xml:space="preserve"> (knew accused)</w:t>
            </w:r>
          </w:p>
          <w:p w:rsidR="00EB4332" w:rsidRPr="006D19D0" w:rsidRDefault="00EB4332" w:rsidP="009D0187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King’s Court for serious cases</w:t>
            </w:r>
          </w:p>
          <w:p w:rsidR="00EB4332" w:rsidRPr="00CB59E0" w:rsidRDefault="00EB4332" w:rsidP="009D0187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Religious influence</w:t>
            </w:r>
          </w:p>
          <w:p w:rsidR="00EB4332" w:rsidRPr="006D19D0" w:rsidRDefault="00EB4332" w:rsidP="009D0187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6D19D0">
              <w:rPr>
                <w:sz w:val="16"/>
              </w:rPr>
              <w:t xml:space="preserve">Oath </w:t>
            </w:r>
            <w:r>
              <w:rPr>
                <w:sz w:val="16"/>
              </w:rPr>
              <w:t>to ensure honesty</w:t>
            </w:r>
          </w:p>
          <w:p w:rsidR="00EB4332" w:rsidRPr="006D19D0" w:rsidRDefault="00EB4332" w:rsidP="009F5C92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6D19D0">
              <w:rPr>
                <w:sz w:val="16"/>
              </w:rPr>
              <w:t>Trial by ordeal</w:t>
            </w:r>
            <w:r>
              <w:rPr>
                <w:sz w:val="16"/>
              </w:rPr>
              <w:t xml:space="preserve">: </w:t>
            </w:r>
            <w:r w:rsidRPr="006D19D0">
              <w:rPr>
                <w:sz w:val="16"/>
              </w:rPr>
              <w:t>God decides.</w:t>
            </w:r>
          </w:p>
        </w:tc>
        <w:tc>
          <w:tcPr>
            <w:tcW w:w="2535" w:type="dxa"/>
          </w:tcPr>
          <w:p w:rsidR="00EB4332" w:rsidRPr="00CB59E0" w:rsidRDefault="00EB4332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Punishments:</w:t>
            </w:r>
          </w:p>
          <w:p w:rsidR="00EB4332" w:rsidRPr="009F5C92" w:rsidRDefault="00EB4332" w:rsidP="009F5C92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 w:rsidRPr="009F5C92">
              <w:rPr>
                <w:sz w:val="16"/>
              </w:rPr>
              <w:t>Wergild; fines; corporal punishment; maiming; capital punishment; NOT prison</w:t>
            </w:r>
          </w:p>
          <w:p w:rsidR="00EB4332" w:rsidRPr="00CB59E0" w:rsidRDefault="00EB4332" w:rsidP="00786E71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Purpose</w:t>
            </w:r>
          </w:p>
          <w:p w:rsidR="00EB4332" w:rsidRPr="006D19D0" w:rsidRDefault="00EB4332" w:rsidP="00786E7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 w:rsidRPr="006D19D0">
              <w:rPr>
                <w:sz w:val="16"/>
              </w:rPr>
              <w:t>Compensation - Wergild</w:t>
            </w:r>
          </w:p>
          <w:p w:rsidR="00EB4332" w:rsidRPr="006D19D0" w:rsidRDefault="00EB4332" w:rsidP="00786E7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 w:rsidRPr="006D19D0">
              <w:rPr>
                <w:sz w:val="16"/>
              </w:rPr>
              <w:t>Retribution – severity of punishment matched crime</w:t>
            </w:r>
          </w:p>
          <w:p w:rsidR="00EB4332" w:rsidRPr="006D19D0" w:rsidRDefault="00EB4332" w:rsidP="00497BF6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 w:rsidRPr="006D19D0">
              <w:rPr>
                <w:sz w:val="16"/>
              </w:rPr>
              <w:t>Deterrent –</w:t>
            </w:r>
            <w:r>
              <w:rPr>
                <w:sz w:val="16"/>
              </w:rPr>
              <w:t xml:space="preserve">pain / </w:t>
            </w:r>
            <w:r w:rsidR="00497BF6">
              <w:rPr>
                <w:sz w:val="16"/>
              </w:rPr>
              <w:t xml:space="preserve">public </w:t>
            </w:r>
            <w:r w:rsidRPr="006D19D0">
              <w:rPr>
                <w:sz w:val="16"/>
              </w:rPr>
              <w:t>humiliati</w:t>
            </w:r>
            <w:r>
              <w:rPr>
                <w:sz w:val="16"/>
              </w:rPr>
              <w:t>on</w:t>
            </w:r>
            <w:r w:rsidR="00497BF6">
              <w:rPr>
                <w:sz w:val="16"/>
              </w:rPr>
              <w:t xml:space="preserve"> (linked to community)</w:t>
            </w:r>
          </w:p>
        </w:tc>
        <w:tc>
          <w:tcPr>
            <w:tcW w:w="5070" w:type="dxa"/>
            <w:vMerge w:val="restart"/>
          </w:tcPr>
          <w:p w:rsidR="00EB4332" w:rsidRPr="00CB59E0" w:rsidRDefault="00EB4332" w:rsidP="00CD59B8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Society:</w:t>
            </w:r>
          </w:p>
          <w:p w:rsidR="00EB4332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Agricultural - small villages but also growth of towns</w:t>
            </w:r>
          </w:p>
          <w:p w:rsidR="00EB4332" w:rsidRPr="00AE7260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Importance of community in p</w:t>
            </w:r>
            <w:r w:rsidRPr="00AE7260">
              <w:rPr>
                <w:sz w:val="16"/>
              </w:rPr>
              <w:t xml:space="preserve">olicing, trials </w:t>
            </w:r>
            <w:r>
              <w:rPr>
                <w:sz w:val="16"/>
              </w:rPr>
              <w:t>&amp;</w:t>
            </w:r>
            <w:r w:rsidRPr="00AE7260">
              <w:rPr>
                <w:sz w:val="16"/>
              </w:rPr>
              <w:t xml:space="preserve"> punishment</w:t>
            </w:r>
            <w:r>
              <w:rPr>
                <w:sz w:val="16"/>
              </w:rPr>
              <w:t>.</w:t>
            </w:r>
          </w:p>
          <w:p w:rsidR="00EB4332" w:rsidRPr="00CB59E0" w:rsidRDefault="00EB4332" w:rsidP="00CD59B8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Institutions – government</w:t>
            </w:r>
          </w:p>
          <w:p w:rsidR="00EB4332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9F5C92">
              <w:rPr>
                <w:sz w:val="16"/>
              </w:rPr>
              <w:t>Normans (1066-1200) 7</w:t>
            </w:r>
            <w:r w:rsidR="00497BF6">
              <w:rPr>
                <w:sz w:val="16"/>
              </w:rPr>
              <w:t>,</w:t>
            </w:r>
            <w:r w:rsidRPr="009F5C92">
              <w:rPr>
                <w:sz w:val="16"/>
              </w:rPr>
              <w:t>000 minority among 2m</w:t>
            </w:r>
            <w:r w:rsidR="00497BF6">
              <w:rPr>
                <w:sz w:val="16"/>
              </w:rPr>
              <w:t>illion</w:t>
            </w:r>
            <w:r w:rsidRPr="009F5C92">
              <w:rPr>
                <w:sz w:val="16"/>
              </w:rPr>
              <w:t xml:space="preserve"> Saxons. </w:t>
            </w:r>
            <w:r w:rsidR="00497BF6">
              <w:rPr>
                <w:sz w:val="16"/>
              </w:rPr>
              <w:t>Issues of c</w:t>
            </w:r>
            <w:r w:rsidRPr="009F5C92">
              <w:rPr>
                <w:sz w:val="16"/>
              </w:rPr>
              <w:t xml:space="preserve">ontrol </w:t>
            </w:r>
            <w:r w:rsidR="00497BF6">
              <w:rPr>
                <w:sz w:val="16"/>
              </w:rPr>
              <w:t>and</w:t>
            </w:r>
            <w:r w:rsidRPr="009F5C92">
              <w:rPr>
                <w:sz w:val="16"/>
              </w:rPr>
              <w:t xml:space="preserve"> deterrence.</w:t>
            </w:r>
          </w:p>
          <w:p w:rsidR="00EB4332" w:rsidRPr="009F5C92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9F5C92">
              <w:rPr>
                <w:sz w:val="16"/>
              </w:rPr>
              <w:t xml:space="preserve">Later </w:t>
            </w:r>
            <w:proofErr w:type="gramStart"/>
            <w:r w:rsidRPr="009F5C92">
              <w:rPr>
                <w:sz w:val="16"/>
              </w:rPr>
              <w:t>Middle</w:t>
            </w:r>
            <w:proofErr w:type="gramEnd"/>
            <w:r w:rsidRPr="009F5C92">
              <w:rPr>
                <w:sz w:val="16"/>
              </w:rPr>
              <w:t xml:space="preserve"> Ages: Norman / Saxon divisions faded.</w:t>
            </w:r>
          </w:p>
          <w:p w:rsidR="00EB4332" w:rsidRPr="009F5C92" w:rsidRDefault="00EB4332" w:rsidP="009F5C92">
            <w:pPr>
              <w:rPr>
                <w:sz w:val="16"/>
              </w:rPr>
            </w:pPr>
            <w:r w:rsidRPr="009F5C92">
              <w:rPr>
                <w:b/>
                <w:sz w:val="16"/>
              </w:rPr>
              <w:t xml:space="preserve">Institutions – Church / religion </w:t>
            </w:r>
          </w:p>
          <w:p w:rsidR="00EB4332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Massive influence of Christian religion; deep belief in God</w:t>
            </w:r>
          </w:p>
          <w:p w:rsidR="00EB4332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Influence on moral crimes: e.g. drunkenness, adultery</w:t>
            </w:r>
          </w:p>
          <w:p w:rsidR="00EB4332" w:rsidRDefault="00497BF6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Development of h</w:t>
            </w:r>
            <w:r w:rsidR="00EB4332">
              <w:rPr>
                <w:sz w:val="16"/>
              </w:rPr>
              <w:t>eresy – crimes against Church beliefs</w:t>
            </w:r>
          </w:p>
          <w:p w:rsidR="00EB4332" w:rsidRPr="003741EB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Sanctuary linked to mercy</w:t>
            </w:r>
          </w:p>
          <w:p w:rsidR="00497BF6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EB4332">
              <w:rPr>
                <w:sz w:val="16"/>
              </w:rPr>
              <w:t>Trials:</w:t>
            </w:r>
          </w:p>
          <w:p w:rsidR="00497BF6" w:rsidRDefault="00EB4332" w:rsidP="00497BF6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 w:rsidRPr="00EB4332">
              <w:rPr>
                <w:sz w:val="16"/>
              </w:rPr>
              <w:t>oaths to ‘prove’ honesty of accused / witnesses / jury;</w:t>
            </w:r>
          </w:p>
          <w:p w:rsidR="00497BF6" w:rsidRDefault="00EB4332" w:rsidP="00497BF6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 w:rsidRPr="00EB4332">
              <w:rPr>
                <w:sz w:val="16"/>
              </w:rPr>
              <w:t>Trial by Ordeal – ‘God decides’ to 1215;</w:t>
            </w:r>
          </w:p>
          <w:p w:rsidR="00EB4332" w:rsidRPr="00EB4332" w:rsidRDefault="00EB4332" w:rsidP="00497BF6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 w:rsidRPr="00EB4332">
              <w:rPr>
                <w:sz w:val="16"/>
              </w:rPr>
              <w:t>lenient Church Courts for clergy: Benefit of the Clergy; Neck verse</w:t>
            </w:r>
          </w:p>
          <w:p w:rsidR="00EB4332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Mercy in punishment</w:t>
            </w:r>
          </w:p>
          <w:p w:rsidR="00EB4332" w:rsidRPr="00CB59E0" w:rsidRDefault="00EB4332" w:rsidP="00CD59B8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Individuals</w:t>
            </w:r>
          </w:p>
          <w:p w:rsidR="00EB4332" w:rsidRPr="00CD59B8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CD59B8">
              <w:rPr>
                <w:sz w:val="16"/>
              </w:rPr>
              <w:t>William the Conqueror</w:t>
            </w:r>
            <w:r>
              <w:rPr>
                <w:sz w:val="16"/>
              </w:rPr>
              <w:t xml:space="preserve"> – Norman laws, harshness, personal love of hunting.</w:t>
            </w:r>
          </w:p>
          <w:p w:rsidR="00EB4332" w:rsidRPr="00CB59E0" w:rsidRDefault="00EB4332" w:rsidP="00CD59B8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Attitudes</w:t>
            </w:r>
          </w:p>
          <w:p w:rsidR="00EB4332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Importance of religion</w:t>
            </w:r>
          </w:p>
          <w:p w:rsidR="00EB4332" w:rsidRPr="00CD59B8" w:rsidRDefault="00EB4332" w:rsidP="00EB4332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CD59B8">
              <w:rPr>
                <w:sz w:val="16"/>
              </w:rPr>
              <w:t>‘</w:t>
            </w:r>
            <w:r>
              <w:rPr>
                <w:sz w:val="16"/>
              </w:rPr>
              <w:t>S</w:t>
            </w:r>
            <w:r w:rsidRPr="00CD59B8">
              <w:rPr>
                <w:sz w:val="16"/>
              </w:rPr>
              <w:t>ocial crime’ under Normans</w:t>
            </w:r>
            <w:r>
              <w:rPr>
                <w:sz w:val="16"/>
              </w:rPr>
              <w:t>,</w:t>
            </w:r>
            <w:r w:rsidRPr="00CD59B8">
              <w:rPr>
                <w:sz w:val="16"/>
              </w:rPr>
              <w:t xml:space="preserve"> e.g. Forest Laws.</w:t>
            </w:r>
          </w:p>
          <w:p w:rsidR="00EB4332" w:rsidRPr="00CB59E0" w:rsidRDefault="00EB4332" w:rsidP="00CD59B8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Science and technology</w:t>
            </w:r>
          </w:p>
          <w:p w:rsidR="00EB4332" w:rsidRPr="00497BF6" w:rsidRDefault="00EB4332" w:rsidP="00497BF6">
            <w:pPr>
              <w:pStyle w:val="ListParagraph"/>
              <w:numPr>
                <w:ilvl w:val="0"/>
                <w:numId w:val="41"/>
              </w:numPr>
              <w:rPr>
                <w:sz w:val="16"/>
              </w:rPr>
            </w:pPr>
            <w:r w:rsidRPr="00497BF6">
              <w:rPr>
                <w:sz w:val="16"/>
              </w:rPr>
              <w:t>Domination by religion</w:t>
            </w:r>
          </w:p>
        </w:tc>
      </w:tr>
      <w:tr w:rsidR="00EB4332" w:rsidTr="00CD47B9">
        <w:trPr>
          <w:cantSplit/>
          <w:trHeight w:val="1134"/>
        </w:trPr>
        <w:tc>
          <w:tcPr>
            <w:tcW w:w="521" w:type="dxa"/>
            <w:textDirection w:val="btLr"/>
          </w:tcPr>
          <w:p w:rsidR="00EB4332" w:rsidRPr="008C3156" w:rsidRDefault="00EB4332" w:rsidP="009F5C92">
            <w:pPr>
              <w:ind w:left="113" w:right="113"/>
              <w:rPr>
                <w:b/>
              </w:rPr>
            </w:pPr>
            <w:r w:rsidRPr="008C3156">
              <w:rPr>
                <w:b/>
              </w:rPr>
              <w:t>Normans</w:t>
            </w:r>
          </w:p>
        </w:tc>
        <w:tc>
          <w:tcPr>
            <w:tcW w:w="2534" w:type="dxa"/>
          </w:tcPr>
          <w:p w:rsidR="00EB4332" w:rsidRPr="00CB59E0" w:rsidRDefault="00EB4332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As above, plus:</w:t>
            </w:r>
          </w:p>
          <w:p w:rsidR="00EB4332" w:rsidRDefault="00EB4332" w:rsidP="006D19D0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r>
              <w:rPr>
                <w:sz w:val="16"/>
              </w:rPr>
              <w:t>Most Saxon laws retained</w:t>
            </w:r>
          </w:p>
          <w:p w:rsidR="00EB4332" w:rsidRDefault="00EB4332" w:rsidP="006D19D0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Murdrum</w:t>
            </w:r>
            <w:proofErr w:type="spellEnd"/>
            <w:r>
              <w:rPr>
                <w:sz w:val="16"/>
              </w:rPr>
              <w:t xml:space="preserve"> law - control</w:t>
            </w:r>
          </w:p>
          <w:p w:rsidR="00EB4332" w:rsidRDefault="00EB4332" w:rsidP="006D19D0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r>
              <w:rPr>
                <w:sz w:val="16"/>
              </w:rPr>
              <w:t>Forest Laws: protect hunting. seen as unfair ‘social crime’</w:t>
            </w:r>
          </w:p>
          <w:p w:rsidR="00EB4332" w:rsidRPr="007520B0" w:rsidRDefault="00EB4332" w:rsidP="000F17B5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r>
              <w:rPr>
                <w:sz w:val="16"/>
              </w:rPr>
              <w:t>Concept of the ‘King’s Peace’ – crimes were against king.</w:t>
            </w:r>
          </w:p>
        </w:tc>
        <w:tc>
          <w:tcPr>
            <w:tcW w:w="2535" w:type="dxa"/>
          </w:tcPr>
          <w:p w:rsidR="00EB4332" w:rsidRPr="009F5C92" w:rsidRDefault="00EB4332" w:rsidP="009F5C92">
            <w:pPr>
              <w:rPr>
                <w:sz w:val="16"/>
              </w:rPr>
            </w:pPr>
          </w:p>
        </w:tc>
        <w:tc>
          <w:tcPr>
            <w:tcW w:w="2535" w:type="dxa"/>
          </w:tcPr>
          <w:p w:rsidR="00EB4332" w:rsidRPr="00EB4332" w:rsidRDefault="00EB4332">
            <w:pPr>
              <w:rPr>
                <w:b/>
                <w:sz w:val="16"/>
              </w:rPr>
            </w:pPr>
            <w:r w:rsidRPr="00EB4332">
              <w:rPr>
                <w:b/>
                <w:sz w:val="16"/>
              </w:rPr>
              <w:t>As above, plus:</w:t>
            </w:r>
          </w:p>
          <w:p w:rsidR="00EB4332" w:rsidRPr="006D19D0" w:rsidRDefault="00EB4332" w:rsidP="006D19D0">
            <w:pPr>
              <w:pStyle w:val="ListParagraph"/>
              <w:numPr>
                <w:ilvl w:val="0"/>
                <w:numId w:val="8"/>
              </w:numPr>
              <w:rPr>
                <w:sz w:val="16"/>
              </w:rPr>
            </w:pPr>
            <w:r>
              <w:rPr>
                <w:sz w:val="16"/>
              </w:rPr>
              <w:t>Trail by Ordeal now included trial by combat.</w:t>
            </w:r>
          </w:p>
        </w:tc>
        <w:tc>
          <w:tcPr>
            <w:tcW w:w="2535" w:type="dxa"/>
          </w:tcPr>
          <w:p w:rsidR="00EB4332" w:rsidRPr="00CB59E0" w:rsidRDefault="00EB4332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As above, except:</w:t>
            </w:r>
          </w:p>
          <w:p w:rsidR="00EB4332" w:rsidRDefault="00EB4332" w:rsidP="006D19D0">
            <w:pPr>
              <w:pStyle w:val="ListParagraph"/>
              <w:numPr>
                <w:ilvl w:val="0"/>
                <w:numId w:val="8"/>
              </w:numPr>
              <w:rPr>
                <w:sz w:val="16"/>
              </w:rPr>
            </w:pPr>
            <w:r>
              <w:rPr>
                <w:sz w:val="16"/>
              </w:rPr>
              <w:t>Wergild abolished; fines to king - breach of ‘King’s Peace’</w:t>
            </w:r>
          </w:p>
          <w:p w:rsidR="00EB4332" w:rsidRDefault="00EB4332" w:rsidP="006D19D0">
            <w:pPr>
              <w:pStyle w:val="ListParagraph"/>
              <w:numPr>
                <w:ilvl w:val="0"/>
                <w:numId w:val="8"/>
              </w:numPr>
              <w:rPr>
                <w:sz w:val="16"/>
              </w:rPr>
            </w:pPr>
            <w:r>
              <w:rPr>
                <w:sz w:val="16"/>
              </w:rPr>
              <w:t>Increase in crimes punishable by death or mutilation</w:t>
            </w:r>
          </w:p>
          <w:p w:rsidR="00EB4332" w:rsidRPr="006D19D0" w:rsidRDefault="00EB4332" w:rsidP="009F5C92">
            <w:pPr>
              <w:pStyle w:val="ListParagraph"/>
              <w:numPr>
                <w:ilvl w:val="0"/>
                <w:numId w:val="8"/>
              </w:numPr>
              <w:rPr>
                <w:sz w:val="16"/>
              </w:rPr>
            </w:pPr>
            <w:r>
              <w:rPr>
                <w:sz w:val="16"/>
              </w:rPr>
              <w:t>Retribution and deterrent main purposes</w:t>
            </w:r>
          </w:p>
        </w:tc>
        <w:tc>
          <w:tcPr>
            <w:tcW w:w="5070" w:type="dxa"/>
            <w:vMerge/>
          </w:tcPr>
          <w:p w:rsidR="00EB4332" w:rsidRPr="006D19D0" w:rsidRDefault="00EB4332" w:rsidP="006D19D0">
            <w:pPr>
              <w:pStyle w:val="ListParagraph"/>
              <w:numPr>
                <w:ilvl w:val="0"/>
                <w:numId w:val="7"/>
              </w:numPr>
              <w:rPr>
                <w:sz w:val="16"/>
              </w:rPr>
            </w:pPr>
          </w:p>
        </w:tc>
      </w:tr>
      <w:tr w:rsidR="00EB4332" w:rsidTr="00CD47B9">
        <w:trPr>
          <w:cantSplit/>
          <w:trHeight w:val="1134"/>
        </w:trPr>
        <w:tc>
          <w:tcPr>
            <w:tcW w:w="521" w:type="dxa"/>
            <w:textDirection w:val="btLr"/>
          </w:tcPr>
          <w:p w:rsidR="00EB4332" w:rsidRPr="008C3156" w:rsidRDefault="00EB4332" w:rsidP="009F5C92">
            <w:pPr>
              <w:ind w:left="113" w:right="113"/>
              <w:rPr>
                <w:b/>
              </w:rPr>
            </w:pPr>
            <w:r w:rsidRPr="008C3156">
              <w:rPr>
                <w:b/>
              </w:rPr>
              <w:t>Later</w:t>
            </w:r>
            <w:r>
              <w:rPr>
                <w:b/>
              </w:rPr>
              <w:t xml:space="preserve"> Medieval</w:t>
            </w:r>
          </w:p>
        </w:tc>
        <w:tc>
          <w:tcPr>
            <w:tcW w:w="2534" w:type="dxa"/>
          </w:tcPr>
          <w:p w:rsidR="00EB4332" w:rsidRPr="00CB59E0" w:rsidRDefault="00EB4332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As above, except:</w:t>
            </w:r>
          </w:p>
          <w:p w:rsidR="00EB4332" w:rsidRDefault="00EB4332" w:rsidP="00250BEB">
            <w:pPr>
              <w:pStyle w:val="ListParagraph"/>
              <w:numPr>
                <w:ilvl w:val="0"/>
                <w:numId w:val="7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Murdrum</w:t>
            </w:r>
            <w:proofErr w:type="spellEnd"/>
            <w:r>
              <w:rPr>
                <w:sz w:val="16"/>
              </w:rPr>
              <w:t xml:space="preserve"> fine abolished</w:t>
            </w:r>
            <w:r w:rsidR="00497BF6">
              <w:rPr>
                <w:sz w:val="16"/>
              </w:rPr>
              <w:t xml:space="preserve"> c.1350</w:t>
            </w:r>
          </w:p>
          <w:p w:rsidR="00497BF6" w:rsidRDefault="00497BF6" w:rsidP="00250BEB">
            <w:pPr>
              <w:pStyle w:val="ListParagraph"/>
              <w:numPr>
                <w:ilvl w:val="0"/>
                <w:numId w:val="7"/>
              </w:numPr>
              <w:rPr>
                <w:sz w:val="16"/>
              </w:rPr>
            </w:pPr>
            <w:r>
              <w:rPr>
                <w:sz w:val="16"/>
              </w:rPr>
              <w:t>Forest Laws abolished 1217</w:t>
            </w:r>
          </w:p>
          <w:p w:rsidR="00EB4332" w:rsidRDefault="00EB4332" w:rsidP="00250BEB">
            <w:pPr>
              <w:pStyle w:val="ListParagraph"/>
              <w:numPr>
                <w:ilvl w:val="0"/>
                <w:numId w:val="7"/>
              </w:numPr>
              <w:rPr>
                <w:sz w:val="16"/>
              </w:rPr>
            </w:pPr>
            <w:r>
              <w:rPr>
                <w:sz w:val="16"/>
              </w:rPr>
              <w:t>Heresy Laws from 1382</w:t>
            </w:r>
          </w:p>
          <w:p w:rsidR="00EB4332" w:rsidRPr="00250BEB" w:rsidRDefault="00EB4332" w:rsidP="00250BEB">
            <w:pPr>
              <w:pStyle w:val="ListParagraph"/>
              <w:numPr>
                <w:ilvl w:val="0"/>
                <w:numId w:val="7"/>
              </w:numPr>
              <w:rPr>
                <w:sz w:val="16"/>
              </w:rPr>
            </w:pPr>
            <w:r>
              <w:rPr>
                <w:sz w:val="16"/>
              </w:rPr>
              <w:t>Increased focus on treason</w:t>
            </w:r>
          </w:p>
        </w:tc>
        <w:tc>
          <w:tcPr>
            <w:tcW w:w="2535" w:type="dxa"/>
          </w:tcPr>
          <w:p w:rsidR="00EB4332" w:rsidRPr="00CB59E0" w:rsidRDefault="00EB4332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Developments:</w:t>
            </w:r>
          </w:p>
          <w:p w:rsidR="00EB4332" w:rsidRPr="009F5C92" w:rsidRDefault="00EB4332" w:rsidP="009F5C92">
            <w:pPr>
              <w:pStyle w:val="ListParagraph"/>
              <w:numPr>
                <w:ilvl w:val="0"/>
                <w:numId w:val="7"/>
              </w:numPr>
              <w:rPr>
                <w:sz w:val="16"/>
              </w:rPr>
            </w:pPr>
            <w:r w:rsidRPr="009F5C92">
              <w:rPr>
                <w:sz w:val="16"/>
              </w:rPr>
              <w:t xml:space="preserve">New roles, e.g. Parish Constable, 1285; Parish </w:t>
            </w:r>
            <w:r w:rsidR="00497BF6">
              <w:rPr>
                <w:sz w:val="16"/>
              </w:rPr>
              <w:t>W</w:t>
            </w:r>
            <w:r w:rsidRPr="009F5C92">
              <w:rPr>
                <w:sz w:val="16"/>
              </w:rPr>
              <w:t>atch</w:t>
            </w:r>
          </w:p>
          <w:p w:rsidR="00EB4332" w:rsidRPr="00250BEB" w:rsidRDefault="00EB4332" w:rsidP="009F5C92">
            <w:pPr>
              <w:pStyle w:val="ListParagraph"/>
              <w:numPr>
                <w:ilvl w:val="0"/>
                <w:numId w:val="7"/>
              </w:numPr>
              <w:rPr>
                <w:sz w:val="16"/>
              </w:rPr>
            </w:pPr>
            <w:r>
              <w:rPr>
                <w:sz w:val="16"/>
              </w:rPr>
              <w:t>1400s, end of tithings</w:t>
            </w:r>
          </w:p>
        </w:tc>
        <w:tc>
          <w:tcPr>
            <w:tcW w:w="2535" w:type="dxa"/>
          </w:tcPr>
          <w:p w:rsidR="00EB4332" w:rsidRPr="00CB59E0" w:rsidRDefault="00EB4332" w:rsidP="00305B5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Developments:</w:t>
            </w:r>
          </w:p>
          <w:p w:rsidR="00EB4332" w:rsidRDefault="00EB4332" w:rsidP="00305B57">
            <w:pPr>
              <w:pStyle w:val="ListParagraph"/>
              <w:numPr>
                <w:ilvl w:val="0"/>
                <w:numId w:val="7"/>
              </w:numPr>
              <w:rPr>
                <w:sz w:val="16"/>
              </w:rPr>
            </w:pPr>
            <w:r>
              <w:rPr>
                <w:sz w:val="16"/>
              </w:rPr>
              <w:t>1194, Coroners created</w:t>
            </w:r>
          </w:p>
          <w:p w:rsidR="00EB4332" w:rsidRPr="008C3156" w:rsidRDefault="00EB4332" w:rsidP="00305B57">
            <w:pPr>
              <w:pStyle w:val="ListParagraph"/>
              <w:numPr>
                <w:ilvl w:val="0"/>
                <w:numId w:val="7"/>
              </w:numPr>
              <w:rPr>
                <w:sz w:val="16"/>
              </w:rPr>
            </w:pPr>
            <w:r w:rsidRPr="008C3156">
              <w:rPr>
                <w:sz w:val="16"/>
              </w:rPr>
              <w:t xml:space="preserve">1215 </w:t>
            </w:r>
            <w:r>
              <w:rPr>
                <w:sz w:val="16"/>
              </w:rPr>
              <w:t xml:space="preserve">end </w:t>
            </w:r>
            <w:r w:rsidRPr="008C3156">
              <w:rPr>
                <w:sz w:val="16"/>
              </w:rPr>
              <w:t>of Trial by Ordeal</w:t>
            </w:r>
          </w:p>
          <w:p w:rsidR="00EB4332" w:rsidRPr="008C3156" w:rsidRDefault="00EB4332" w:rsidP="00305B57">
            <w:pPr>
              <w:pStyle w:val="ListParagraph"/>
              <w:numPr>
                <w:ilvl w:val="0"/>
                <w:numId w:val="7"/>
              </w:numPr>
              <w:rPr>
                <w:sz w:val="16"/>
              </w:rPr>
            </w:pPr>
            <w:r w:rsidRPr="008C3156">
              <w:rPr>
                <w:sz w:val="16"/>
              </w:rPr>
              <w:t>Assize / Circuit courts, 1190</w:t>
            </w:r>
          </w:p>
          <w:p w:rsidR="00EB4332" w:rsidRPr="000F17B5" w:rsidRDefault="00EB4332" w:rsidP="00EB4332">
            <w:pPr>
              <w:pStyle w:val="ListParagraph"/>
              <w:numPr>
                <w:ilvl w:val="0"/>
                <w:numId w:val="7"/>
              </w:numPr>
              <w:rPr>
                <w:sz w:val="16"/>
              </w:rPr>
            </w:pPr>
            <w:r w:rsidRPr="00EB4332">
              <w:rPr>
                <w:sz w:val="16"/>
              </w:rPr>
              <w:t>1361, Justices of the Peace</w:t>
            </w:r>
          </w:p>
        </w:tc>
        <w:tc>
          <w:tcPr>
            <w:tcW w:w="2535" w:type="dxa"/>
          </w:tcPr>
          <w:p w:rsidR="00EB4332" w:rsidRPr="00CB59E0" w:rsidRDefault="00EB4332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 xml:space="preserve">As above, </w:t>
            </w:r>
            <w:r>
              <w:rPr>
                <w:b/>
                <w:sz w:val="16"/>
              </w:rPr>
              <w:t>plus</w:t>
            </w:r>
            <w:r w:rsidRPr="00CB59E0">
              <w:rPr>
                <w:b/>
                <w:sz w:val="16"/>
              </w:rPr>
              <w:t>:</w:t>
            </w:r>
          </w:p>
          <w:p w:rsidR="00EB4332" w:rsidRPr="00250BEB" w:rsidRDefault="00EB4332" w:rsidP="00250BEB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>
              <w:rPr>
                <w:sz w:val="16"/>
              </w:rPr>
              <w:t>1305, introduction of ‘hung, drawn and quartered’ punishment for treason.</w:t>
            </w:r>
          </w:p>
        </w:tc>
        <w:tc>
          <w:tcPr>
            <w:tcW w:w="5070" w:type="dxa"/>
            <w:vMerge/>
          </w:tcPr>
          <w:p w:rsidR="00EB4332" w:rsidRPr="00250BEB" w:rsidRDefault="00EB4332" w:rsidP="00305B57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</w:p>
        </w:tc>
      </w:tr>
    </w:tbl>
    <w:p w:rsidR="008C3156" w:rsidRDefault="008C3156">
      <w:pPr>
        <w:sectPr w:rsidR="008C3156" w:rsidSect="009D0187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D06D0C" w:rsidRPr="00752F6F" w:rsidRDefault="00D06D0C" w:rsidP="00D06D0C">
      <w:pPr>
        <w:spacing w:after="60"/>
        <w:rPr>
          <w:b/>
          <w:sz w:val="24"/>
          <w:szCs w:val="24"/>
        </w:rPr>
      </w:pPr>
      <w:r w:rsidRPr="00752F6F">
        <w:rPr>
          <w:b/>
          <w:sz w:val="24"/>
          <w:szCs w:val="24"/>
        </w:rPr>
        <w:lastRenderedPageBreak/>
        <w:t>Crime and punishment Knowledge Organiser. 2 Early Modern period, c.1500-c.1700.</w:t>
      </w:r>
    </w:p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521"/>
        <w:gridCol w:w="5853"/>
        <w:gridCol w:w="2126"/>
        <w:gridCol w:w="2977"/>
        <w:gridCol w:w="4253"/>
      </w:tblGrid>
      <w:tr w:rsidR="008517B5" w:rsidTr="008517B5">
        <w:trPr>
          <w:cantSplit/>
          <w:trHeight w:val="330"/>
        </w:trPr>
        <w:tc>
          <w:tcPr>
            <w:tcW w:w="521" w:type="dxa"/>
            <w:textDirection w:val="btLr"/>
          </w:tcPr>
          <w:p w:rsidR="008517B5" w:rsidRPr="008C3156" w:rsidRDefault="008517B5" w:rsidP="00D06D0C">
            <w:pPr>
              <w:spacing w:before="60" w:after="60"/>
              <w:ind w:left="113" w:right="113"/>
              <w:rPr>
                <w:b/>
              </w:rPr>
            </w:pPr>
          </w:p>
        </w:tc>
        <w:tc>
          <w:tcPr>
            <w:tcW w:w="5853" w:type="dxa"/>
          </w:tcPr>
          <w:p w:rsidR="008517B5" w:rsidRPr="006D19D0" w:rsidRDefault="008517B5" w:rsidP="00D06D0C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Crimes</w:t>
            </w:r>
          </w:p>
        </w:tc>
        <w:tc>
          <w:tcPr>
            <w:tcW w:w="2126" w:type="dxa"/>
          </w:tcPr>
          <w:p w:rsidR="008517B5" w:rsidRPr="006D19D0" w:rsidRDefault="008517B5" w:rsidP="00D06D0C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Policing</w:t>
            </w:r>
            <w:r>
              <w:rPr>
                <w:b/>
              </w:rPr>
              <w:t xml:space="preserve"> and trials</w:t>
            </w:r>
          </w:p>
        </w:tc>
        <w:tc>
          <w:tcPr>
            <w:tcW w:w="2977" w:type="dxa"/>
          </w:tcPr>
          <w:p w:rsidR="008517B5" w:rsidRPr="006D19D0" w:rsidRDefault="008517B5" w:rsidP="00D06D0C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Punishment</w:t>
            </w:r>
          </w:p>
        </w:tc>
        <w:tc>
          <w:tcPr>
            <w:tcW w:w="4253" w:type="dxa"/>
          </w:tcPr>
          <w:p w:rsidR="008517B5" w:rsidRPr="006D19D0" w:rsidRDefault="008517B5" w:rsidP="00D06D0C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Key considerations</w:t>
            </w:r>
          </w:p>
        </w:tc>
      </w:tr>
      <w:tr w:rsidR="008517B5" w:rsidTr="008517B5">
        <w:trPr>
          <w:cantSplit/>
          <w:trHeight w:val="3422"/>
        </w:trPr>
        <w:tc>
          <w:tcPr>
            <w:tcW w:w="521" w:type="dxa"/>
            <w:textDirection w:val="btLr"/>
          </w:tcPr>
          <w:p w:rsidR="008517B5" w:rsidRPr="008C3156" w:rsidRDefault="008517B5" w:rsidP="00D06D0C">
            <w:pPr>
              <w:ind w:left="113" w:right="113"/>
              <w:rPr>
                <w:b/>
              </w:rPr>
            </w:pPr>
            <w:r>
              <w:rPr>
                <w:b/>
              </w:rPr>
              <w:t>Early Modern period, c.1500 – c.1700</w:t>
            </w:r>
          </w:p>
        </w:tc>
        <w:tc>
          <w:tcPr>
            <w:tcW w:w="5853" w:type="dxa"/>
          </w:tcPr>
          <w:p w:rsidR="008517B5" w:rsidRDefault="008517B5" w:rsidP="00D06D0C">
            <w:pPr>
              <w:rPr>
                <w:sz w:val="16"/>
              </w:rPr>
            </w:pPr>
            <w:r w:rsidRPr="005B2F5D">
              <w:rPr>
                <w:sz w:val="16"/>
              </w:rPr>
              <w:t>As before, and, in addition:</w:t>
            </w:r>
          </w:p>
          <w:p w:rsidR="005B2F5D" w:rsidRPr="005B2F5D" w:rsidRDefault="005B2F5D" w:rsidP="00D06D0C">
            <w:pPr>
              <w:rPr>
                <w:b/>
                <w:sz w:val="16"/>
              </w:rPr>
            </w:pPr>
            <w:r w:rsidRPr="005B2F5D">
              <w:rPr>
                <w:b/>
                <w:sz w:val="16"/>
              </w:rPr>
              <w:t>Heresy and treason (often interlinked):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Heresy: even more important in the context of the Reformation</w:t>
            </w:r>
            <w:r w:rsidR="00497BF6">
              <w:rPr>
                <w:sz w:val="16"/>
              </w:rPr>
              <w:t>; heresy particularly linked to Catholic Church</w:t>
            </w:r>
            <w:r>
              <w:rPr>
                <w:sz w:val="16"/>
              </w:rPr>
              <w:t>.</w:t>
            </w:r>
          </w:p>
          <w:p w:rsidR="008517B5" w:rsidRPr="005873EC" w:rsidRDefault="005873EC" w:rsidP="00CD47B9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5873EC">
              <w:rPr>
                <w:sz w:val="16"/>
              </w:rPr>
              <w:t xml:space="preserve">Treason: </w:t>
            </w:r>
            <w:r w:rsidR="008517B5" w:rsidRPr="005873EC">
              <w:rPr>
                <w:sz w:val="16"/>
              </w:rPr>
              <w:t>threat to the state fro</w:t>
            </w:r>
            <w:r w:rsidRPr="005873EC">
              <w:rPr>
                <w:sz w:val="16"/>
              </w:rPr>
              <w:t xml:space="preserve">m religious and other opponents e.g. Elizabeth and James against </w:t>
            </w:r>
            <w:r w:rsidR="008517B5" w:rsidRPr="005873EC">
              <w:rPr>
                <w:sz w:val="16"/>
              </w:rPr>
              <w:t>Catholic plotters</w:t>
            </w:r>
            <w:r w:rsidRPr="005873EC">
              <w:rPr>
                <w:sz w:val="16"/>
              </w:rPr>
              <w:t xml:space="preserve"> (e.g. </w:t>
            </w:r>
            <w:r>
              <w:rPr>
                <w:sz w:val="16"/>
              </w:rPr>
              <w:t>1</w:t>
            </w:r>
            <w:r w:rsidR="008517B5" w:rsidRPr="005873EC">
              <w:rPr>
                <w:sz w:val="16"/>
              </w:rPr>
              <w:t>605 Gunpowder Plot</w:t>
            </w:r>
            <w:r>
              <w:rPr>
                <w:sz w:val="16"/>
              </w:rPr>
              <w:t>).</w:t>
            </w:r>
          </w:p>
          <w:p w:rsidR="008517B5" w:rsidRPr="0081311E" w:rsidRDefault="008517B5" w:rsidP="008517B5">
            <w:pPr>
              <w:pStyle w:val="ListParagraph"/>
              <w:ind w:left="360"/>
              <w:rPr>
                <w:b/>
                <w:sz w:val="16"/>
              </w:rPr>
            </w:pPr>
            <w:r w:rsidRPr="0081311E">
              <w:rPr>
                <w:b/>
                <w:sz w:val="16"/>
              </w:rPr>
              <w:t>Gunpowder Plot, 1605</w:t>
            </w:r>
          </w:p>
          <w:p w:rsidR="008517B5" w:rsidRPr="005873EC" w:rsidRDefault="008517B5" w:rsidP="00CD47B9">
            <w:pPr>
              <w:pStyle w:val="ListParagraph"/>
              <w:numPr>
                <w:ilvl w:val="0"/>
                <w:numId w:val="15"/>
              </w:numPr>
              <w:ind w:left="720"/>
              <w:rPr>
                <w:sz w:val="16"/>
              </w:rPr>
            </w:pPr>
            <w:r w:rsidRPr="005873EC">
              <w:rPr>
                <w:sz w:val="16"/>
              </w:rPr>
              <w:t>Catholic plot aimed to wipe out King James I and ruli</w:t>
            </w:r>
            <w:r w:rsidR="005873EC" w:rsidRPr="005873EC">
              <w:rPr>
                <w:sz w:val="16"/>
              </w:rPr>
              <w:t>ng class; l</w:t>
            </w:r>
            <w:r w:rsidRPr="005873EC">
              <w:rPr>
                <w:sz w:val="16"/>
              </w:rPr>
              <w:t xml:space="preserve">inked to depth of </w:t>
            </w:r>
            <w:r w:rsidR="005873EC" w:rsidRPr="005873EC">
              <w:rPr>
                <w:sz w:val="16"/>
              </w:rPr>
              <w:t xml:space="preserve">Catholic / Protestant </w:t>
            </w:r>
            <w:r w:rsidRPr="005873EC">
              <w:rPr>
                <w:sz w:val="16"/>
              </w:rPr>
              <w:t>religious division</w:t>
            </w:r>
            <w:r w:rsidR="005873EC" w:rsidRPr="005873EC">
              <w:rPr>
                <w:sz w:val="16"/>
              </w:rPr>
              <w:t>; p</w:t>
            </w:r>
            <w:r w:rsidRPr="005873EC">
              <w:rPr>
                <w:sz w:val="16"/>
              </w:rPr>
              <w:t>lotters included Robert Catesby and Guido Fawkes</w:t>
            </w:r>
            <w:r w:rsidR="005873EC" w:rsidRPr="005873EC">
              <w:rPr>
                <w:sz w:val="16"/>
              </w:rPr>
              <w:t>; p</w:t>
            </w:r>
            <w:r w:rsidRPr="005873EC">
              <w:rPr>
                <w:sz w:val="16"/>
              </w:rPr>
              <w:t>lot discovered by Robert Cecil</w:t>
            </w:r>
            <w:r w:rsidR="005873EC" w:rsidRPr="005873EC">
              <w:rPr>
                <w:sz w:val="16"/>
              </w:rPr>
              <w:t>; p</w:t>
            </w:r>
            <w:r w:rsidRPr="005873EC">
              <w:rPr>
                <w:sz w:val="16"/>
              </w:rPr>
              <w:t>lotters tortured</w:t>
            </w:r>
            <w:r w:rsidR="005873EC" w:rsidRPr="005873EC">
              <w:rPr>
                <w:sz w:val="16"/>
              </w:rPr>
              <w:t xml:space="preserve"> (rack), tried and found guilty; h</w:t>
            </w:r>
            <w:r w:rsidRPr="005873EC">
              <w:rPr>
                <w:sz w:val="16"/>
              </w:rPr>
              <w:t>ideous public execution – hung, drawn and quartered</w:t>
            </w:r>
            <w:r w:rsidR="005873EC" w:rsidRPr="005873EC">
              <w:rPr>
                <w:sz w:val="16"/>
              </w:rPr>
              <w:t>; g</w:t>
            </w:r>
            <w:r w:rsidRPr="005873EC">
              <w:rPr>
                <w:sz w:val="16"/>
              </w:rPr>
              <w:t>reat publicity – public execution, published drawings, official rejoicing (Act of Thanksgiving) and laws against Catholics (Popish Recusants Act, 1606).</w:t>
            </w:r>
          </w:p>
          <w:p w:rsidR="008517B5" w:rsidRDefault="008517B5" w:rsidP="008517B5">
            <w:pPr>
              <w:pStyle w:val="ListParagraph"/>
              <w:numPr>
                <w:ilvl w:val="0"/>
                <w:numId w:val="15"/>
              </w:numPr>
              <w:ind w:left="720"/>
              <w:rPr>
                <w:sz w:val="16"/>
              </w:rPr>
            </w:pPr>
            <w:r>
              <w:rPr>
                <w:sz w:val="16"/>
              </w:rPr>
              <w:t>The severity of punishment, publicity, thanksgiving and repression of Catholics reflected danger of the plot.</w:t>
            </w:r>
          </w:p>
          <w:p w:rsidR="008517B5" w:rsidRPr="00E04579" w:rsidRDefault="008517B5" w:rsidP="008517B5">
            <w:pPr>
              <w:pStyle w:val="ListParagraph"/>
              <w:ind w:left="0"/>
              <w:rPr>
                <w:b/>
                <w:sz w:val="16"/>
              </w:rPr>
            </w:pPr>
            <w:r w:rsidRPr="00E04579">
              <w:rPr>
                <w:b/>
                <w:sz w:val="16"/>
              </w:rPr>
              <w:t>Witchcraft</w:t>
            </w:r>
          </w:p>
          <w:p w:rsidR="008517B5" w:rsidRDefault="008517B5" w:rsidP="008517B5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proofErr w:type="gramStart"/>
            <w:r>
              <w:rPr>
                <w:sz w:val="16"/>
              </w:rPr>
              <w:t>Roughly</w:t>
            </w:r>
            <w:proofErr w:type="gramEnd"/>
            <w:r>
              <w:rPr>
                <w:sz w:val="16"/>
              </w:rPr>
              <w:t xml:space="preserve"> 1</w:t>
            </w:r>
            <w:r w:rsidR="00497BF6">
              <w:rPr>
                <w:sz w:val="16"/>
              </w:rPr>
              <w:t>,</w:t>
            </w:r>
            <w:r>
              <w:rPr>
                <w:sz w:val="16"/>
              </w:rPr>
              <w:t xml:space="preserve">000 executed </w:t>
            </w:r>
            <w:r w:rsidR="00497BF6">
              <w:rPr>
                <w:sz w:val="16"/>
              </w:rPr>
              <w:t xml:space="preserve">(usually hanged) </w:t>
            </w:r>
            <w:r>
              <w:rPr>
                <w:sz w:val="16"/>
              </w:rPr>
              <w:t>1542-1736.</w:t>
            </w:r>
          </w:p>
          <w:p w:rsidR="008517B5" w:rsidRDefault="008517B5" w:rsidP="008517B5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Rise in witchcraft linked to religious, social and political developments.</w:t>
            </w:r>
          </w:p>
          <w:p w:rsidR="008517B5" w:rsidRDefault="008517B5" w:rsidP="008517B5">
            <w:pPr>
              <w:pStyle w:val="ListParagraph"/>
              <w:ind w:left="360"/>
              <w:rPr>
                <w:sz w:val="16"/>
              </w:rPr>
            </w:pPr>
            <w:r w:rsidRPr="00F96D70">
              <w:rPr>
                <w:sz w:val="16"/>
              </w:rPr>
              <w:t>Religious – massive change and division of Reformation</w:t>
            </w:r>
            <w:r>
              <w:rPr>
                <w:sz w:val="16"/>
              </w:rPr>
              <w:t>;</w:t>
            </w:r>
            <w:r w:rsidRPr="00F96D70">
              <w:rPr>
                <w:sz w:val="16"/>
              </w:rPr>
              <w:t xml:space="preserve"> Protestant belief </w:t>
            </w:r>
            <w:r>
              <w:rPr>
                <w:sz w:val="16"/>
              </w:rPr>
              <w:t xml:space="preserve">that </w:t>
            </w:r>
            <w:r w:rsidRPr="00F96D70">
              <w:rPr>
                <w:sz w:val="16"/>
              </w:rPr>
              <w:t>Devil</w:t>
            </w:r>
            <w:r>
              <w:rPr>
                <w:sz w:val="16"/>
              </w:rPr>
              <w:t xml:space="preserve"> active in people’s lives (including ‘familiars’); James I’s </w:t>
            </w:r>
            <w:proofErr w:type="spellStart"/>
            <w:r w:rsidRPr="00F96D70">
              <w:rPr>
                <w:i/>
                <w:sz w:val="16"/>
              </w:rPr>
              <w:t>Demonologie</w:t>
            </w:r>
            <w:proofErr w:type="spellEnd"/>
            <w:r>
              <w:rPr>
                <w:sz w:val="16"/>
              </w:rPr>
              <w:t>, 1597.</w:t>
            </w:r>
          </w:p>
          <w:p w:rsidR="008517B5" w:rsidRDefault="008517B5" w:rsidP="008517B5">
            <w:pPr>
              <w:pStyle w:val="ListParagraph"/>
              <w:ind w:left="360"/>
              <w:rPr>
                <w:sz w:val="16"/>
              </w:rPr>
            </w:pPr>
            <w:r w:rsidRPr="00F96D70">
              <w:rPr>
                <w:sz w:val="16"/>
              </w:rPr>
              <w:t>Social – grow</w:t>
            </w:r>
            <w:r>
              <w:rPr>
                <w:sz w:val="16"/>
              </w:rPr>
              <w:t>ing rich / poor divide; growing hostility to women: from ‘wise women’ to witches.</w:t>
            </w:r>
          </w:p>
          <w:p w:rsidR="008517B5" w:rsidRDefault="008517B5" w:rsidP="008517B5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Political – disorder of Civil War period (esp.1640s) – the ‘world turned upside-down’.</w:t>
            </w:r>
          </w:p>
          <w:p w:rsidR="008517B5" w:rsidRDefault="008517B5" w:rsidP="008517B5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Individuals – James I; Matthew Hopkins in East Anglia, 1645-1647. 300 mainly women accused and 112 executed by hanging.</w:t>
            </w:r>
          </w:p>
          <w:p w:rsidR="008517B5" w:rsidRDefault="008517B5" w:rsidP="008517B5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Key Acts:</w:t>
            </w:r>
          </w:p>
          <w:p w:rsidR="008517B5" w:rsidRDefault="008517B5" w:rsidP="008517B5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1542 Witchcraft Act; 1563 Act against Conjurations; 1604 Witchcraft Act</w:t>
            </w:r>
          </w:p>
          <w:p w:rsidR="008517B5" w:rsidRDefault="008517B5" w:rsidP="008517B5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Decline in accusations of witchcraft after 1660s linked to rise in scientific ideas (see opposite).</w:t>
            </w:r>
          </w:p>
          <w:p w:rsidR="008517B5" w:rsidRPr="008517B5" w:rsidRDefault="008517B5" w:rsidP="008517B5">
            <w:pPr>
              <w:rPr>
                <w:sz w:val="16"/>
              </w:rPr>
            </w:pPr>
            <w:r w:rsidRPr="008517B5">
              <w:rPr>
                <w:b/>
                <w:sz w:val="16"/>
              </w:rPr>
              <w:t>Vagabondage:</w:t>
            </w:r>
            <w:r w:rsidRPr="008517B5">
              <w:rPr>
                <w:sz w:val="16"/>
              </w:rPr>
              <w:t xml:space="preserve"> linked to social and religious developments.</w:t>
            </w:r>
          </w:p>
          <w:p w:rsidR="008517B5" w:rsidRPr="00497BF6" w:rsidRDefault="008517B5" w:rsidP="00497BF6">
            <w:pPr>
              <w:pStyle w:val="ListParagraph"/>
              <w:ind w:left="360"/>
              <w:rPr>
                <w:sz w:val="16"/>
              </w:rPr>
            </w:pPr>
            <w:r w:rsidRPr="00497BF6">
              <w:rPr>
                <w:sz w:val="16"/>
              </w:rPr>
              <w:t>Social problems – rising population, unemployment, field enclosure, homeless in search of work, belief in links to crime, role of press / pamphlets</w:t>
            </w:r>
            <w:r w:rsidR="005B2F5D">
              <w:rPr>
                <w:sz w:val="16"/>
              </w:rPr>
              <w:t xml:space="preserve"> (e.g. Thomas Harman)</w:t>
            </w:r>
          </w:p>
          <w:p w:rsidR="008517B5" w:rsidRDefault="008517B5" w:rsidP="00D06D0C">
            <w:pPr>
              <w:ind w:left="360"/>
              <w:rPr>
                <w:sz w:val="16"/>
              </w:rPr>
            </w:pPr>
            <w:r w:rsidRPr="00B40EB4">
              <w:rPr>
                <w:sz w:val="16"/>
              </w:rPr>
              <w:t xml:space="preserve">Religion – Protestant belief in work / hostility to laziness </w:t>
            </w:r>
            <w:r>
              <w:rPr>
                <w:sz w:val="16"/>
              </w:rPr>
              <w:t>–</w:t>
            </w:r>
            <w:r w:rsidRPr="00B40EB4">
              <w:rPr>
                <w:sz w:val="16"/>
              </w:rPr>
              <w:t xml:space="preserve"> ‘the Devil makes work for idle hands’</w:t>
            </w:r>
            <w:r>
              <w:rPr>
                <w:sz w:val="16"/>
              </w:rPr>
              <w:t>.</w:t>
            </w:r>
          </w:p>
          <w:p w:rsidR="008517B5" w:rsidRDefault="008517B5" w:rsidP="00D06D0C">
            <w:pPr>
              <w:ind w:left="360"/>
              <w:rPr>
                <w:sz w:val="16"/>
              </w:rPr>
            </w:pPr>
            <w:r>
              <w:rPr>
                <w:sz w:val="16"/>
              </w:rPr>
              <w:t>1495 Vagabonds and Beggars Act; 1547 Vagrancy Act; 1597 Act for Relief of the Poor; 1602 Poor Law Act</w:t>
            </w:r>
          </w:p>
          <w:p w:rsidR="005B2F5D" w:rsidRPr="005B2F5D" w:rsidRDefault="005B2F5D" w:rsidP="005B2F5D">
            <w:pPr>
              <w:rPr>
                <w:b/>
                <w:sz w:val="16"/>
              </w:rPr>
            </w:pPr>
            <w:r w:rsidRPr="005B2F5D">
              <w:rPr>
                <w:b/>
                <w:sz w:val="16"/>
              </w:rPr>
              <w:t>Others:</w:t>
            </w:r>
          </w:p>
          <w:p w:rsidR="008517B5" w:rsidRPr="004705C5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4705C5">
              <w:rPr>
                <w:sz w:val="16"/>
              </w:rPr>
              <w:t>Rise of smuggling / poaching</w:t>
            </w:r>
            <w:r>
              <w:rPr>
                <w:sz w:val="16"/>
              </w:rPr>
              <w:t xml:space="preserve">, </w:t>
            </w:r>
            <w:r w:rsidRPr="004705C5">
              <w:rPr>
                <w:sz w:val="16"/>
              </w:rPr>
              <w:t>1671 Game Act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Puritan moral laws, 1650s.</w:t>
            </w:r>
          </w:p>
          <w:p w:rsidR="008517B5" w:rsidRPr="006147EE" w:rsidRDefault="008517B5" w:rsidP="00D06D0C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During period of Puritan political control (1649-60) when England a Republic.</w:t>
            </w:r>
          </w:p>
        </w:tc>
        <w:tc>
          <w:tcPr>
            <w:tcW w:w="2126" w:type="dxa"/>
          </w:tcPr>
          <w:p w:rsidR="008517B5" w:rsidRPr="006147EE" w:rsidRDefault="008517B5" w:rsidP="00D06D0C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Generally as before:</w:t>
            </w:r>
          </w:p>
          <w:p w:rsidR="008517B5" w:rsidRPr="005873EC" w:rsidRDefault="005873EC" w:rsidP="00CD47B9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5873EC">
              <w:rPr>
                <w:sz w:val="16"/>
              </w:rPr>
              <w:t xml:space="preserve">Still community-based, e.g. </w:t>
            </w:r>
            <w:r w:rsidR="008517B5" w:rsidRPr="005873EC">
              <w:rPr>
                <w:sz w:val="16"/>
              </w:rPr>
              <w:t>hue and cry</w:t>
            </w:r>
            <w:r w:rsidRPr="005873EC">
              <w:rPr>
                <w:sz w:val="16"/>
              </w:rPr>
              <w:t xml:space="preserve">; </w:t>
            </w:r>
            <w:r w:rsidR="008517B5" w:rsidRPr="005873EC">
              <w:rPr>
                <w:sz w:val="16"/>
              </w:rPr>
              <w:t>Town Constables and Town Watch.</w:t>
            </w:r>
          </w:p>
          <w:p w:rsidR="005873EC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Decline in effectiveness in larger towns</w:t>
            </w:r>
          </w:p>
          <w:p w:rsidR="008517B5" w:rsidRPr="005873EC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5873EC">
              <w:rPr>
                <w:sz w:val="16"/>
              </w:rPr>
              <w:t xml:space="preserve">Professional ‘thief-takers’ </w:t>
            </w:r>
            <w:r w:rsidR="005873EC">
              <w:rPr>
                <w:sz w:val="16"/>
              </w:rPr>
              <w:t>(</w:t>
            </w:r>
            <w:r w:rsidRPr="005873EC">
              <w:rPr>
                <w:sz w:val="16"/>
              </w:rPr>
              <w:t>Jonathan Wild</w:t>
            </w:r>
            <w:r w:rsidR="005873EC">
              <w:rPr>
                <w:sz w:val="16"/>
              </w:rPr>
              <w:t>)</w:t>
            </w:r>
            <w:r w:rsidRPr="005873EC">
              <w:rPr>
                <w:sz w:val="16"/>
              </w:rPr>
              <w:t>.</w:t>
            </w:r>
          </w:p>
        </w:tc>
        <w:tc>
          <w:tcPr>
            <w:tcW w:w="2977" w:type="dxa"/>
          </w:tcPr>
          <w:p w:rsidR="008517B5" w:rsidRPr="006147EE" w:rsidRDefault="008517B5" w:rsidP="00D06D0C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Generally as before: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Fines</w:t>
            </w:r>
          </w:p>
          <w:p w:rsidR="008517B5" w:rsidRPr="006D19D0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6D19D0">
              <w:rPr>
                <w:sz w:val="16"/>
              </w:rPr>
              <w:t>Corporal punishment - stocks, pillory, whipping, maiming</w:t>
            </w:r>
            <w:r w:rsidR="005B2F5D">
              <w:rPr>
                <w:sz w:val="16"/>
              </w:rPr>
              <w:t>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Bridewell</w:t>
            </w:r>
            <w:proofErr w:type="spellEnd"/>
            <w:r>
              <w:rPr>
                <w:sz w:val="16"/>
              </w:rPr>
              <w:t xml:space="preserve"> / House of Correction – including hard labour – for vagabonds.</w:t>
            </w:r>
          </w:p>
          <w:p w:rsidR="008517B5" w:rsidRPr="006D19D0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Transportation – 50-80,000, initially to America. Linked to concepts of deterrence, retribution, removal and, to an extent, reform / rehabilitation - chance to create new life. Also helps England to populate and secure colonies.</w:t>
            </w:r>
          </w:p>
          <w:p w:rsidR="005B2F5D" w:rsidRDefault="005B2F5D" w:rsidP="005B2F5D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6D19D0">
              <w:rPr>
                <w:sz w:val="16"/>
              </w:rPr>
              <w:t>Capital punishment – hanging</w:t>
            </w:r>
            <w:r>
              <w:rPr>
                <w:sz w:val="16"/>
              </w:rPr>
              <w:t>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6D19D0">
              <w:rPr>
                <w:sz w:val="16"/>
              </w:rPr>
              <w:t>NOT prison</w:t>
            </w:r>
            <w:r w:rsidR="005B2F5D">
              <w:rPr>
                <w:sz w:val="16"/>
              </w:rPr>
              <w:t>.</w:t>
            </w:r>
          </w:p>
          <w:p w:rsidR="008517B5" w:rsidRPr="0081311E" w:rsidRDefault="008517B5" w:rsidP="008517B5">
            <w:pPr>
              <w:pStyle w:val="ListParagraph"/>
              <w:ind w:left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Treason punishment: </w:t>
            </w:r>
            <w:r w:rsidRPr="0081311E">
              <w:rPr>
                <w:b/>
                <w:sz w:val="16"/>
              </w:rPr>
              <w:t>Gunpowder Plot</w:t>
            </w:r>
          </w:p>
          <w:p w:rsidR="008517B5" w:rsidRDefault="008517B5" w:rsidP="008517B5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Plotters tortured using the rack.</w:t>
            </w:r>
          </w:p>
          <w:p w:rsidR="008517B5" w:rsidRDefault="008517B5" w:rsidP="008517B5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Hideous public execution – hung, drawn and quartered.</w:t>
            </w:r>
          </w:p>
          <w:p w:rsidR="008517B5" w:rsidRDefault="008517B5" w:rsidP="008517B5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Great publicity – including public execution, published drawings, etc.</w:t>
            </w:r>
          </w:p>
          <w:p w:rsidR="008517B5" w:rsidRDefault="008517B5" w:rsidP="008517B5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The severity of punishment reflected extreme aims and danger of plot.</w:t>
            </w:r>
          </w:p>
          <w:p w:rsidR="008517B5" w:rsidRPr="0081311E" w:rsidRDefault="008517B5" w:rsidP="00D06D0C">
            <w:pPr>
              <w:rPr>
                <w:b/>
                <w:sz w:val="16"/>
              </w:rPr>
            </w:pPr>
            <w:r w:rsidRPr="0081311E">
              <w:rPr>
                <w:b/>
                <w:sz w:val="16"/>
              </w:rPr>
              <w:t>Development</w:t>
            </w:r>
            <w:r>
              <w:rPr>
                <w:b/>
                <w:sz w:val="16"/>
              </w:rPr>
              <w:t>s</w:t>
            </w:r>
            <w:r w:rsidRPr="0081311E">
              <w:rPr>
                <w:b/>
                <w:sz w:val="16"/>
              </w:rPr>
              <w:t>:</w:t>
            </w:r>
          </w:p>
          <w:p w:rsidR="008517B5" w:rsidRPr="0081311E" w:rsidRDefault="008517B5" w:rsidP="00D06D0C">
            <w:pPr>
              <w:pStyle w:val="ListParagraph"/>
              <w:numPr>
                <w:ilvl w:val="0"/>
                <w:numId w:val="18"/>
              </w:numPr>
              <w:rPr>
                <w:sz w:val="16"/>
              </w:rPr>
            </w:pPr>
            <w:r>
              <w:rPr>
                <w:sz w:val="16"/>
              </w:rPr>
              <w:t>Beginning of the Bloody Code (see post), c.1688.</w:t>
            </w:r>
          </w:p>
          <w:p w:rsidR="008517B5" w:rsidRPr="00CB59E0" w:rsidRDefault="008517B5" w:rsidP="00D06D0C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Purpose</w:t>
            </w:r>
            <w:r>
              <w:rPr>
                <w:b/>
                <w:sz w:val="16"/>
              </w:rPr>
              <w:t xml:space="preserve"> of punishment:</w:t>
            </w:r>
          </w:p>
          <w:p w:rsidR="008517B5" w:rsidRPr="006D19D0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6D19D0">
              <w:rPr>
                <w:sz w:val="16"/>
              </w:rPr>
              <w:t xml:space="preserve">Retribution – severity of punishment matched crime (treason – </w:t>
            </w:r>
            <w:r>
              <w:rPr>
                <w:sz w:val="16"/>
              </w:rPr>
              <w:t>hanged, drawn and quartered</w:t>
            </w:r>
            <w:r w:rsidRPr="006D19D0">
              <w:rPr>
                <w:sz w:val="16"/>
              </w:rPr>
              <w:t>; repeat offences maiming, etc.)</w:t>
            </w:r>
            <w:r>
              <w:rPr>
                <w:sz w:val="16"/>
              </w:rPr>
              <w:t>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6D19D0">
              <w:rPr>
                <w:sz w:val="16"/>
              </w:rPr>
              <w:t>Deterrent – painful / humiliating public punishment</w:t>
            </w:r>
            <w:r>
              <w:rPr>
                <w:sz w:val="16"/>
              </w:rPr>
              <w:t xml:space="preserve"> (linked to cost and lack of policing).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Removal – return to parish, Houses of Correction, transportation</w:t>
            </w:r>
            <w:r w:rsidR="005B2F5D">
              <w:rPr>
                <w:sz w:val="16"/>
              </w:rPr>
              <w:t>.</w:t>
            </w:r>
          </w:p>
          <w:p w:rsidR="008517B5" w:rsidRPr="0081311E" w:rsidRDefault="008517B5" w:rsidP="00D06D0C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Reform / rehabilitation – to an extent in Houses of Correction and transportation</w:t>
            </w:r>
            <w:r w:rsidR="005B2F5D">
              <w:rPr>
                <w:sz w:val="16"/>
              </w:rPr>
              <w:t>.</w:t>
            </w:r>
          </w:p>
        </w:tc>
        <w:tc>
          <w:tcPr>
            <w:tcW w:w="4253" w:type="dxa"/>
          </w:tcPr>
          <w:p w:rsidR="008517B5" w:rsidRPr="00CB59E0" w:rsidRDefault="008517B5" w:rsidP="00D06D0C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Society: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Still mainly agricultural with tight local communities.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Growth of towns continued.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Growing division between rich and poor.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Religious change, division and instability of Reformation had an effect over whole period.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Political instability and division due to the Civil Wars (1642-1651/60) had impact.</w:t>
            </w:r>
          </w:p>
          <w:p w:rsidR="008517B5" w:rsidRPr="00CB59E0" w:rsidRDefault="008517B5" w:rsidP="00D06D0C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Institutions – government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Led the implementation of religious change under Henry VIII, Edward VI, Elizabeth and James I. Strongly opposed by Queen Mary.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Close links between the government and the established Church of England. Gunpowder Plot an attack on both.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Use of treason laws to deal with opponents.</w:t>
            </w:r>
          </w:p>
          <w:p w:rsidR="008517B5" w:rsidRDefault="00D702A9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L</w:t>
            </w:r>
            <w:r w:rsidR="008517B5">
              <w:rPr>
                <w:sz w:val="16"/>
              </w:rPr>
              <w:t>ow income and low involvement (e.g. absence of prisons, policing, etc.).</w:t>
            </w:r>
          </w:p>
          <w:p w:rsidR="008517B5" w:rsidRPr="00CB59E0" w:rsidRDefault="008517B5" w:rsidP="00D06D0C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Institutions – Church / r</w:t>
            </w:r>
            <w:r>
              <w:rPr>
                <w:b/>
                <w:sz w:val="16"/>
              </w:rPr>
              <w:t>eligion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 xml:space="preserve">Change and instability in Reformation </w:t>
            </w:r>
            <w:r w:rsidR="008415D4">
              <w:rPr>
                <w:sz w:val="16"/>
              </w:rPr>
              <w:t xml:space="preserve">- </w:t>
            </w:r>
            <w:r>
              <w:rPr>
                <w:sz w:val="16"/>
              </w:rPr>
              <w:t xml:space="preserve">causing Catholic / Protestant division </w:t>
            </w:r>
            <w:r w:rsidR="008415D4">
              <w:rPr>
                <w:sz w:val="16"/>
              </w:rPr>
              <w:t xml:space="preserve">- </w:t>
            </w:r>
            <w:r>
              <w:rPr>
                <w:sz w:val="16"/>
              </w:rPr>
              <w:t>had effect over whole period.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Use of heresy laws (</w:t>
            </w:r>
            <w:r w:rsidR="008415D4">
              <w:rPr>
                <w:sz w:val="16"/>
              </w:rPr>
              <w:t xml:space="preserve">mainly </w:t>
            </w:r>
            <w:r>
              <w:rPr>
                <w:sz w:val="16"/>
              </w:rPr>
              <w:t xml:space="preserve">to c.1558) to deal with </w:t>
            </w:r>
            <w:r w:rsidR="008415D4">
              <w:rPr>
                <w:sz w:val="16"/>
              </w:rPr>
              <w:t xml:space="preserve">religious </w:t>
            </w:r>
            <w:r>
              <w:rPr>
                <w:sz w:val="16"/>
              </w:rPr>
              <w:t>opponents.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Links to attitudes to vagrants.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Links to attitudes to Witchcraft.</w:t>
            </w:r>
          </w:p>
          <w:p w:rsidR="008517B5" w:rsidRPr="0042624C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42624C">
              <w:rPr>
                <w:sz w:val="16"/>
              </w:rPr>
              <w:t>Gunpowder Plot links religion to attack on government.</w:t>
            </w:r>
          </w:p>
          <w:p w:rsidR="008517B5" w:rsidRPr="00CB59E0" w:rsidRDefault="008517B5" w:rsidP="00D06D0C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Individuals</w:t>
            </w:r>
          </w:p>
          <w:p w:rsidR="008415D4" w:rsidRDefault="008415D4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Monarchs.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Gunpowder Plot</w:t>
            </w:r>
            <w:r w:rsidR="008415D4">
              <w:rPr>
                <w:sz w:val="16"/>
              </w:rPr>
              <w:t>ters</w:t>
            </w:r>
            <w:r>
              <w:rPr>
                <w:sz w:val="16"/>
              </w:rPr>
              <w:t>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Matthew Hopkins.</w:t>
            </w:r>
          </w:p>
          <w:p w:rsidR="008517B5" w:rsidRPr="00CD59B8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Royal Society.</w:t>
            </w:r>
          </w:p>
          <w:p w:rsidR="008517B5" w:rsidRPr="00CB59E0" w:rsidRDefault="008517B5" w:rsidP="00D06D0C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Attitudes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Still dominated by harsh concepts such as retribution and deterrent and humiliating public punishment.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Domination of religious division and religious ideas:</w:t>
            </w:r>
          </w:p>
          <w:p w:rsidR="008517B5" w:rsidRDefault="008517B5" w:rsidP="00D06D0C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Catholic / Protestant hostility and suspicion.</w:t>
            </w:r>
          </w:p>
          <w:p w:rsidR="008517B5" w:rsidRDefault="008517B5" w:rsidP="00D06D0C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Belief in active involvement of Devil in society.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Decreasing respect for women (witchcraft).</w:t>
            </w:r>
          </w:p>
          <w:p w:rsidR="008517B5" w:rsidRDefault="008517B5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Increasing social tension caused by growth in gap between rich and poor.</w:t>
            </w:r>
          </w:p>
          <w:p w:rsidR="008517B5" w:rsidRDefault="008517B5" w:rsidP="00D06D0C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Hostility of vagabonds.</w:t>
            </w:r>
          </w:p>
          <w:p w:rsidR="008517B5" w:rsidRDefault="008517B5" w:rsidP="00D06D0C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Links to witchcraft</w:t>
            </w:r>
            <w:r w:rsidR="008415D4">
              <w:rPr>
                <w:sz w:val="16"/>
              </w:rPr>
              <w:t xml:space="preserve"> (poor women)</w:t>
            </w:r>
            <w:r>
              <w:rPr>
                <w:sz w:val="16"/>
              </w:rPr>
              <w:t>.</w:t>
            </w:r>
          </w:p>
          <w:p w:rsidR="008517B5" w:rsidRDefault="008517B5" w:rsidP="00D06D0C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 w:rsidRPr="004705C5">
              <w:rPr>
                <w:sz w:val="16"/>
              </w:rPr>
              <w:t>Development of Bloody Code after c.1688.</w:t>
            </w:r>
          </w:p>
          <w:p w:rsidR="008517B5" w:rsidRPr="004705C5" w:rsidRDefault="008517B5" w:rsidP="00D06D0C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Concepts of ‘social crimes’ remain, e.g. smuggling / poaching.</w:t>
            </w:r>
          </w:p>
          <w:p w:rsidR="008517B5" w:rsidRPr="00CB59E0" w:rsidRDefault="008517B5" w:rsidP="00D06D0C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Science and technology</w:t>
            </w:r>
          </w:p>
          <w:p w:rsidR="008517B5" w:rsidRPr="008415D4" w:rsidRDefault="008517B5" w:rsidP="008415D4">
            <w:pPr>
              <w:pStyle w:val="ListParagraph"/>
              <w:numPr>
                <w:ilvl w:val="0"/>
                <w:numId w:val="42"/>
              </w:numPr>
              <w:rPr>
                <w:sz w:val="16"/>
              </w:rPr>
            </w:pPr>
            <w:r w:rsidRPr="008415D4">
              <w:rPr>
                <w:sz w:val="16"/>
              </w:rPr>
              <w:t>Increasing influence of science (e.g. Royal Society, 1662) challenges superstition (e.g. witchcraft).</w:t>
            </w:r>
          </w:p>
        </w:tc>
      </w:tr>
    </w:tbl>
    <w:p w:rsidR="00D06D0C" w:rsidRDefault="00D06D0C" w:rsidP="00752F6F">
      <w:pPr>
        <w:spacing w:after="60"/>
        <w:rPr>
          <w:b/>
          <w:sz w:val="24"/>
          <w:szCs w:val="24"/>
        </w:rPr>
        <w:sectPr w:rsidR="00D06D0C" w:rsidSect="009D0187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884267" w:rsidRPr="00752F6F" w:rsidRDefault="00884267" w:rsidP="00752F6F">
      <w:pPr>
        <w:spacing w:after="60"/>
        <w:rPr>
          <w:b/>
          <w:sz w:val="24"/>
          <w:szCs w:val="24"/>
        </w:rPr>
      </w:pPr>
      <w:r w:rsidRPr="00752F6F">
        <w:rPr>
          <w:b/>
          <w:sz w:val="24"/>
          <w:szCs w:val="24"/>
        </w:rPr>
        <w:lastRenderedPageBreak/>
        <w:t>Crime and</w:t>
      </w:r>
      <w:r w:rsidR="00752F6F" w:rsidRPr="00752F6F">
        <w:rPr>
          <w:b/>
          <w:sz w:val="24"/>
          <w:szCs w:val="24"/>
        </w:rPr>
        <w:t xml:space="preserve"> punishment Knowledge Organiser : 3. </w:t>
      </w:r>
      <w:r w:rsidRPr="00752F6F">
        <w:rPr>
          <w:b/>
          <w:sz w:val="24"/>
          <w:szCs w:val="24"/>
        </w:rPr>
        <w:t>Industrial period, c.1700 – c.1900.</w:t>
      </w:r>
      <w:r w:rsidR="00001A23" w:rsidRPr="00752F6F">
        <w:rPr>
          <w:b/>
          <w:sz w:val="24"/>
          <w:szCs w:val="24"/>
        </w:rPr>
        <w:t xml:space="preserve"> Part 1: extended 18</w:t>
      </w:r>
      <w:r w:rsidR="00001A23" w:rsidRPr="00752F6F">
        <w:rPr>
          <w:b/>
          <w:sz w:val="24"/>
          <w:szCs w:val="24"/>
          <w:vertAlign w:val="superscript"/>
        </w:rPr>
        <w:t>th</w:t>
      </w:r>
      <w:r w:rsidR="00001A23" w:rsidRPr="00752F6F">
        <w:rPr>
          <w:b/>
          <w:sz w:val="24"/>
          <w:szCs w:val="24"/>
        </w:rPr>
        <w:t xml:space="preserve"> century</w:t>
      </w:r>
      <w:r w:rsidR="00B538A3">
        <w:rPr>
          <w:b/>
          <w:sz w:val="24"/>
          <w:szCs w:val="24"/>
        </w:rPr>
        <w:t>, c.1700</w:t>
      </w:r>
      <w:r w:rsidR="00001A23" w:rsidRPr="00752F6F">
        <w:rPr>
          <w:b/>
          <w:sz w:val="24"/>
          <w:szCs w:val="24"/>
        </w:rPr>
        <w:t xml:space="preserve"> to c.1820.</w:t>
      </w:r>
    </w:p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521"/>
        <w:gridCol w:w="3302"/>
        <w:gridCol w:w="1984"/>
        <w:gridCol w:w="5812"/>
        <w:gridCol w:w="4111"/>
      </w:tblGrid>
      <w:tr w:rsidR="00103BF2" w:rsidTr="00752F6F">
        <w:trPr>
          <w:cantSplit/>
          <w:trHeight w:val="330"/>
        </w:trPr>
        <w:tc>
          <w:tcPr>
            <w:tcW w:w="521" w:type="dxa"/>
            <w:textDirection w:val="btLr"/>
          </w:tcPr>
          <w:p w:rsidR="00103BF2" w:rsidRPr="008C3156" w:rsidRDefault="00103BF2" w:rsidP="00F173AA">
            <w:pPr>
              <w:spacing w:before="60" w:after="60"/>
              <w:ind w:left="113" w:right="113"/>
              <w:rPr>
                <w:b/>
              </w:rPr>
            </w:pPr>
          </w:p>
        </w:tc>
        <w:tc>
          <w:tcPr>
            <w:tcW w:w="3302" w:type="dxa"/>
          </w:tcPr>
          <w:p w:rsidR="00103BF2" w:rsidRPr="006D19D0" w:rsidRDefault="00103BF2" w:rsidP="00F173AA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Crimes</w:t>
            </w:r>
          </w:p>
        </w:tc>
        <w:tc>
          <w:tcPr>
            <w:tcW w:w="1984" w:type="dxa"/>
          </w:tcPr>
          <w:p w:rsidR="00103BF2" w:rsidRPr="006D19D0" w:rsidRDefault="00103BF2" w:rsidP="00AB0B14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Policing</w:t>
            </w:r>
          </w:p>
        </w:tc>
        <w:tc>
          <w:tcPr>
            <w:tcW w:w="5812" w:type="dxa"/>
          </w:tcPr>
          <w:p w:rsidR="00103BF2" w:rsidRPr="006D19D0" w:rsidRDefault="00103BF2" w:rsidP="00F173AA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Punishment</w:t>
            </w:r>
          </w:p>
        </w:tc>
        <w:tc>
          <w:tcPr>
            <w:tcW w:w="4111" w:type="dxa"/>
          </w:tcPr>
          <w:p w:rsidR="00103BF2" w:rsidRPr="006D19D0" w:rsidRDefault="00103BF2" w:rsidP="00F173AA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Key considerations</w:t>
            </w:r>
          </w:p>
        </w:tc>
      </w:tr>
      <w:tr w:rsidR="00103BF2" w:rsidTr="00752F6F">
        <w:trPr>
          <w:cantSplit/>
          <w:trHeight w:val="3422"/>
        </w:trPr>
        <w:tc>
          <w:tcPr>
            <w:tcW w:w="521" w:type="dxa"/>
            <w:textDirection w:val="btLr"/>
          </w:tcPr>
          <w:p w:rsidR="00103BF2" w:rsidRPr="008C3156" w:rsidRDefault="00103BF2" w:rsidP="00884267">
            <w:pPr>
              <w:ind w:left="113" w:right="113"/>
              <w:rPr>
                <w:b/>
              </w:rPr>
            </w:pPr>
            <w:r>
              <w:rPr>
                <w:b/>
              </w:rPr>
              <w:t>(Extended) eighteenth century, c.1700 – 1820.</w:t>
            </w:r>
          </w:p>
        </w:tc>
        <w:tc>
          <w:tcPr>
            <w:tcW w:w="3302" w:type="dxa"/>
          </w:tcPr>
          <w:p w:rsidR="00103BF2" w:rsidRPr="006147EE" w:rsidRDefault="00103BF2" w:rsidP="00F173A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Generally a</w:t>
            </w:r>
            <w:r w:rsidRPr="006147EE">
              <w:rPr>
                <w:b/>
                <w:sz w:val="16"/>
              </w:rPr>
              <w:t>s before:</w:t>
            </w:r>
          </w:p>
          <w:p w:rsidR="00103BF2" w:rsidRPr="00860AC6" w:rsidRDefault="00103BF2" w:rsidP="00860AC6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860AC6">
              <w:rPr>
                <w:sz w:val="16"/>
              </w:rPr>
              <w:t>Treason – still most serious crime.</w:t>
            </w:r>
          </w:p>
          <w:p w:rsidR="00103BF2" w:rsidRPr="008415D4" w:rsidRDefault="00103BF2" w:rsidP="008415D4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8415D4">
              <w:rPr>
                <w:sz w:val="16"/>
              </w:rPr>
              <w:t>Witchcraft: no longer crime</w:t>
            </w:r>
            <w:r w:rsidR="008415D4" w:rsidRPr="008415D4">
              <w:rPr>
                <w:sz w:val="16"/>
              </w:rPr>
              <w:t>; end of wide belief in witches / supernatural</w:t>
            </w:r>
            <w:r w:rsidRPr="008415D4">
              <w:rPr>
                <w:sz w:val="16"/>
              </w:rPr>
              <w:t xml:space="preserve"> due to growth of influence of science (e.g. 1662 Royal Society) and Enlightenment ideas</w:t>
            </w:r>
            <w:r w:rsidR="008415D4" w:rsidRPr="008415D4">
              <w:rPr>
                <w:sz w:val="16"/>
              </w:rPr>
              <w:t>;</w:t>
            </w:r>
            <w:r w:rsidR="008415D4">
              <w:rPr>
                <w:sz w:val="16"/>
              </w:rPr>
              <w:t xml:space="preserve"> </w:t>
            </w:r>
            <w:r w:rsidRPr="008415D4">
              <w:rPr>
                <w:sz w:val="16"/>
              </w:rPr>
              <w:t>1</w:t>
            </w:r>
            <w:r w:rsidR="00860AC6" w:rsidRPr="008415D4">
              <w:rPr>
                <w:sz w:val="16"/>
              </w:rPr>
              <w:t xml:space="preserve">716 – last execution; </w:t>
            </w:r>
            <w:r w:rsidRPr="008415D4">
              <w:rPr>
                <w:sz w:val="16"/>
              </w:rPr>
              <w:t>1735 Witchcraft Act.</w:t>
            </w:r>
          </w:p>
          <w:p w:rsidR="00103BF2" w:rsidRDefault="00103BF2" w:rsidP="00884267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Vagabondage: continues to be considered a crime.</w:t>
            </w:r>
          </w:p>
          <w:p w:rsidR="00103BF2" w:rsidRPr="00860AC6" w:rsidRDefault="00103BF2" w:rsidP="00860AC6">
            <w:pPr>
              <w:rPr>
                <w:b/>
                <w:sz w:val="16"/>
              </w:rPr>
            </w:pPr>
            <w:r w:rsidRPr="00860AC6">
              <w:rPr>
                <w:b/>
                <w:sz w:val="16"/>
              </w:rPr>
              <w:t>Smuggling:</w:t>
            </w:r>
          </w:p>
          <w:p w:rsidR="00103BF2" w:rsidRPr="00860AC6" w:rsidRDefault="00103BF2" w:rsidP="00860AC6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860AC6">
              <w:rPr>
                <w:sz w:val="16"/>
              </w:rPr>
              <w:t>Generally luxury goods, e.g. tea, wine, spirits, silk which government import duties made expensive.</w:t>
            </w:r>
            <w:r w:rsidR="00860AC6" w:rsidRPr="00860AC6">
              <w:rPr>
                <w:sz w:val="16"/>
              </w:rPr>
              <w:t xml:space="preserve"> </w:t>
            </w:r>
            <w:r w:rsidRPr="00860AC6">
              <w:rPr>
                <w:sz w:val="16"/>
              </w:rPr>
              <w:t>Import duties main source of government income.</w:t>
            </w:r>
          </w:p>
          <w:p w:rsidR="00103BF2" w:rsidRDefault="00103BF2" w:rsidP="00860AC6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Thousands of smugglers and some violent organised gangs (</w:t>
            </w:r>
            <w:proofErr w:type="spellStart"/>
            <w:r>
              <w:rPr>
                <w:sz w:val="16"/>
              </w:rPr>
              <w:t>Hawkhurst</w:t>
            </w:r>
            <w:proofErr w:type="spellEnd"/>
            <w:r>
              <w:rPr>
                <w:sz w:val="16"/>
              </w:rPr>
              <w:t xml:space="preserve"> Gang).</w:t>
            </w:r>
          </w:p>
          <w:p w:rsidR="00103BF2" w:rsidRDefault="00103BF2" w:rsidP="00860AC6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Seen as ‘social crime’ with cross-class participation.</w:t>
            </w:r>
          </w:p>
          <w:p w:rsidR="00103BF2" w:rsidRDefault="00103BF2" w:rsidP="00860AC6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Hard for government to combat due to ineffective customs force, long coast-line, support / alibis for smugglers.</w:t>
            </w:r>
          </w:p>
          <w:p w:rsidR="00103BF2" w:rsidRDefault="00103BF2" w:rsidP="00860AC6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Decreased after William Pitt (1780s) and Robert Peel, etc. reduced import duties.</w:t>
            </w:r>
          </w:p>
          <w:p w:rsidR="00103BF2" w:rsidRPr="00860AC6" w:rsidRDefault="00103BF2" w:rsidP="00860AC6">
            <w:pPr>
              <w:rPr>
                <w:b/>
                <w:sz w:val="16"/>
              </w:rPr>
            </w:pPr>
            <w:r w:rsidRPr="00860AC6">
              <w:rPr>
                <w:b/>
                <w:sz w:val="16"/>
              </w:rPr>
              <w:t>Poaching:</w:t>
            </w:r>
          </w:p>
          <w:p w:rsidR="00103BF2" w:rsidRDefault="00103BF2" w:rsidP="00860AC6">
            <w:pPr>
              <w:pStyle w:val="ListParagraph"/>
              <w:numPr>
                <w:ilvl w:val="0"/>
                <w:numId w:val="23"/>
              </w:numPr>
              <w:rPr>
                <w:sz w:val="16"/>
              </w:rPr>
            </w:pPr>
            <w:r>
              <w:rPr>
                <w:sz w:val="16"/>
              </w:rPr>
              <w:t xml:space="preserve">Long-term laws against poaching (e.g. Forest Laws, </w:t>
            </w:r>
            <w:r w:rsidRPr="004705C5">
              <w:rPr>
                <w:sz w:val="16"/>
              </w:rPr>
              <w:t>1671 Game Act</w:t>
            </w:r>
            <w:r>
              <w:rPr>
                <w:sz w:val="16"/>
              </w:rPr>
              <w:t xml:space="preserve">): </w:t>
            </w:r>
            <w:r w:rsidR="008415D4">
              <w:rPr>
                <w:sz w:val="16"/>
              </w:rPr>
              <w:t xml:space="preserve">hunting </w:t>
            </w:r>
            <w:r>
              <w:rPr>
                <w:sz w:val="16"/>
              </w:rPr>
              <w:t>game restricted to larger landowners.</w:t>
            </w:r>
          </w:p>
          <w:p w:rsidR="00103BF2" w:rsidRDefault="00860AC6" w:rsidP="00860AC6">
            <w:pPr>
              <w:pStyle w:val="ListParagraph"/>
              <w:numPr>
                <w:ilvl w:val="0"/>
                <w:numId w:val="23"/>
              </w:numPr>
              <w:rPr>
                <w:sz w:val="16"/>
              </w:rPr>
            </w:pPr>
            <w:r>
              <w:rPr>
                <w:sz w:val="16"/>
              </w:rPr>
              <w:t>Seen as ‘social crime’ so poachers often protected by public.</w:t>
            </w:r>
          </w:p>
          <w:p w:rsidR="00103BF2" w:rsidRDefault="00103BF2" w:rsidP="00860AC6">
            <w:pPr>
              <w:pStyle w:val="ListParagraph"/>
              <w:numPr>
                <w:ilvl w:val="0"/>
                <w:numId w:val="23"/>
              </w:numPr>
              <w:rPr>
                <w:sz w:val="16"/>
              </w:rPr>
            </w:pPr>
            <w:r>
              <w:rPr>
                <w:sz w:val="16"/>
              </w:rPr>
              <w:t>Many poachers did so to survive / supplement meagre diet. Some gangs.</w:t>
            </w:r>
          </w:p>
          <w:p w:rsidR="00103BF2" w:rsidRDefault="00103BF2" w:rsidP="00860AC6">
            <w:pPr>
              <w:pStyle w:val="ListParagraph"/>
              <w:numPr>
                <w:ilvl w:val="0"/>
                <w:numId w:val="23"/>
              </w:numPr>
              <w:rPr>
                <w:sz w:val="16"/>
              </w:rPr>
            </w:pPr>
            <w:r>
              <w:rPr>
                <w:sz w:val="16"/>
              </w:rPr>
              <w:t xml:space="preserve">Black Act, 1723 made </w:t>
            </w:r>
            <w:r w:rsidR="00860AC6">
              <w:rPr>
                <w:sz w:val="16"/>
              </w:rPr>
              <w:t xml:space="preserve">poaching </w:t>
            </w:r>
            <w:r>
              <w:rPr>
                <w:sz w:val="16"/>
              </w:rPr>
              <w:t>capital crime. Repealed 1823.</w:t>
            </w:r>
          </w:p>
          <w:p w:rsidR="00103BF2" w:rsidRPr="00860AC6" w:rsidRDefault="00103BF2" w:rsidP="00860AC6">
            <w:pPr>
              <w:rPr>
                <w:b/>
                <w:sz w:val="16"/>
              </w:rPr>
            </w:pPr>
            <w:r w:rsidRPr="00860AC6">
              <w:rPr>
                <w:b/>
                <w:sz w:val="16"/>
              </w:rPr>
              <w:t>Highway robbery:</w:t>
            </w:r>
          </w:p>
          <w:p w:rsidR="00103BF2" w:rsidRDefault="00103BF2" w:rsidP="00860AC6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Rise</w:t>
            </w:r>
            <w:r w:rsidR="00860AC6">
              <w:rPr>
                <w:sz w:val="16"/>
              </w:rPr>
              <w:t xml:space="preserve"> in late 17</w:t>
            </w:r>
            <w:r w:rsidR="00860AC6" w:rsidRPr="00860AC6">
              <w:rPr>
                <w:sz w:val="16"/>
                <w:vertAlign w:val="superscript"/>
              </w:rPr>
              <w:t>th</w:t>
            </w:r>
            <w:r w:rsidR="00860AC6">
              <w:rPr>
                <w:sz w:val="16"/>
              </w:rPr>
              <w:t>/C18th</w:t>
            </w:r>
            <w:r>
              <w:rPr>
                <w:sz w:val="16"/>
              </w:rPr>
              <w:t xml:space="preserve">: most common in this period: linked to increased wealth and solitary travel, ineffective banking, availability of horses and guns, </w:t>
            </w:r>
            <w:r w:rsidR="00860AC6">
              <w:rPr>
                <w:sz w:val="16"/>
              </w:rPr>
              <w:t xml:space="preserve">poverty; </w:t>
            </w:r>
            <w:r>
              <w:rPr>
                <w:sz w:val="16"/>
              </w:rPr>
              <w:t>demobilised soldiers.</w:t>
            </w:r>
          </w:p>
          <w:p w:rsidR="00103BF2" w:rsidRDefault="00103BF2" w:rsidP="00860AC6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 xml:space="preserve">Image: dashing </w:t>
            </w:r>
            <w:proofErr w:type="gramStart"/>
            <w:r>
              <w:rPr>
                <w:sz w:val="16"/>
              </w:rPr>
              <w:t>gentlemen</w:t>
            </w:r>
            <w:proofErr w:type="gramEnd"/>
            <w:r>
              <w:rPr>
                <w:sz w:val="16"/>
              </w:rPr>
              <w:t xml:space="preserve"> who robbed rich</w:t>
            </w:r>
            <w:r w:rsidR="00860AC6">
              <w:rPr>
                <w:sz w:val="16"/>
              </w:rPr>
              <w:t xml:space="preserve"> (e.g. Dick Turpin)</w:t>
            </w:r>
            <w:r w:rsidR="008415D4">
              <w:rPr>
                <w:sz w:val="16"/>
              </w:rPr>
              <w:t>;</w:t>
            </w:r>
            <w:r>
              <w:rPr>
                <w:sz w:val="16"/>
              </w:rPr>
              <w:t xml:space="preserve"> but poor main victims.</w:t>
            </w:r>
          </w:p>
          <w:p w:rsidR="00F63204" w:rsidRPr="00860AC6" w:rsidRDefault="00103BF2" w:rsidP="00860AC6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Fall</w:t>
            </w:r>
            <w:r w:rsidR="00860AC6">
              <w:rPr>
                <w:sz w:val="16"/>
              </w:rPr>
              <w:t xml:space="preserve"> in early C19th</w:t>
            </w:r>
            <w:r>
              <w:rPr>
                <w:sz w:val="16"/>
              </w:rPr>
              <w:t>: stagecoaches often with armed guards; increase in travel; growth of towns; controls on inns; mounted patrols around London; effective banking.</w:t>
            </w:r>
          </w:p>
        </w:tc>
        <w:tc>
          <w:tcPr>
            <w:tcW w:w="1984" w:type="dxa"/>
          </w:tcPr>
          <w:p w:rsidR="00103BF2" w:rsidRPr="006147EE" w:rsidRDefault="00103BF2" w:rsidP="00F173A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Initially as before:</w:t>
            </w:r>
          </w:p>
          <w:p w:rsidR="00103BF2" w:rsidRDefault="00103BF2" w:rsidP="00F173AA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Community-based, unpaid.</w:t>
            </w:r>
          </w:p>
          <w:p w:rsidR="00103BF2" w:rsidRDefault="00103BF2" w:rsidP="00F173AA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Villages – hue and cry.</w:t>
            </w:r>
          </w:p>
          <w:p w:rsidR="00103BF2" w:rsidRDefault="00103BF2" w:rsidP="00F173AA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Town Constables and Town Watch. Some towns paid these people but many unpaid and ineffective.</w:t>
            </w:r>
          </w:p>
          <w:p w:rsidR="00103BF2" w:rsidRPr="00AE375B" w:rsidRDefault="00103BF2" w:rsidP="00F173AA">
            <w:pPr>
              <w:rPr>
                <w:b/>
                <w:sz w:val="16"/>
              </w:rPr>
            </w:pPr>
            <w:r w:rsidRPr="00AE375B">
              <w:rPr>
                <w:b/>
                <w:sz w:val="16"/>
              </w:rPr>
              <w:t>Developments:</w:t>
            </w:r>
          </w:p>
          <w:p w:rsidR="00103BF2" w:rsidRDefault="00103BF2" w:rsidP="00884267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Continued decline in effectiveness of community-based methods due to growth of towns and cities.</w:t>
            </w:r>
          </w:p>
          <w:p w:rsidR="00103BF2" w:rsidRDefault="00103BF2" w:rsidP="00884267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Bow Street Runners, 1748</w:t>
            </w:r>
            <w:r w:rsidR="00001A23">
              <w:rPr>
                <w:sz w:val="16"/>
              </w:rPr>
              <w:t xml:space="preserve"> – early 1800s.</w:t>
            </w:r>
          </w:p>
          <w:p w:rsidR="00103BF2" w:rsidRDefault="00103BF2" w:rsidP="0026657E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 xml:space="preserve">Henry and John Fielding’s small London-based </w:t>
            </w:r>
            <w:r w:rsidR="00001A23">
              <w:rPr>
                <w:sz w:val="16"/>
              </w:rPr>
              <w:t xml:space="preserve">Bow Street </w:t>
            </w:r>
            <w:r>
              <w:rPr>
                <w:sz w:val="16"/>
              </w:rPr>
              <w:t>police force.</w:t>
            </w:r>
          </w:p>
          <w:p w:rsidR="00103BF2" w:rsidRDefault="00103BF2" w:rsidP="0026657E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Sought to deter by increased likelihood of detection. Collected and shared evidence.</w:t>
            </w:r>
          </w:p>
          <w:p w:rsidR="00103BF2" w:rsidRDefault="00103BF2" w:rsidP="0026657E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 xml:space="preserve">After 1785 </w:t>
            </w:r>
            <w:r w:rsidR="00001A23">
              <w:rPr>
                <w:sz w:val="16"/>
              </w:rPr>
              <w:t xml:space="preserve">Runners paid by </w:t>
            </w:r>
            <w:r>
              <w:rPr>
                <w:sz w:val="16"/>
              </w:rPr>
              <w:t>government.</w:t>
            </w:r>
          </w:p>
          <w:p w:rsidR="00103BF2" w:rsidRDefault="00001A23" w:rsidP="0026657E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Similar m</w:t>
            </w:r>
            <w:r w:rsidR="00103BF2">
              <w:rPr>
                <w:sz w:val="16"/>
              </w:rPr>
              <w:t xml:space="preserve">ethods used by other forces in the London </w:t>
            </w:r>
            <w:r>
              <w:rPr>
                <w:sz w:val="16"/>
              </w:rPr>
              <w:t xml:space="preserve">/ Middlesex </w:t>
            </w:r>
            <w:r w:rsidR="00103BF2">
              <w:rPr>
                <w:sz w:val="16"/>
              </w:rPr>
              <w:t>area.</w:t>
            </w:r>
          </w:p>
          <w:p w:rsidR="00103BF2" w:rsidRPr="00001A23" w:rsidRDefault="00103BF2" w:rsidP="00001A23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001A23">
              <w:rPr>
                <w:sz w:val="16"/>
              </w:rPr>
              <w:t>Attitudes towa</w:t>
            </w:r>
            <w:r w:rsidR="00001A23" w:rsidRPr="00001A23">
              <w:rPr>
                <w:sz w:val="16"/>
              </w:rPr>
              <w:t>rds a professional police force: m</w:t>
            </w:r>
            <w:r w:rsidRPr="00001A23">
              <w:rPr>
                <w:sz w:val="16"/>
              </w:rPr>
              <w:t>any people saw police as expensive</w:t>
            </w:r>
            <w:r w:rsidR="008415D4">
              <w:rPr>
                <w:sz w:val="16"/>
              </w:rPr>
              <w:t xml:space="preserve"> + </w:t>
            </w:r>
            <w:r w:rsidR="00001A23">
              <w:rPr>
                <w:sz w:val="16"/>
              </w:rPr>
              <w:t xml:space="preserve">dangerous </w:t>
            </w:r>
            <w:r w:rsidRPr="00001A23">
              <w:rPr>
                <w:sz w:val="16"/>
              </w:rPr>
              <w:t>intrusion in people’s freedoms.</w:t>
            </w:r>
          </w:p>
          <w:p w:rsidR="00F63204" w:rsidRPr="00103BF2" w:rsidRDefault="008415D4" w:rsidP="00001A23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proofErr w:type="gramStart"/>
            <w:r>
              <w:rPr>
                <w:sz w:val="16"/>
              </w:rPr>
              <w:t>1829</w:t>
            </w:r>
            <w:proofErr w:type="gram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c</w:t>
            </w:r>
            <w:r w:rsidR="00001A23">
              <w:rPr>
                <w:sz w:val="16"/>
              </w:rPr>
              <w:t>Creation</w:t>
            </w:r>
            <w:proofErr w:type="spellEnd"/>
            <w:r w:rsidR="00001A23">
              <w:rPr>
                <w:sz w:val="16"/>
              </w:rPr>
              <w:t xml:space="preserve"> of Metropolitan Police, see below.</w:t>
            </w:r>
          </w:p>
        </w:tc>
        <w:tc>
          <w:tcPr>
            <w:tcW w:w="5812" w:type="dxa"/>
          </w:tcPr>
          <w:p w:rsidR="00103BF2" w:rsidRPr="006147EE" w:rsidRDefault="00F63204" w:rsidP="00F173A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Initially as </w:t>
            </w:r>
            <w:r w:rsidR="00103BF2">
              <w:rPr>
                <w:b/>
                <w:sz w:val="16"/>
              </w:rPr>
              <w:t>before:</w:t>
            </w:r>
          </w:p>
          <w:p w:rsidR="00103BF2" w:rsidRPr="00F63204" w:rsidRDefault="00103BF2" w:rsidP="00F63204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F63204">
              <w:rPr>
                <w:sz w:val="16"/>
              </w:rPr>
              <w:t>Fines</w:t>
            </w:r>
            <w:r w:rsidR="00F63204" w:rsidRPr="00F63204">
              <w:rPr>
                <w:sz w:val="16"/>
              </w:rPr>
              <w:t>; c</w:t>
            </w:r>
            <w:r w:rsidRPr="00F63204">
              <w:rPr>
                <w:sz w:val="16"/>
              </w:rPr>
              <w:t>orporal punishment - stocks, pillory, whipping, maiming</w:t>
            </w:r>
            <w:r w:rsidR="00F63204" w:rsidRPr="00F63204">
              <w:rPr>
                <w:sz w:val="16"/>
              </w:rPr>
              <w:t>; c</w:t>
            </w:r>
            <w:r w:rsidRPr="00F63204">
              <w:rPr>
                <w:sz w:val="16"/>
              </w:rPr>
              <w:t xml:space="preserve">apital punishment – hanging (see </w:t>
            </w:r>
            <w:r w:rsidR="00F63204" w:rsidRPr="00F63204">
              <w:rPr>
                <w:sz w:val="16"/>
              </w:rPr>
              <w:t xml:space="preserve">Bloody Code, </w:t>
            </w:r>
            <w:r w:rsidRPr="00F63204">
              <w:rPr>
                <w:sz w:val="16"/>
              </w:rPr>
              <w:t>below)</w:t>
            </w:r>
            <w:r w:rsidR="00F63204" w:rsidRPr="00F63204">
              <w:rPr>
                <w:sz w:val="16"/>
              </w:rPr>
              <w:t xml:space="preserve">; Transportation to America until c.1776, </w:t>
            </w:r>
            <w:r w:rsidR="008415D4">
              <w:rPr>
                <w:sz w:val="16"/>
              </w:rPr>
              <w:t>1787</w:t>
            </w:r>
            <w:r w:rsidR="00F63204" w:rsidRPr="00F63204">
              <w:rPr>
                <w:sz w:val="16"/>
              </w:rPr>
              <w:t xml:space="preserve"> Australia; </w:t>
            </w:r>
            <w:r w:rsidR="00001A23">
              <w:rPr>
                <w:sz w:val="16"/>
              </w:rPr>
              <w:t>Houses of Correction</w:t>
            </w:r>
            <w:r w:rsidRPr="00F63204">
              <w:rPr>
                <w:sz w:val="16"/>
              </w:rPr>
              <w:t>, etc.</w:t>
            </w:r>
            <w:r w:rsidR="00F63204" w:rsidRPr="00F63204">
              <w:rPr>
                <w:sz w:val="16"/>
              </w:rPr>
              <w:t xml:space="preserve"> - </w:t>
            </w:r>
            <w:r w:rsidRPr="00F63204">
              <w:rPr>
                <w:sz w:val="16"/>
              </w:rPr>
              <w:t>NOT prison</w:t>
            </w:r>
            <w:r w:rsidR="008415D4">
              <w:rPr>
                <w:sz w:val="16"/>
              </w:rPr>
              <w:t>,</w:t>
            </w:r>
            <w:r w:rsidRPr="00F63204">
              <w:rPr>
                <w:sz w:val="16"/>
              </w:rPr>
              <w:t xml:space="preserve"> initially.</w:t>
            </w:r>
          </w:p>
          <w:p w:rsidR="00103BF2" w:rsidRPr="0081311E" w:rsidRDefault="00103BF2" w:rsidP="00F173AA">
            <w:pPr>
              <w:rPr>
                <w:b/>
                <w:sz w:val="16"/>
              </w:rPr>
            </w:pPr>
            <w:r w:rsidRPr="0081311E">
              <w:rPr>
                <w:b/>
                <w:sz w:val="16"/>
              </w:rPr>
              <w:t>Development</w:t>
            </w:r>
            <w:r w:rsidR="00F63204">
              <w:rPr>
                <w:b/>
                <w:sz w:val="16"/>
              </w:rPr>
              <w:t>s</w:t>
            </w:r>
            <w:r w:rsidRPr="0081311E">
              <w:rPr>
                <w:b/>
                <w:sz w:val="16"/>
              </w:rPr>
              <w:t>:</w:t>
            </w:r>
          </w:p>
          <w:p w:rsidR="00103BF2" w:rsidRPr="00AB0B14" w:rsidRDefault="00103BF2" w:rsidP="00AB0B14">
            <w:pPr>
              <w:rPr>
                <w:b/>
                <w:sz w:val="16"/>
              </w:rPr>
            </w:pPr>
            <w:r w:rsidRPr="00AB0B14">
              <w:rPr>
                <w:b/>
                <w:sz w:val="16"/>
              </w:rPr>
              <w:t>Bloody Code</w:t>
            </w:r>
            <w:r w:rsidR="00F63204">
              <w:rPr>
                <w:b/>
                <w:sz w:val="16"/>
              </w:rPr>
              <w:t>, c.1688-1820s</w:t>
            </w:r>
            <w:r w:rsidRPr="00AB0B14">
              <w:rPr>
                <w:b/>
                <w:sz w:val="16"/>
              </w:rPr>
              <w:t>:</w:t>
            </w:r>
          </w:p>
          <w:p w:rsidR="00103BF2" w:rsidRDefault="00103BF2" w:rsidP="00001A23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Large rise in number of capital crimes (</w:t>
            </w:r>
            <w:r w:rsidR="00F63204">
              <w:rPr>
                <w:sz w:val="16"/>
              </w:rPr>
              <w:t xml:space="preserve">from 50 in 1688 </w:t>
            </w:r>
            <w:r>
              <w:rPr>
                <w:sz w:val="16"/>
              </w:rPr>
              <w:t xml:space="preserve">to 225 by 1810). Linked to increased social divisions and desire of ruling class to secure life </w:t>
            </w:r>
            <w:r w:rsidR="008415D4">
              <w:rPr>
                <w:sz w:val="16"/>
              </w:rPr>
              <w:t>&amp;</w:t>
            </w:r>
            <w:r>
              <w:rPr>
                <w:sz w:val="16"/>
              </w:rPr>
              <w:t xml:space="preserve"> property.</w:t>
            </w:r>
          </w:p>
          <w:p w:rsidR="00103BF2" w:rsidRDefault="00103BF2" w:rsidP="00001A23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 xml:space="preserve">Concept strongly linked to deterrence: harshest punishment / public execution (e.g. </w:t>
            </w:r>
            <w:proofErr w:type="spellStart"/>
            <w:r>
              <w:rPr>
                <w:sz w:val="16"/>
              </w:rPr>
              <w:t>Tyburn</w:t>
            </w:r>
            <w:proofErr w:type="spellEnd"/>
            <w:r>
              <w:rPr>
                <w:sz w:val="16"/>
              </w:rPr>
              <w:t>, London).</w:t>
            </w:r>
          </w:p>
          <w:p w:rsidR="00103BF2" w:rsidRDefault="00F63204" w:rsidP="00001A23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 xml:space="preserve">Not very </w:t>
            </w:r>
            <w:r w:rsidR="00103BF2">
              <w:rPr>
                <w:sz w:val="16"/>
              </w:rPr>
              <w:t>effective as victims, witnesses, juries reluctant to support prosecutions</w:t>
            </w:r>
            <w:r>
              <w:rPr>
                <w:sz w:val="16"/>
              </w:rPr>
              <w:t xml:space="preserve">; </w:t>
            </w:r>
            <w:r w:rsidR="00103BF2">
              <w:rPr>
                <w:sz w:val="16"/>
              </w:rPr>
              <w:t>majority of sentences commuted (changed) to other punishment (</w:t>
            </w:r>
            <w:r>
              <w:rPr>
                <w:sz w:val="16"/>
              </w:rPr>
              <w:t>esp. transportation and prison) - b</w:t>
            </w:r>
            <w:r w:rsidR="00103BF2">
              <w:rPr>
                <w:sz w:val="16"/>
              </w:rPr>
              <w:t>y 1820 on</w:t>
            </w:r>
            <w:r w:rsidR="008415D4">
              <w:rPr>
                <w:sz w:val="16"/>
              </w:rPr>
              <w:t>ly</w:t>
            </w:r>
            <w:r w:rsidR="00103BF2">
              <w:rPr>
                <w:sz w:val="16"/>
              </w:rPr>
              <w:t xml:space="preserve"> 5% executed</w:t>
            </w:r>
            <w:r>
              <w:rPr>
                <w:sz w:val="16"/>
              </w:rPr>
              <w:t>; a</w:t>
            </w:r>
            <w:r w:rsidR="00103BF2">
              <w:rPr>
                <w:sz w:val="16"/>
              </w:rPr>
              <w:t>dditionally public executions linked to further crime and disorder.</w:t>
            </w:r>
          </w:p>
          <w:p w:rsidR="00103BF2" w:rsidRPr="00A3285E" w:rsidRDefault="00F63204" w:rsidP="00001A23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End of Bloody Code – see below.</w:t>
            </w:r>
          </w:p>
          <w:p w:rsidR="00001A23" w:rsidRDefault="00001A23" w:rsidP="00F63204">
            <w:pPr>
              <w:rPr>
                <w:b/>
                <w:sz w:val="16"/>
              </w:rPr>
            </w:pPr>
            <w:r w:rsidRPr="00F63204">
              <w:rPr>
                <w:b/>
                <w:sz w:val="16"/>
              </w:rPr>
              <w:t>Transportation to A</w:t>
            </w:r>
            <w:r>
              <w:rPr>
                <w:b/>
                <w:sz w:val="16"/>
              </w:rPr>
              <w:t>merica, c.1620-1776:</w:t>
            </w:r>
          </w:p>
          <w:p w:rsidR="00001A23" w:rsidRPr="00001A23" w:rsidRDefault="00001A23" w:rsidP="00001A23">
            <w:pPr>
              <w:pStyle w:val="ListParagraph"/>
              <w:numPr>
                <w:ilvl w:val="0"/>
                <w:numId w:val="21"/>
              </w:numPr>
              <w:rPr>
                <w:b/>
                <w:sz w:val="16"/>
              </w:rPr>
            </w:pPr>
            <w:r>
              <w:rPr>
                <w:sz w:val="16"/>
              </w:rPr>
              <w:t>See reasons for transportation, above.</w:t>
            </w:r>
          </w:p>
          <w:p w:rsidR="00001A23" w:rsidRPr="00001A23" w:rsidRDefault="00001A23" w:rsidP="00001A23">
            <w:pPr>
              <w:pStyle w:val="ListParagraph"/>
              <w:numPr>
                <w:ilvl w:val="0"/>
                <w:numId w:val="21"/>
              </w:numPr>
              <w:rPr>
                <w:b/>
                <w:sz w:val="16"/>
              </w:rPr>
            </w:pPr>
            <w:r>
              <w:rPr>
                <w:sz w:val="16"/>
              </w:rPr>
              <w:t>O</w:t>
            </w:r>
            <w:r w:rsidRPr="00001A23">
              <w:rPr>
                <w:sz w:val="16"/>
              </w:rPr>
              <w:t xml:space="preserve">ld punishment but increasingly </w:t>
            </w:r>
            <w:r>
              <w:rPr>
                <w:sz w:val="16"/>
              </w:rPr>
              <w:t>an</w:t>
            </w:r>
            <w:r w:rsidRPr="00001A23">
              <w:rPr>
                <w:sz w:val="16"/>
              </w:rPr>
              <w:t xml:space="preserve"> </w:t>
            </w:r>
            <w:r>
              <w:rPr>
                <w:sz w:val="16"/>
              </w:rPr>
              <w:t>alternative to death.</w:t>
            </w:r>
          </w:p>
          <w:p w:rsidR="00001A23" w:rsidRPr="00001A23" w:rsidRDefault="00001A23" w:rsidP="00001A23">
            <w:pPr>
              <w:pStyle w:val="ListParagraph"/>
              <w:numPr>
                <w:ilvl w:val="0"/>
                <w:numId w:val="21"/>
              </w:numPr>
              <w:rPr>
                <w:b/>
                <w:sz w:val="16"/>
              </w:rPr>
            </w:pPr>
            <w:r>
              <w:rPr>
                <w:sz w:val="16"/>
              </w:rPr>
              <w:t>After American Independence, 1776, new location needed.</w:t>
            </w:r>
          </w:p>
          <w:p w:rsidR="00103BF2" w:rsidRPr="00001A23" w:rsidRDefault="00103BF2" w:rsidP="00001A23">
            <w:pPr>
              <w:rPr>
                <w:b/>
                <w:sz w:val="16"/>
              </w:rPr>
            </w:pPr>
            <w:r w:rsidRPr="00001A23">
              <w:rPr>
                <w:b/>
                <w:sz w:val="16"/>
              </w:rPr>
              <w:t>Transportation to Australia, 1787-1868:</w:t>
            </w:r>
          </w:p>
          <w:p w:rsidR="00103BF2" w:rsidRPr="00001A23" w:rsidRDefault="00103BF2" w:rsidP="00001A23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001A23">
              <w:rPr>
                <w:sz w:val="16"/>
              </w:rPr>
              <w:t>Transportation old punishment but increasingly used as alternative to death.</w:t>
            </w:r>
            <w:r w:rsidR="00001A23" w:rsidRPr="00001A23">
              <w:rPr>
                <w:sz w:val="16"/>
              </w:rPr>
              <w:t xml:space="preserve"> </w:t>
            </w:r>
            <w:r w:rsidRPr="00001A23">
              <w:rPr>
                <w:sz w:val="16"/>
              </w:rPr>
              <w:t>160,000 transported (1/6 women).</w:t>
            </w:r>
          </w:p>
          <w:p w:rsidR="00103BF2" w:rsidRPr="00A3285E" w:rsidRDefault="00103BF2" w:rsidP="00001A23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A3285E">
              <w:rPr>
                <w:sz w:val="16"/>
              </w:rPr>
              <w:t>Initially a strong deterrent due to separation from homeland, use of hulks, long / dangerous voyage and hard / primitive conditions in Australia.</w:t>
            </w:r>
          </w:p>
          <w:p w:rsidR="00103BF2" w:rsidRPr="00A3285E" w:rsidRDefault="00103BF2" w:rsidP="00001A23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A3285E">
              <w:rPr>
                <w:sz w:val="16"/>
              </w:rPr>
              <w:t>Purpose: more humane alternative to death; removal of criminals; population of new colonies; elements of rehabilitation through new chance. Sentences usually 7/14 years: convicts earned ‘ticket of leave’.</w:t>
            </w:r>
          </w:p>
          <w:p w:rsidR="00103BF2" w:rsidRPr="00A3285E" w:rsidRDefault="00103BF2" w:rsidP="00001A23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A3285E">
              <w:rPr>
                <w:sz w:val="16"/>
              </w:rPr>
              <w:t>Decline</w:t>
            </w:r>
            <w:r w:rsidR="00F63204">
              <w:rPr>
                <w:sz w:val="16"/>
              </w:rPr>
              <w:t xml:space="preserve"> – see below.</w:t>
            </w:r>
          </w:p>
          <w:p w:rsidR="00103BF2" w:rsidRPr="00F63204" w:rsidRDefault="00103BF2" w:rsidP="00F63204">
            <w:pPr>
              <w:rPr>
                <w:b/>
                <w:sz w:val="16"/>
              </w:rPr>
            </w:pPr>
            <w:r w:rsidRPr="00F63204">
              <w:rPr>
                <w:b/>
                <w:sz w:val="16"/>
              </w:rPr>
              <w:t>Prisons:</w:t>
            </w:r>
          </w:p>
          <w:p w:rsidR="00103BF2" w:rsidRDefault="00103BF2" w:rsidP="00001A23">
            <w:pPr>
              <w:pStyle w:val="ListParagraph"/>
              <w:numPr>
                <w:ilvl w:val="0"/>
                <w:numId w:val="22"/>
              </w:numPr>
              <w:rPr>
                <w:sz w:val="16"/>
              </w:rPr>
            </w:pPr>
            <w:r w:rsidRPr="00A3285E">
              <w:rPr>
                <w:sz w:val="16"/>
              </w:rPr>
              <w:t xml:space="preserve">Historically prison used pre-trial / pre- execution, for debtors and vagabonds </w:t>
            </w:r>
            <w:r>
              <w:rPr>
                <w:sz w:val="16"/>
              </w:rPr>
              <w:t>(Houses of Correction).</w:t>
            </w:r>
          </w:p>
          <w:p w:rsidR="00103BF2" w:rsidRDefault="00103BF2" w:rsidP="00001A23">
            <w:pPr>
              <w:pStyle w:val="ListParagraph"/>
              <w:numPr>
                <w:ilvl w:val="0"/>
                <w:numId w:val="22"/>
              </w:numPr>
              <w:rPr>
                <w:sz w:val="16"/>
              </w:rPr>
            </w:pPr>
            <w:r>
              <w:rPr>
                <w:sz w:val="16"/>
              </w:rPr>
              <w:t>Rise in use in C.18</w:t>
            </w:r>
            <w:r w:rsidRPr="00900652">
              <w:rPr>
                <w:sz w:val="16"/>
                <w:vertAlign w:val="superscript"/>
              </w:rPr>
              <w:t>th</w:t>
            </w:r>
            <w:r>
              <w:rPr>
                <w:sz w:val="16"/>
              </w:rPr>
              <w:t xml:space="preserve"> as less harsh alternative to death</w:t>
            </w:r>
            <w:r w:rsidR="00DA6472">
              <w:rPr>
                <w:sz w:val="16"/>
              </w:rPr>
              <w:t xml:space="preserve"> in era of Bloody Code</w:t>
            </w:r>
            <w:r>
              <w:rPr>
                <w:sz w:val="16"/>
              </w:rPr>
              <w:t>.</w:t>
            </w:r>
          </w:p>
          <w:p w:rsidR="00103BF2" w:rsidRDefault="00103BF2" w:rsidP="00001A23">
            <w:pPr>
              <w:pStyle w:val="ListParagraph"/>
              <w:numPr>
                <w:ilvl w:val="0"/>
                <w:numId w:val="22"/>
              </w:numPr>
              <w:rPr>
                <w:sz w:val="16"/>
              </w:rPr>
            </w:pPr>
            <w:r>
              <w:rPr>
                <w:sz w:val="16"/>
              </w:rPr>
              <w:t>Early conditions: crowded mixed cells – violence / abuse and ‘schools for crime’; corrupt gaolers; disease ‘gaol fever’; rich paid for better food / conditions.</w:t>
            </w:r>
          </w:p>
          <w:p w:rsidR="00103BF2" w:rsidRPr="00101BCE" w:rsidRDefault="00103BF2" w:rsidP="00001A23">
            <w:pPr>
              <w:pStyle w:val="ListParagraph"/>
              <w:numPr>
                <w:ilvl w:val="0"/>
                <w:numId w:val="22"/>
              </w:numPr>
              <w:rPr>
                <w:b/>
                <w:sz w:val="16"/>
              </w:rPr>
            </w:pPr>
            <w:r w:rsidRPr="00101BCE">
              <w:rPr>
                <w:b/>
                <w:sz w:val="16"/>
              </w:rPr>
              <w:t>Developments</w:t>
            </w:r>
            <w:r w:rsidR="00F63204">
              <w:rPr>
                <w:b/>
                <w:sz w:val="16"/>
              </w:rPr>
              <w:t xml:space="preserve"> to 1820s</w:t>
            </w:r>
            <w:r w:rsidRPr="00101BCE">
              <w:rPr>
                <w:b/>
                <w:sz w:val="16"/>
              </w:rPr>
              <w:t>:</w:t>
            </w:r>
          </w:p>
          <w:p w:rsidR="00103BF2" w:rsidRDefault="00103BF2" w:rsidP="00001A23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John Howard’s 1770s investigations and writings (</w:t>
            </w:r>
            <w:r w:rsidRPr="00A3285E">
              <w:rPr>
                <w:i/>
                <w:sz w:val="16"/>
              </w:rPr>
              <w:t>State of Prisons, 1777</w:t>
            </w:r>
            <w:r>
              <w:rPr>
                <w:sz w:val="16"/>
              </w:rPr>
              <w:t>) regarding conditions, corruption; emphasis on rehabilitation.</w:t>
            </w:r>
          </w:p>
          <w:p w:rsidR="00103BF2" w:rsidRDefault="00103BF2" w:rsidP="00001A23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Elizabeth Fry: Quaker; work with women and children prisoners; emphasis on Christian teaching, humane treatment and conditions, useful work, etc.</w:t>
            </w:r>
          </w:p>
          <w:p w:rsidR="00B538A3" w:rsidRDefault="00B538A3" w:rsidP="00001A23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 xml:space="preserve">Both Howard and Fry believed that prisoners were </w:t>
            </w:r>
            <w:proofErr w:type="spellStart"/>
            <w:r>
              <w:rPr>
                <w:sz w:val="16"/>
              </w:rPr>
              <w:t>reformable</w:t>
            </w:r>
            <w:proofErr w:type="spellEnd"/>
            <w:r>
              <w:rPr>
                <w:sz w:val="16"/>
              </w:rPr>
              <w:t>.</w:t>
            </w:r>
          </w:p>
          <w:p w:rsidR="00001A23" w:rsidRPr="00001A23" w:rsidRDefault="00001A23" w:rsidP="00001A23">
            <w:pPr>
              <w:pStyle w:val="ListParagraph"/>
              <w:numPr>
                <w:ilvl w:val="0"/>
                <w:numId w:val="22"/>
              </w:numPr>
              <w:rPr>
                <w:sz w:val="16"/>
              </w:rPr>
            </w:pPr>
            <w:r>
              <w:rPr>
                <w:sz w:val="16"/>
              </w:rPr>
              <w:t>Impact of reformers and developments after c.1820 see below.</w:t>
            </w:r>
          </w:p>
          <w:p w:rsidR="00103BF2" w:rsidRPr="00CB59E0" w:rsidRDefault="00103BF2" w:rsidP="00F173AA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Purpose</w:t>
            </w:r>
            <w:r w:rsidR="00001A23">
              <w:rPr>
                <w:b/>
                <w:sz w:val="16"/>
              </w:rPr>
              <w:t xml:space="preserve"> of punishment:</w:t>
            </w:r>
          </w:p>
          <w:p w:rsidR="00103BF2" w:rsidRPr="006D19D0" w:rsidRDefault="00103BF2" w:rsidP="00F173AA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6D19D0">
              <w:rPr>
                <w:sz w:val="16"/>
              </w:rPr>
              <w:t>Retribution</w:t>
            </w:r>
            <w:r w:rsidR="00860AC6">
              <w:rPr>
                <w:sz w:val="16"/>
              </w:rPr>
              <w:t xml:space="preserve">: </w:t>
            </w:r>
            <w:r w:rsidRPr="006D19D0">
              <w:rPr>
                <w:sz w:val="16"/>
              </w:rPr>
              <w:t xml:space="preserve">severity of punishment </w:t>
            </w:r>
            <w:r>
              <w:rPr>
                <w:sz w:val="16"/>
              </w:rPr>
              <w:t xml:space="preserve">partly </w:t>
            </w:r>
            <w:r w:rsidRPr="006D19D0">
              <w:rPr>
                <w:sz w:val="16"/>
              </w:rPr>
              <w:t>matched crime</w:t>
            </w:r>
            <w:r w:rsidR="000E0C9E">
              <w:rPr>
                <w:sz w:val="16"/>
              </w:rPr>
              <w:t xml:space="preserve">. Although 225 </w:t>
            </w:r>
            <w:r>
              <w:rPr>
                <w:sz w:val="16"/>
              </w:rPr>
              <w:t>capital crimes under Bloody Code</w:t>
            </w:r>
            <w:r w:rsidR="000E0C9E">
              <w:rPr>
                <w:sz w:val="16"/>
              </w:rPr>
              <w:t>, most sentences were commuted unless major crime.</w:t>
            </w:r>
          </w:p>
          <w:p w:rsidR="00103BF2" w:rsidRDefault="00103BF2" w:rsidP="00F173AA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6D19D0">
              <w:rPr>
                <w:sz w:val="16"/>
              </w:rPr>
              <w:t>Deterrent</w:t>
            </w:r>
            <w:r w:rsidR="00860AC6">
              <w:rPr>
                <w:sz w:val="16"/>
              </w:rPr>
              <w:t xml:space="preserve">: harsh / </w:t>
            </w:r>
            <w:r w:rsidRPr="006D19D0">
              <w:rPr>
                <w:sz w:val="16"/>
              </w:rPr>
              <w:t>painful / humiliating public punishment</w:t>
            </w:r>
            <w:r w:rsidR="00860AC6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but </w:t>
            </w:r>
            <w:r w:rsidR="00860AC6">
              <w:rPr>
                <w:sz w:val="16"/>
              </w:rPr>
              <w:t xml:space="preserve">Bloody Code </w:t>
            </w:r>
            <w:r>
              <w:rPr>
                <w:sz w:val="16"/>
              </w:rPr>
              <w:t>arguably ineffective</w:t>
            </w:r>
            <w:r w:rsidR="00860AC6">
              <w:rPr>
                <w:sz w:val="16"/>
              </w:rPr>
              <w:t xml:space="preserve">. Transportation </w:t>
            </w:r>
            <w:r w:rsidR="00752F6F">
              <w:rPr>
                <w:sz w:val="16"/>
              </w:rPr>
              <w:t xml:space="preserve">/ </w:t>
            </w:r>
            <w:r w:rsidR="00860AC6">
              <w:rPr>
                <w:sz w:val="16"/>
              </w:rPr>
              <w:t xml:space="preserve">early prison conditions </w:t>
            </w:r>
            <w:r w:rsidR="00752F6F">
              <w:rPr>
                <w:sz w:val="16"/>
              </w:rPr>
              <w:t xml:space="preserve">very </w:t>
            </w:r>
            <w:r w:rsidR="00860AC6">
              <w:rPr>
                <w:sz w:val="16"/>
              </w:rPr>
              <w:t>unpleasant.</w:t>
            </w:r>
          </w:p>
          <w:p w:rsidR="00103BF2" w:rsidRDefault="00860AC6" w:rsidP="00F173AA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 xml:space="preserve">Removal: </w:t>
            </w:r>
            <w:r w:rsidR="00103BF2">
              <w:rPr>
                <w:sz w:val="16"/>
              </w:rPr>
              <w:t>transportation</w:t>
            </w:r>
            <w:r>
              <w:rPr>
                <w:sz w:val="16"/>
              </w:rPr>
              <w:t>; increasing use of prisons</w:t>
            </w:r>
          </w:p>
          <w:p w:rsidR="00103BF2" w:rsidRPr="0081311E" w:rsidRDefault="00103BF2" w:rsidP="00860AC6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Reform / rehabilitation</w:t>
            </w:r>
            <w:r w:rsidR="00860AC6">
              <w:rPr>
                <w:sz w:val="16"/>
              </w:rPr>
              <w:t xml:space="preserve">: </w:t>
            </w:r>
            <w:r>
              <w:rPr>
                <w:sz w:val="16"/>
              </w:rPr>
              <w:t>to an extent in transportation</w:t>
            </w:r>
            <w:r w:rsidR="00860AC6">
              <w:rPr>
                <w:sz w:val="16"/>
              </w:rPr>
              <w:t xml:space="preserve"> and, to an increasing extend in prisons </w:t>
            </w:r>
            <w:r w:rsidR="00001A23">
              <w:rPr>
                <w:sz w:val="16"/>
              </w:rPr>
              <w:t>through influence of Howard and Fry.</w:t>
            </w:r>
          </w:p>
        </w:tc>
        <w:tc>
          <w:tcPr>
            <w:tcW w:w="4111" w:type="dxa"/>
          </w:tcPr>
          <w:p w:rsidR="00103BF2" w:rsidRPr="00CB59E0" w:rsidRDefault="00103BF2" w:rsidP="00F173AA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Society:</w:t>
            </w:r>
          </w:p>
          <w:p w:rsidR="00103BF2" w:rsidRPr="00DA6472" w:rsidRDefault="00103BF2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DA6472">
              <w:rPr>
                <w:sz w:val="16"/>
              </w:rPr>
              <w:t xml:space="preserve">Initially </w:t>
            </w:r>
            <w:r w:rsidR="00B516C3" w:rsidRPr="00DA6472">
              <w:rPr>
                <w:sz w:val="16"/>
              </w:rPr>
              <w:t xml:space="preserve">mainly </w:t>
            </w:r>
            <w:r w:rsidRPr="00DA6472">
              <w:rPr>
                <w:sz w:val="16"/>
              </w:rPr>
              <w:t>agricultural.</w:t>
            </w:r>
            <w:r w:rsidR="00DA6472" w:rsidRPr="00DA6472">
              <w:rPr>
                <w:sz w:val="16"/>
              </w:rPr>
              <w:t xml:space="preserve"> </w:t>
            </w:r>
            <w:r w:rsidRPr="00DA6472">
              <w:rPr>
                <w:sz w:val="16"/>
              </w:rPr>
              <w:t>Increasingly urban as Industrial Revolution began to have an impact.</w:t>
            </w:r>
          </w:p>
          <w:p w:rsidR="00103BF2" w:rsidRDefault="00DA6472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 xml:space="preserve">England generally politically and religiously stable but </w:t>
            </w:r>
            <w:r w:rsidR="00103BF2">
              <w:rPr>
                <w:sz w:val="16"/>
              </w:rPr>
              <w:t xml:space="preserve">division between rich </w:t>
            </w:r>
            <w:r w:rsidR="00B516C3">
              <w:rPr>
                <w:sz w:val="16"/>
              </w:rPr>
              <w:t xml:space="preserve">landowning elite </w:t>
            </w:r>
            <w:r w:rsidR="00103BF2">
              <w:rPr>
                <w:sz w:val="16"/>
              </w:rPr>
              <w:t>and poor.</w:t>
            </w:r>
          </w:p>
          <w:p w:rsidR="00B516C3" w:rsidRDefault="00DA6472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Ruling class fear of threat of crime</w:t>
            </w:r>
            <w:r w:rsidR="003B5428">
              <w:rPr>
                <w:sz w:val="16"/>
              </w:rPr>
              <w:t>: s</w:t>
            </w:r>
            <w:r w:rsidR="00B516C3">
              <w:rPr>
                <w:sz w:val="16"/>
              </w:rPr>
              <w:t>trong efforts to protect their lives and property</w:t>
            </w:r>
            <w:r>
              <w:rPr>
                <w:sz w:val="16"/>
              </w:rPr>
              <w:t xml:space="preserve">, e.g. </w:t>
            </w:r>
            <w:r w:rsidR="00B516C3">
              <w:rPr>
                <w:sz w:val="16"/>
              </w:rPr>
              <w:t>Bloody Code</w:t>
            </w:r>
            <w:r>
              <w:rPr>
                <w:sz w:val="16"/>
              </w:rPr>
              <w:t>.</w:t>
            </w:r>
          </w:p>
          <w:p w:rsidR="00B516C3" w:rsidRDefault="00B516C3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After 1789 increasing political fears due to threat of repeat of the French Revolution (1789 - ) in England.</w:t>
            </w:r>
          </w:p>
          <w:p w:rsidR="00B516C3" w:rsidRDefault="00B516C3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After end of French / Napoleonic Wars (1792-1815) economic depression and fears of political revolution intensify into early 1820s.</w:t>
            </w:r>
          </w:p>
          <w:p w:rsidR="00103BF2" w:rsidRPr="00CB59E0" w:rsidRDefault="00103BF2" w:rsidP="00F173AA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Institutions – government</w:t>
            </w:r>
          </w:p>
          <w:p w:rsidR="00B516C3" w:rsidRDefault="00B516C3" w:rsidP="00B516C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B516C3">
              <w:rPr>
                <w:sz w:val="16"/>
              </w:rPr>
              <w:t>Government generally</w:t>
            </w:r>
            <w:r>
              <w:rPr>
                <w:sz w:val="16"/>
              </w:rPr>
              <w:t xml:space="preserve"> low income (mainly customs duties) and </w:t>
            </w:r>
            <w:r w:rsidRPr="00B516C3">
              <w:rPr>
                <w:sz w:val="16"/>
              </w:rPr>
              <w:t>ineffective</w:t>
            </w:r>
            <w:r>
              <w:rPr>
                <w:sz w:val="16"/>
              </w:rPr>
              <w:t xml:space="preserve">: </w:t>
            </w:r>
            <w:r w:rsidRPr="00B516C3">
              <w:rPr>
                <w:sz w:val="16"/>
              </w:rPr>
              <w:t>main focus – fighting wars.</w:t>
            </w:r>
          </w:p>
          <w:p w:rsidR="00B516C3" w:rsidRDefault="00B516C3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Government explicitly linked to landowning ruling classes: only c.7% of men have the vote.</w:t>
            </w:r>
          </w:p>
          <w:p w:rsidR="00B516C3" w:rsidRDefault="00B516C3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Government / parliament passed laws to protect their property, e.g. Bloody Code generally, poaching.</w:t>
            </w:r>
          </w:p>
          <w:p w:rsidR="000E0C9E" w:rsidRPr="000E0C9E" w:rsidRDefault="00B516C3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0E0C9E">
              <w:rPr>
                <w:sz w:val="16"/>
              </w:rPr>
              <w:t>Government low involvement (e.g. abse</w:t>
            </w:r>
            <w:r w:rsidR="000E0C9E" w:rsidRPr="000E0C9E">
              <w:rPr>
                <w:sz w:val="16"/>
              </w:rPr>
              <w:t>nce of prisons, policing, etc.). Government involvement much greater from 1820s onwards, see below.</w:t>
            </w:r>
          </w:p>
          <w:p w:rsidR="00103BF2" w:rsidRPr="00CB59E0" w:rsidRDefault="00103BF2" w:rsidP="00F173AA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Institutions – Church / r</w:t>
            </w:r>
            <w:r>
              <w:rPr>
                <w:b/>
                <w:sz w:val="16"/>
              </w:rPr>
              <w:t>eligion</w:t>
            </w:r>
          </w:p>
          <w:p w:rsidR="000E0C9E" w:rsidRDefault="00B516C3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 xml:space="preserve">Decline in importance though </w:t>
            </w:r>
            <w:r w:rsidR="000E0C9E">
              <w:rPr>
                <w:sz w:val="16"/>
              </w:rPr>
              <w:t>Church still influential.</w:t>
            </w:r>
          </w:p>
          <w:p w:rsidR="00DA6472" w:rsidRDefault="00DA6472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Strong Christian motivation of reformers such as Howard and Fry.</w:t>
            </w:r>
          </w:p>
          <w:p w:rsidR="00103BF2" w:rsidRPr="00CB59E0" w:rsidRDefault="00103BF2" w:rsidP="00F173AA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Individuals</w:t>
            </w:r>
          </w:p>
          <w:p w:rsidR="000E0C9E" w:rsidRDefault="000E0C9E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Prisons – John Howard and Elizabeth Fry – but real influence felt after c.1820 (e.g. Gaols Act, 1823).</w:t>
            </w:r>
          </w:p>
          <w:p w:rsidR="000E0C9E" w:rsidRDefault="000E0C9E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Policing – John / Henry Fielding and Bow Street Runners</w:t>
            </w:r>
            <w:r w:rsidR="003B5428">
              <w:rPr>
                <w:sz w:val="16"/>
              </w:rPr>
              <w:t>,</w:t>
            </w:r>
            <w:r>
              <w:rPr>
                <w:sz w:val="16"/>
              </w:rPr>
              <w:t xml:space="preserve"> but small-scale.</w:t>
            </w:r>
          </w:p>
          <w:p w:rsidR="00103BF2" w:rsidRPr="00CB59E0" w:rsidRDefault="00103BF2" w:rsidP="00F173AA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Attitudes</w:t>
            </w:r>
          </w:p>
          <w:p w:rsidR="00DA6472" w:rsidRDefault="00DA6472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Class divisions strong. Ruling classes passed laws to protect their property. Mass of population saw many laws as ‘social crimes’ and ignored them.</w:t>
            </w:r>
          </w:p>
          <w:p w:rsidR="00103BF2" w:rsidRDefault="00103BF2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Still dominated by harsh concepts such as retribution and deterrent and humiliating public punishment.</w:t>
            </w:r>
          </w:p>
          <w:p w:rsidR="000E0C9E" w:rsidRDefault="000E0C9E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Some evidence of tenderness, e.g. under Bloody Code victims, witnesses, juries, etc. wouldn’t push case and death sentences increasingly commuted to prison / transportation, etc.</w:t>
            </w:r>
          </w:p>
          <w:p w:rsidR="009504C2" w:rsidRDefault="009504C2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Evidence of reform / rehabilitation ideas through Christian-influenced reformers, e.g. Howard and Fry.</w:t>
            </w:r>
          </w:p>
          <w:p w:rsidR="000E0C9E" w:rsidRDefault="000E0C9E" w:rsidP="00F173A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Low involvement by government or public:</w:t>
            </w:r>
          </w:p>
          <w:p w:rsidR="000E0C9E" w:rsidRDefault="000E0C9E" w:rsidP="000E0C9E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Prisons uncontrolled and conditions terrible.</w:t>
            </w:r>
          </w:p>
          <w:p w:rsidR="000E0C9E" w:rsidRDefault="000E0C9E" w:rsidP="000E0C9E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Few effective police forces except around London (Bow Street Runners).</w:t>
            </w:r>
          </w:p>
          <w:p w:rsidR="00103BF2" w:rsidRPr="00CB59E0" w:rsidRDefault="00103BF2" w:rsidP="00F173AA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Science and technology</w:t>
            </w:r>
          </w:p>
          <w:p w:rsidR="00103BF2" w:rsidRPr="00DA6472" w:rsidRDefault="00DA6472" w:rsidP="00DA6472">
            <w:pPr>
              <w:pStyle w:val="ListParagraph"/>
              <w:numPr>
                <w:ilvl w:val="0"/>
                <w:numId w:val="25"/>
              </w:numPr>
              <w:rPr>
                <w:sz w:val="16"/>
              </w:rPr>
            </w:pPr>
            <w:r>
              <w:rPr>
                <w:sz w:val="16"/>
              </w:rPr>
              <w:t>Some evidence of influence of science and technology, e.g. in transport, banking, trade, etc.</w:t>
            </w:r>
          </w:p>
        </w:tc>
      </w:tr>
    </w:tbl>
    <w:p w:rsidR="008415D4" w:rsidRDefault="008415D4" w:rsidP="00B538A3">
      <w:pPr>
        <w:spacing w:after="60"/>
        <w:rPr>
          <w:b/>
          <w:sz w:val="24"/>
          <w:szCs w:val="24"/>
        </w:rPr>
        <w:sectPr w:rsidR="008415D4" w:rsidSect="009D0187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B538A3" w:rsidRPr="00752F6F" w:rsidRDefault="00B538A3" w:rsidP="00B538A3">
      <w:pPr>
        <w:spacing w:after="60"/>
        <w:rPr>
          <w:b/>
          <w:sz w:val="24"/>
          <w:szCs w:val="24"/>
        </w:rPr>
      </w:pPr>
      <w:r w:rsidRPr="00752F6F">
        <w:rPr>
          <w:b/>
          <w:sz w:val="24"/>
          <w:szCs w:val="24"/>
        </w:rPr>
        <w:lastRenderedPageBreak/>
        <w:t xml:space="preserve">Crime and punishment Knowledge </w:t>
      </w:r>
      <w:proofErr w:type="gramStart"/>
      <w:r w:rsidRPr="00752F6F">
        <w:rPr>
          <w:b/>
          <w:sz w:val="24"/>
          <w:szCs w:val="24"/>
        </w:rPr>
        <w:t>Organiser :</w:t>
      </w:r>
      <w:proofErr w:type="gramEnd"/>
      <w:r w:rsidRPr="00752F6F">
        <w:rPr>
          <w:b/>
          <w:sz w:val="24"/>
          <w:szCs w:val="24"/>
        </w:rPr>
        <w:t xml:space="preserve"> 3. Industrial period, c.1700 – c.1900. Part </w:t>
      </w:r>
      <w:r>
        <w:rPr>
          <w:b/>
          <w:sz w:val="24"/>
          <w:szCs w:val="24"/>
        </w:rPr>
        <w:t>2</w:t>
      </w:r>
      <w:r w:rsidRPr="00752F6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shorter 19</w:t>
      </w:r>
      <w:r w:rsidRPr="00B538A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</w:r>
      <w:r w:rsidRPr="00752F6F">
        <w:rPr>
          <w:b/>
          <w:sz w:val="24"/>
          <w:szCs w:val="24"/>
        </w:rPr>
        <w:t>century</w:t>
      </w:r>
      <w:r>
        <w:rPr>
          <w:b/>
          <w:sz w:val="24"/>
          <w:szCs w:val="24"/>
        </w:rPr>
        <w:t>, c.1820-1900.</w:t>
      </w:r>
    </w:p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521"/>
        <w:gridCol w:w="2168"/>
        <w:gridCol w:w="2126"/>
        <w:gridCol w:w="5103"/>
        <w:gridCol w:w="5812"/>
      </w:tblGrid>
      <w:tr w:rsidR="00B01B2A" w:rsidTr="002C14BF">
        <w:trPr>
          <w:cantSplit/>
          <w:trHeight w:val="300"/>
        </w:trPr>
        <w:tc>
          <w:tcPr>
            <w:tcW w:w="521" w:type="dxa"/>
            <w:textDirection w:val="btLr"/>
          </w:tcPr>
          <w:p w:rsidR="00B01B2A" w:rsidRPr="008C3156" w:rsidRDefault="00B01B2A" w:rsidP="00B01B2A">
            <w:pPr>
              <w:spacing w:before="60" w:after="60"/>
              <w:ind w:left="113" w:right="113"/>
              <w:rPr>
                <w:b/>
              </w:rPr>
            </w:pPr>
          </w:p>
        </w:tc>
        <w:tc>
          <w:tcPr>
            <w:tcW w:w="2168" w:type="dxa"/>
          </w:tcPr>
          <w:p w:rsidR="00B01B2A" w:rsidRPr="006D19D0" w:rsidRDefault="00B01B2A" w:rsidP="00B01B2A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Crimes</w:t>
            </w:r>
          </w:p>
        </w:tc>
        <w:tc>
          <w:tcPr>
            <w:tcW w:w="2126" w:type="dxa"/>
          </w:tcPr>
          <w:p w:rsidR="00B01B2A" w:rsidRPr="006D19D0" w:rsidRDefault="00B01B2A" w:rsidP="00B01B2A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Policing</w:t>
            </w:r>
          </w:p>
        </w:tc>
        <w:tc>
          <w:tcPr>
            <w:tcW w:w="5103" w:type="dxa"/>
          </w:tcPr>
          <w:p w:rsidR="00B01B2A" w:rsidRPr="006D19D0" w:rsidRDefault="00B01B2A" w:rsidP="00B01B2A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Punishment</w:t>
            </w:r>
          </w:p>
        </w:tc>
        <w:tc>
          <w:tcPr>
            <w:tcW w:w="5812" w:type="dxa"/>
          </w:tcPr>
          <w:p w:rsidR="00B01B2A" w:rsidRPr="006D19D0" w:rsidRDefault="00B01B2A" w:rsidP="00B01B2A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Key considerations</w:t>
            </w:r>
          </w:p>
        </w:tc>
      </w:tr>
      <w:tr w:rsidR="00F63204" w:rsidTr="002C14BF">
        <w:trPr>
          <w:cantSplit/>
          <w:trHeight w:val="3422"/>
        </w:trPr>
        <w:tc>
          <w:tcPr>
            <w:tcW w:w="521" w:type="dxa"/>
            <w:textDirection w:val="btLr"/>
          </w:tcPr>
          <w:p w:rsidR="00F63204" w:rsidRDefault="00F63204" w:rsidP="002C14BF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(Shortened) nineteenth century, c.1820 – </w:t>
            </w:r>
            <w:r w:rsidR="002C14BF">
              <w:rPr>
                <w:b/>
              </w:rPr>
              <w:t>c.1900</w:t>
            </w:r>
          </w:p>
        </w:tc>
        <w:tc>
          <w:tcPr>
            <w:tcW w:w="2168" w:type="dxa"/>
          </w:tcPr>
          <w:p w:rsidR="00860AC6" w:rsidRPr="00860AC6" w:rsidRDefault="00860AC6" w:rsidP="00860AC6">
            <w:pPr>
              <w:rPr>
                <w:b/>
                <w:sz w:val="16"/>
              </w:rPr>
            </w:pPr>
            <w:r w:rsidRPr="00860AC6">
              <w:rPr>
                <w:b/>
                <w:sz w:val="16"/>
              </w:rPr>
              <w:t>T</w:t>
            </w:r>
            <w:r>
              <w:rPr>
                <w:b/>
                <w:sz w:val="16"/>
              </w:rPr>
              <w:t xml:space="preserve">rade Unions / political challenge to the ruling classes, e.g. the </w:t>
            </w:r>
            <w:proofErr w:type="spellStart"/>
            <w:r>
              <w:rPr>
                <w:b/>
                <w:sz w:val="16"/>
              </w:rPr>
              <w:t>T</w:t>
            </w:r>
            <w:r w:rsidRPr="00860AC6">
              <w:rPr>
                <w:b/>
                <w:sz w:val="16"/>
              </w:rPr>
              <w:t>olpuddle</w:t>
            </w:r>
            <w:proofErr w:type="spellEnd"/>
            <w:r w:rsidRPr="00860AC6">
              <w:rPr>
                <w:b/>
                <w:sz w:val="16"/>
              </w:rPr>
              <w:t xml:space="preserve"> Martyrs, 1834:</w:t>
            </w:r>
          </w:p>
          <w:p w:rsidR="00860AC6" w:rsidRPr="003B5428" w:rsidRDefault="00860AC6" w:rsidP="003B5428">
            <w:pPr>
              <w:rPr>
                <w:sz w:val="16"/>
              </w:rPr>
            </w:pPr>
            <w:r w:rsidRPr="003B5428">
              <w:rPr>
                <w:sz w:val="16"/>
              </w:rPr>
              <w:t>Linked to social / economic and political divisions.</w:t>
            </w:r>
          </w:p>
          <w:p w:rsidR="00860AC6" w:rsidRDefault="00860AC6" w:rsidP="00860AC6">
            <w:pPr>
              <w:pStyle w:val="ListParagraph"/>
              <w:numPr>
                <w:ilvl w:val="0"/>
                <w:numId w:val="24"/>
              </w:numPr>
              <w:rPr>
                <w:sz w:val="16"/>
              </w:rPr>
            </w:pPr>
            <w:r>
              <w:rPr>
                <w:sz w:val="16"/>
              </w:rPr>
              <w:t>Social / economic. Division between rich and poor; poverty and unemployment after French / Napoleonic Wars (1792-1815); desire of rich to safeguard their property.</w:t>
            </w:r>
          </w:p>
          <w:p w:rsidR="00860AC6" w:rsidRDefault="00860AC6" w:rsidP="00860AC6">
            <w:pPr>
              <w:pStyle w:val="ListParagraph"/>
              <w:numPr>
                <w:ilvl w:val="0"/>
                <w:numId w:val="24"/>
              </w:numPr>
              <w:rPr>
                <w:sz w:val="16"/>
              </w:rPr>
            </w:pPr>
            <w:r>
              <w:rPr>
                <w:sz w:val="16"/>
              </w:rPr>
              <w:t xml:space="preserve">Political: ruling elite fear of repeat of French Revolution (1789- ) in Britain; </w:t>
            </w:r>
            <w:r w:rsidR="00752F6F">
              <w:rPr>
                <w:sz w:val="16"/>
              </w:rPr>
              <w:t xml:space="preserve">ruling classes </w:t>
            </w:r>
            <w:r>
              <w:rPr>
                <w:sz w:val="16"/>
              </w:rPr>
              <w:t xml:space="preserve">desire to exclude workers from political involvement. Desire of working classes to have a political voice when only </w:t>
            </w:r>
            <w:r w:rsidR="003B5428">
              <w:rPr>
                <w:sz w:val="16"/>
              </w:rPr>
              <w:t>7</w:t>
            </w:r>
            <w:r>
              <w:rPr>
                <w:sz w:val="16"/>
              </w:rPr>
              <w:t>% of men had vote.</w:t>
            </w:r>
          </w:p>
          <w:p w:rsidR="00860AC6" w:rsidRDefault="00860AC6" w:rsidP="00860AC6">
            <w:pPr>
              <w:pStyle w:val="ListParagraph"/>
              <w:numPr>
                <w:ilvl w:val="0"/>
                <w:numId w:val="24"/>
              </w:numPr>
              <w:rPr>
                <w:sz w:val="16"/>
              </w:rPr>
            </w:pPr>
            <w:r>
              <w:rPr>
                <w:sz w:val="16"/>
              </w:rPr>
              <w:t>Eve</w:t>
            </w:r>
            <w:r w:rsidR="00CA47ED">
              <w:rPr>
                <w:sz w:val="16"/>
              </w:rPr>
              <w:t xml:space="preserve">nts: </w:t>
            </w:r>
            <w:proofErr w:type="spellStart"/>
            <w:r w:rsidR="00CA47ED">
              <w:rPr>
                <w:sz w:val="16"/>
              </w:rPr>
              <w:t>Tolpuddle</w:t>
            </w:r>
            <w:proofErr w:type="spellEnd"/>
            <w:r w:rsidR="00CA47ED">
              <w:rPr>
                <w:sz w:val="16"/>
              </w:rPr>
              <w:t xml:space="preserve"> labourers formed, 1834, </w:t>
            </w:r>
            <w:r>
              <w:rPr>
                <w:sz w:val="16"/>
              </w:rPr>
              <w:t>Friendly Society (trade union) to campaign for better wages; swore oath of secrecy.</w:t>
            </w:r>
          </w:p>
          <w:p w:rsidR="00860AC6" w:rsidRPr="00860AC6" w:rsidRDefault="00860AC6" w:rsidP="00860AC6">
            <w:pPr>
              <w:pStyle w:val="ListParagraph"/>
              <w:numPr>
                <w:ilvl w:val="0"/>
                <w:numId w:val="24"/>
              </w:numPr>
              <w:rPr>
                <w:sz w:val="16"/>
              </w:rPr>
            </w:pPr>
            <w:r w:rsidRPr="00860AC6">
              <w:rPr>
                <w:sz w:val="16"/>
              </w:rPr>
              <w:t>T</w:t>
            </w:r>
            <w:r>
              <w:rPr>
                <w:sz w:val="16"/>
              </w:rPr>
              <w:t xml:space="preserve">rade Unions and secret oath </w:t>
            </w:r>
            <w:r w:rsidRPr="00860AC6">
              <w:rPr>
                <w:sz w:val="16"/>
              </w:rPr>
              <w:t>seen as danger / challenge by ruling classes. Members tried (for oath) and sentenced to 7 years transportation. Big press and popular anger including petitions and marches. Freed 1836, returned 1839.</w:t>
            </w:r>
          </w:p>
          <w:p w:rsidR="00F63204" w:rsidRDefault="00860AC6" w:rsidP="00860AC6">
            <w:pPr>
              <w:ind w:left="360"/>
              <w:rPr>
                <w:b/>
                <w:sz w:val="16"/>
              </w:rPr>
            </w:pPr>
            <w:r>
              <w:rPr>
                <w:sz w:val="16"/>
              </w:rPr>
              <w:t>Longer-term restrictions on trade unions lifted in 1868.</w:t>
            </w:r>
          </w:p>
        </w:tc>
        <w:tc>
          <w:tcPr>
            <w:tcW w:w="2126" w:type="dxa"/>
          </w:tcPr>
          <w:p w:rsidR="00F63204" w:rsidRPr="00AE375B" w:rsidRDefault="00752F6F" w:rsidP="00F6320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Policing d</w:t>
            </w:r>
            <w:r w:rsidR="00F63204" w:rsidRPr="00AE375B">
              <w:rPr>
                <w:b/>
                <w:sz w:val="16"/>
              </w:rPr>
              <w:t>evelopments</w:t>
            </w:r>
            <w:r w:rsidR="00F63204">
              <w:rPr>
                <w:b/>
                <w:sz w:val="16"/>
              </w:rPr>
              <w:t xml:space="preserve"> after c.1820</w:t>
            </w:r>
            <w:r w:rsidR="00F63204" w:rsidRPr="00AE375B">
              <w:rPr>
                <w:b/>
                <w:sz w:val="16"/>
              </w:rPr>
              <w:t>:</w:t>
            </w:r>
          </w:p>
          <w:p w:rsidR="00F63204" w:rsidRDefault="00F63204" w:rsidP="00F63204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Metropolitan Police Act, 1829.</w:t>
            </w:r>
          </w:p>
          <w:p w:rsidR="00F63204" w:rsidRDefault="00F63204" w:rsidP="00F63204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Robert Peel, Home Secretary, persuaded parliament it was necessary: rising crime, controls on police powers, fear of radical protestors.</w:t>
            </w:r>
          </w:p>
          <w:p w:rsidR="00180E6A" w:rsidRPr="00180E6A" w:rsidRDefault="00180E6A" w:rsidP="00180E6A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Characteristics / equipment</w:t>
            </w:r>
          </w:p>
          <w:p w:rsidR="00180E6A" w:rsidRDefault="00F63204" w:rsidP="00F63204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Initially small force wearing non-military blue uniform.</w:t>
            </w:r>
          </w:p>
          <w:p w:rsidR="00180E6A" w:rsidRDefault="00180E6A" w:rsidP="00180E6A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Limited equipment including whistle and truncheon.</w:t>
            </w:r>
          </w:p>
          <w:p w:rsidR="00180E6A" w:rsidRDefault="00180E6A" w:rsidP="00F63204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Decentralised – each town / county had own force – this stressed it wasn’t central government control.</w:t>
            </w:r>
          </w:p>
          <w:p w:rsidR="00F63204" w:rsidRDefault="002C14BF" w:rsidP="00F63204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Initially s</w:t>
            </w:r>
            <w:r w:rsidR="00F63204">
              <w:rPr>
                <w:sz w:val="16"/>
              </w:rPr>
              <w:t>ome pub</w:t>
            </w:r>
            <w:r>
              <w:rPr>
                <w:sz w:val="16"/>
              </w:rPr>
              <w:t xml:space="preserve">lic opinion </w:t>
            </w:r>
            <w:r w:rsidR="00F63204">
              <w:rPr>
                <w:sz w:val="16"/>
              </w:rPr>
              <w:t>hostile.</w:t>
            </w:r>
          </w:p>
          <w:p w:rsidR="00F63204" w:rsidRDefault="002C14BF" w:rsidP="00F63204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>Developments:</w:t>
            </w:r>
          </w:p>
          <w:p w:rsidR="00F63204" w:rsidRDefault="00F63204" w:rsidP="00F63204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 xml:space="preserve">1842 – </w:t>
            </w:r>
            <w:proofErr w:type="gramStart"/>
            <w:r>
              <w:rPr>
                <w:sz w:val="16"/>
              </w:rPr>
              <w:t>first</w:t>
            </w:r>
            <w:proofErr w:type="gramEnd"/>
            <w:r>
              <w:rPr>
                <w:sz w:val="16"/>
              </w:rPr>
              <w:t xml:space="preserve"> detectives.</w:t>
            </w:r>
          </w:p>
          <w:p w:rsidR="00F63204" w:rsidRDefault="00F63204" w:rsidP="00F63204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 xml:space="preserve">1856 – </w:t>
            </w:r>
            <w:proofErr w:type="gramStart"/>
            <w:r>
              <w:rPr>
                <w:sz w:val="16"/>
              </w:rPr>
              <w:t>towns</w:t>
            </w:r>
            <w:proofErr w:type="gramEnd"/>
            <w:r>
              <w:rPr>
                <w:sz w:val="16"/>
              </w:rPr>
              <w:t xml:space="preserve"> / counties had to have police force.</w:t>
            </w:r>
          </w:p>
          <w:p w:rsidR="00180E6A" w:rsidRDefault="00180E6A" w:rsidP="00F63204">
            <w:pPr>
              <w:pStyle w:val="ListParagraph"/>
              <w:ind w:left="360"/>
              <w:rPr>
                <w:sz w:val="16"/>
              </w:rPr>
            </w:pPr>
            <w:r>
              <w:rPr>
                <w:sz w:val="16"/>
              </w:rPr>
              <w:t>1869 first National Crime Records.</w:t>
            </w:r>
          </w:p>
          <w:p w:rsidR="00F63204" w:rsidRDefault="00F63204" w:rsidP="00F63204">
            <w:pPr>
              <w:ind w:left="360"/>
              <w:rPr>
                <w:sz w:val="16"/>
              </w:rPr>
            </w:pPr>
            <w:r>
              <w:rPr>
                <w:sz w:val="16"/>
              </w:rPr>
              <w:t>1878 CID detectives created.</w:t>
            </w:r>
          </w:p>
          <w:p w:rsidR="000B16F8" w:rsidRPr="0081311E" w:rsidRDefault="000B16F8" w:rsidP="00F63204">
            <w:pPr>
              <w:ind w:left="360"/>
              <w:rPr>
                <w:b/>
                <w:sz w:val="16"/>
              </w:rPr>
            </w:pPr>
            <w:r>
              <w:rPr>
                <w:sz w:val="16"/>
              </w:rPr>
              <w:t>Use of fingerprinting and telegraph communication.</w:t>
            </w:r>
          </w:p>
        </w:tc>
        <w:tc>
          <w:tcPr>
            <w:tcW w:w="5103" w:type="dxa"/>
          </w:tcPr>
          <w:p w:rsidR="00F63204" w:rsidRPr="00AB0B14" w:rsidRDefault="00F63204" w:rsidP="00F63204">
            <w:pPr>
              <w:rPr>
                <w:b/>
                <w:sz w:val="16"/>
              </w:rPr>
            </w:pPr>
            <w:r w:rsidRPr="00AB0B14">
              <w:rPr>
                <w:b/>
                <w:sz w:val="16"/>
              </w:rPr>
              <w:t>Bloody Code</w:t>
            </w:r>
            <w:r>
              <w:rPr>
                <w:b/>
                <w:sz w:val="16"/>
              </w:rPr>
              <w:t xml:space="preserve"> </w:t>
            </w:r>
            <w:r w:rsidR="00B538A3">
              <w:rPr>
                <w:b/>
                <w:sz w:val="16"/>
              </w:rPr>
              <w:t xml:space="preserve">and capital punishment </w:t>
            </w:r>
            <w:r>
              <w:rPr>
                <w:b/>
                <w:sz w:val="16"/>
              </w:rPr>
              <w:t>after c.1820</w:t>
            </w:r>
            <w:r w:rsidRPr="00AB0B14">
              <w:rPr>
                <w:b/>
                <w:sz w:val="16"/>
              </w:rPr>
              <w:t>:</w:t>
            </w:r>
          </w:p>
          <w:p w:rsidR="00B538A3" w:rsidRDefault="00F63204" w:rsidP="00B538A3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F63204">
              <w:rPr>
                <w:sz w:val="16"/>
              </w:rPr>
              <w:t>Bloody Code dismantled after c.1810</w:t>
            </w:r>
            <w:r>
              <w:rPr>
                <w:sz w:val="16"/>
              </w:rPr>
              <w:t xml:space="preserve"> including</w:t>
            </w:r>
          </w:p>
          <w:p w:rsidR="00B538A3" w:rsidRDefault="00F63204" w:rsidP="00B538A3">
            <w:pPr>
              <w:pStyle w:val="ListParagraph"/>
              <w:numPr>
                <w:ilvl w:val="1"/>
                <w:numId w:val="9"/>
              </w:numPr>
              <w:rPr>
                <w:sz w:val="16"/>
              </w:rPr>
            </w:pPr>
            <w:r>
              <w:rPr>
                <w:sz w:val="16"/>
              </w:rPr>
              <w:t xml:space="preserve">1832 Punishment of Death Act – 60 capital </w:t>
            </w:r>
            <w:r w:rsidRPr="00A3285E">
              <w:rPr>
                <w:sz w:val="16"/>
              </w:rPr>
              <w:t>crimes;</w:t>
            </w:r>
          </w:p>
          <w:p w:rsidR="00B538A3" w:rsidRDefault="00F63204" w:rsidP="00B538A3">
            <w:pPr>
              <w:pStyle w:val="ListParagraph"/>
              <w:numPr>
                <w:ilvl w:val="1"/>
                <w:numId w:val="9"/>
              </w:numPr>
              <w:rPr>
                <w:sz w:val="16"/>
              </w:rPr>
            </w:pPr>
            <w:r w:rsidRPr="00A3285E">
              <w:rPr>
                <w:sz w:val="16"/>
              </w:rPr>
              <w:t>Criminal Law Consolidation Act, 1861 – 4 capital crimes;</w:t>
            </w:r>
          </w:p>
          <w:p w:rsidR="00F63204" w:rsidRPr="00A3285E" w:rsidRDefault="00F63204" w:rsidP="00B538A3">
            <w:pPr>
              <w:pStyle w:val="ListParagraph"/>
              <w:numPr>
                <w:ilvl w:val="1"/>
                <w:numId w:val="9"/>
              </w:numPr>
              <w:rPr>
                <w:sz w:val="16"/>
              </w:rPr>
            </w:pPr>
            <w:r w:rsidRPr="00A3285E">
              <w:rPr>
                <w:sz w:val="16"/>
              </w:rPr>
              <w:t>1868 abolition of public execution.</w:t>
            </w:r>
          </w:p>
          <w:p w:rsidR="00F63204" w:rsidRPr="00F63204" w:rsidRDefault="00F63204" w:rsidP="00F63204">
            <w:pPr>
              <w:rPr>
                <w:b/>
                <w:sz w:val="16"/>
              </w:rPr>
            </w:pPr>
            <w:r w:rsidRPr="00F63204">
              <w:rPr>
                <w:b/>
                <w:sz w:val="16"/>
              </w:rPr>
              <w:t xml:space="preserve">Transportation to Australia, </w:t>
            </w:r>
            <w:r>
              <w:rPr>
                <w:b/>
                <w:sz w:val="16"/>
              </w:rPr>
              <w:t>from c.1840s-</w:t>
            </w:r>
            <w:r w:rsidRPr="00F63204">
              <w:rPr>
                <w:b/>
                <w:sz w:val="16"/>
              </w:rPr>
              <w:t>1868:</w:t>
            </w:r>
          </w:p>
          <w:p w:rsidR="00F63204" w:rsidRPr="00B538A3" w:rsidRDefault="00F63204" w:rsidP="00B538A3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B538A3">
              <w:rPr>
                <w:b/>
                <w:sz w:val="16"/>
              </w:rPr>
              <w:t>Decline:</w:t>
            </w:r>
            <w:r w:rsidRPr="00B538A3">
              <w:rPr>
                <w:sz w:val="16"/>
              </w:rPr>
              <w:t xml:space="preserve"> hostility in Australia due to links to crime and demeaning nature; cost: c</w:t>
            </w:r>
            <w:proofErr w:type="gramStart"/>
            <w:r w:rsidRPr="00B538A3">
              <w:rPr>
                <w:sz w:val="16"/>
              </w:rPr>
              <w:t>.£</w:t>
            </w:r>
            <w:proofErr w:type="gramEnd"/>
            <w:r w:rsidRPr="00B538A3">
              <w:rPr>
                <w:sz w:val="16"/>
              </w:rPr>
              <w:t>500,000 a year; improved conditions / 1851 Gold Rush made Australia desirable location.</w:t>
            </w:r>
          </w:p>
          <w:p w:rsidR="00F63204" w:rsidRDefault="00F63204" w:rsidP="00F173A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Prisons – developments after c.1820.</w:t>
            </w:r>
          </w:p>
          <w:p w:rsidR="00B538A3" w:rsidRDefault="00F63204" w:rsidP="00B538A3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B538A3">
              <w:rPr>
                <w:sz w:val="16"/>
              </w:rPr>
              <w:t>Influence of Howard / Fry on government especially Robert Peel (Home Secretary in 1820s) leading to Gaols Act, 1823.</w:t>
            </w:r>
          </w:p>
          <w:p w:rsidR="00F63204" w:rsidRPr="00B538A3" w:rsidRDefault="00F63204" w:rsidP="00B538A3">
            <w:pPr>
              <w:pStyle w:val="ListParagraph"/>
              <w:numPr>
                <w:ilvl w:val="0"/>
                <w:numId w:val="9"/>
              </w:numPr>
              <w:rPr>
                <w:sz w:val="16"/>
              </w:rPr>
            </w:pPr>
            <w:r w:rsidRPr="00BB5CA0">
              <w:rPr>
                <w:b/>
                <w:sz w:val="16"/>
              </w:rPr>
              <w:t>Gaols Act, 1823.</w:t>
            </w:r>
            <w:r w:rsidRPr="00B538A3">
              <w:rPr>
                <w:sz w:val="16"/>
              </w:rPr>
              <w:t xml:space="preserve"> Work of Robert Peel influenced by Howard and Fry. Improved prison conditions; paid warders; separated types of criminal; Christian instruction; visits by Prison Inspectors. (But only applied to 130 biggest prisons and sometimes ignored.)</w:t>
            </w:r>
          </w:p>
          <w:p w:rsidR="00F63204" w:rsidRPr="00B538A3" w:rsidRDefault="00B538A3" w:rsidP="00B538A3">
            <w:pPr>
              <w:pStyle w:val="ListParagraph"/>
              <w:numPr>
                <w:ilvl w:val="0"/>
                <w:numId w:val="9"/>
              </w:numPr>
              <w:rPr>
                <w:b/>
                <w:sz w:val="16"/>
              </w:rPr>
            </w:pPr>
            <w:r>
              <w:rPr>
                <w:b/>
                <w:sz w:val="16"/>
              </w:rPr>
              <w:t>Pentonville Prison, 1842: Separate System, c.1842-18</w:t>
            </w:r>
            <w:r w:rsidR="00BB5CA0">
              <w:rPr>
                <w:b/>
                <w:sz w:val="16"/>
              </w:rPr>
              <w:t>60s/70s</w:t>
            </w:r>
            <w:r>
              <w:rPr>
                <w:b/>
                <w:sz w:val="16"/>
              </w:rPr>
              <w:t>.</w:t>
            </w:r>
          </w:p>
          <w:p w:rsidR="00F63204" w:rsidRDefault="00F63204" w:rsidP="00B538A3">
            <w:pPr>
              <w:pStyle w:val="ListParagraph"/>
              <w:numPr>
                <w:ilvl w:val="0"/>
                <w:numId w:val="15"/>
              </w:numPr>
              <w:ind w:left="720"/>
              <w:rPr>
                <w:sz w:val="16"/>
              </w:rPr>
            </w:pPr>
            <w:r>
              <w:rPr>
                <w:sz w:val="16"/>
              </w:rPr>
              <w:t>Separate System prison – model for 90 others built 1842-77.</w:t>
            </w:r>
          </w:p>
          <w:p w:rsidR="00F63204" w:rsidRDefault="00F63204" w:rsidP="00B538A3">
            <w:pPr>
              <w:pStyle w:val="ListParagraph"/>
              <w:numPr>
                <w:ilvl w:val="0"/>
                <w:numId w:val="15"/>
              </w:numPr>
              <w:ind w:left="720"/>
              <w:rPr>
                <w:sz w:val="16"/>
              </w:rPr>
            </w:pPr>
            <w:r>
              <w:rPr>
                <w:sz w:val="16"/>
              </w:rPr>
              <w:t>Purpose</w:t>
            </w:r>
            <w:r w:rsidR="003B5428">
              <w:rPr>
                <w:sz w:val="16"/>
              </w:rPr>
              <w:t xml:space="preserve"> / reasons for change (from unreformed prisons)</w:t>
            </w:r>
            <w:r>
              <w:rPr>
                <w:sz w:val="16"/>
              </w:rPr>
              <w:t>:</w:t>
            </w:r>
          </w:p>
          <w:p w:rsidR="00B538A3" w:rsidRPr="00863B1D" w:rsidRDefault="00863B1D" w:rsidP="00863B1D">
            <w:pPr>
              <w:pStyle w:val="ListParagraph"/>
              <w:rPr>
                <w:sz w:val="16"/>
              </w:rPr>
            </w:pPr>
            <w:r>
              <w:rPr>
                <w:sz w:val="16"/>
              </w:rPr>
              <w:t>Generally: b</w:t>
            </w:r>
            <w:r w:rsidR="00B538A3">
              <w:rPr>
                <w:sz w:val="16"/>
              </w:rPr>
              <w:t xml:space="preserve">elief that criminals </w:t>
            </w:r>
            <w:proofErr w:type="spellStart"/>
            <w:r w:rsidR="00B538A3">
              <w:rPr>
                <w:sz w:val="16"/>
              </w:rPr>
              <w:t>reformable</w:t>
            </w:r>
            <w:proofErr w:type="spellEnd"/>
            <w:r w:rsidR="00B538A3">
              <w:rPr>
                <w:sz w:val="16"/>
              </w:rPr>
              <w:t xml:space="preserve"> but also desire to deter;</w:t>
            </w:r>
            <w:r>
              <w:rPr>
                <w:sz w:val="16"/>
              </w:rPr>
              <w:t xml:space="preserve"> e.g. </w:t>
            </w:r>
            <w:r w:rsidR="00B538A3" w:rsidRPr="00863B1D">
              <w:rPr>
                <w:sz w:val="16"/>
              </w:rPr>
              <w:t>to put reform ideas into effect but in a tough way, e.g. teaching, useful work and sanitary conditions with solitary confinement.</w:t>
            </w:r>
          </w:p>
          <w:p w:rsidR="00F63204" w:rsidRDefault="00F63204" w:rsidP="00B538A3">
            <w:pPr>
              <w:pStyle w:val="ListParagraph"/>
              <w:rPr>
                <w:sz w:val="16"/>
              </w:rPr>
            </w:pPr>
            <w:r w:rsidRPr="00101BCE">
              <w:rPr>
                <w:sz w:val="16"/>
              </w:rPr>
              <w:t xml:space="preserve">Deterrent – loss </w:t>
            </w:r>
            <w:r>
              <w:rPr>
                <w:sz w:val="16"/>
              </w:rPr>
              <w:t>of liberty; solitary confinement, etc.</w:t>
            </w:r>
          </w:p>
          <w:p w:rsidR="00F63204" w:rsidRDefault="00F63204" w:rsidP="00B538A3">
            <w:pPr>
              <w:ind w:left="720"/>
              <w:rPr>
                <w:sz w:val="16"/>
              </w:rPr>
            </w:pPr>
            <w:r w:rsidRPr="00101BCE">
              <w:rPr>
                <w:sz w:val="16"/>
              </w:rPr>
              <w:t>Reform / rehabilitation through Chr</w:t>
            </w:r>
            <w:r>
              <w:rPr>
                <w:sz w:val="16"/>
              </w:rPr>
              <w:t xml:space="preserve">istian teaching and opportunity for reflection; useful work – learning skills; </w:t>
            </w:r>
            <w:r w:rsidR="00B538A3">
              <w:rPr>
                <w:sz w:val="16"/>
              </w:rPr>
              <w:t xml:space="preserve">healthy / sanitary conditions; </w:t>
            </w:r>
            <w:r>
              <w:rPr>
                <w:sz w:val="16"/>
              </w:rPr>
              <w:t>separation from negative influences.</w:t>
            </w:r>
          </w:p>
          <w:p w:rsidR="00F63204" w:rsidRPr="00101BCE" w:rsidRDefault="00F63204" w:rsidP="00B538A3">
            <w:pPr>
              <w:ind w:left="720"/>
              <w:rPr>
                <w:sz w:val="16"/>
              </w:rPr>
            </w:pPr>
            <w:r>
              <w:rPr>
                <w:sz w:val="16"/>
              </w:rPr>
              <w:t>Influenced by reformers (Howard / Fry) regarding conditions, Christian teaching and useful work but Fry criticised the total separation.</w:t>
            </w:r>
          </w:p>
          <w:p w:rsidR="00F63204" w:rsidRDefault="00F63204" w:rsidP="00B538A3">
            <w:pPr>
              <w:pStyle w:val="ListParagraph"/>
              <w:numPr>
                <w:ilvl w:val="0"/>
                <w:numId w:val="15"/>
              </w:numPr>
              <w:ind w:left="720"/>
              <w:rPr>
                <w:sz w:val="16"/>
              </w:rPr>
            </w:pPr>
            <w:r>
              <w:rPr>
                <w:sz w:val="16"/>
              </w:rPr>
              <w:t>Conditions:</w:t>
            </w:r>
          </w:p>
          <w:p w:rsidR="00F63204" w:rsidRPr="00101BCE" w:rsidRDefault="00F63204" w:rsidP="00B538A3">
            <w:pPr>
              <w:pStyle w:val="ListParagraph"/>
              <w:rPr>
                <w:sz w:val="16"/>
              </w:rPr>
            </w:pPr>
            <w:r>
              <w:rPr>
                <w:sz w:val="16"/>
              </w:rPr>
              <w:t>Each prisoner had own cell including hammock, toilet and basin, often loom.</w:t>
            </w:r>
            <w:r w:rsidR="00B538A3">
              <w:rPr>
                <w:sz w:val="16"/>
              </w:rPr>
              <w:t xml:space="preserve"> </w:t>
            </w:r>
            <w:r>
              <w:rPr>
                <w:sz w:val="16"/>
              </w:rPr>
              <w:t>Kept separate from other prisoners at all times – masks worn in exercise yard / chapel.</w:t>
            </w:r>
            <w:r w:rsidR="00B538A3">
              <w:rPr>
                <w:sz w:val="16"/>
              </w:rPr>
              <w:t xml:space="preserve"> </w:t>
            </w:r>
            <w:r>
              <w:rPr>
                <w:sz w:val="16"/>
              </w:rPr>
              <w:t>Some prisoners went mad due to separation.</w:t>
            </w:r>
          </w:p>
          <w:p w:rsidR="00B538A3" w:rsidRPr="00B538A3" w:rsidRDefault="00B538A3" w:rsidP="00B538A3">
            <w:pPr>
              <w:pStyle w:val="ListParagraph"/>
              <w:numPr>
                <w:ilvl w:val="0"/>
                <w:numId w:val="9"/>
              </w:numPr>
              <w:rPr>
                <w:b/>
                <w:sz w:val="16"/>
              </w:rPr>
            </w:pPr>
            <w:r>
              <w:rPr>
                <w:b/>
                <w:sz w:val="16"/>
              </w:rPr>
              <w:t>Silent System</w:t>
            </w:r>
            <w:r w:rsidRPr="00B538A3">
              <w:rPr>
                <w:b/>
                <w:sz w:val="16"/>
              </w:rPr>
              <w:t xml:space="preserve">, </w:t>
            </w:r>
            <w:r>
              <w:rPr>
                <w:b/>
                <w:sz w:val="16"/>
              </w:rPr>
              <w:t>c.</w:t>
            </w:r>
            <w:r w:rsidRPr="00B538A3">
              <w:rPr>
                <w:b/>
                <w:sz w:val="16"/>
              </w:rPr>
              <w:t>18</w:t>
            </w:r>
            <w:r w:rsidR="003026DB">
              <w:rPr>
                <w:b/>
                <w:sz w:val="16"/>
              </w:rPr>
              <w:t>60s</w:t>
            </w:r>
            <w:r>
              <w:rPr>
                <w:b/>
                <w:sz w:val="16"/>
              </w:rPr>
              <w:t>-1902/1922.</w:t>
            </w:r>
          </w:p>
          <w:p w:rsidR="00863B1D" w:rsidRDefault="00863B1D" w:rsidP="00B538A3">
            <w:pPr>
              <w:pStyle w:val="ListParagraph"/>
              <w:numPr>
                <w:ilvl w:val="0"/>
                <w:numId w:val="15"/>
              </w:numPr>
              <w:ind w:left="720"/>
              <w:rPr>
                <w:sz w:val="16"/>
              </w:rPr>
            </w:pPr>
            <w:r>
              <w:rPr>
                <w:sz w:val="16"/>
              </w:rPr>
              <w:t>Conditions:</w:t>
            </w:r>
          </w:p>
          <w:p w:rsidR="00863B1D" w:rsidRDefault="00863B1D" w:rsidP="00863B1D">
            <w:pPr>
              <w:pStyle w:val="ListParagraph"/>
              <w:rPr>
                <w:sz w:val="16"/>
              </w:rPr>
            </w:pPr>
            <w:r>
              <w:rPr>
                <w:sz w:val="16"/>
              </w:rPr>
              <w:t>Total silence at all times; ‘Hard board, hard labour, hard fare’. Strict conditions, dull / monotonous food and useless monotonous work, e.g. crank and treadmill.</w:t>
            </w:r>
          </w:p>
          <w:p w:rsidR="00863B1D" w:rsidRPr="003B5428" w:rsidRDefault="00B538A3" w:rsidP="003B5428">
            <w:pPr>
              <w:pStyle w:val="ListParagraph"/>
              <w:numPr>
                <w:ilvl w:val="0"/>
                <w:numId w:val="15"/>
              </w:numPr>
              <w:ind w:left="720"/>
              <w:rPr>
                <w:sz w:val="16"/>
              </w:rPr>
            </w:pPr>
            <w:r w:rsidRPr="003B5428">
              <w:rPr>
                <w:sz w:val="16"/>
              </w:rPr>
              <w:t>Purpose</w:t>
            </w:r>
            <w:r w:rsidR="003B5428" w:rsidRPr="003B5428">
              <w:rPr>
                <w:sz w:val="16"/>
              </w:rPr>
              <w:t xml:space="preserve"> / </w:t>
            </w:r>
            <w:r w:rsidR="003B5428">
              <w:rPr>
                <w:sz w:val="16"/>
              </w:rPr>
              <w:t>r</w:t>
            </w:r>
            <w:r w:rsidR="00863B1D" w:rsidRPr="003B5428">
              <w:rPr>
                <w:sz w:val="16"/>
              </w:rPr>
              <w:t>easons for change</w:t>
            </w:r>
            <w:r w:rsidR="003B5428">
              <w:rPr>
                <w:sz w:val="16"/>
              </w:rPr>
              <w:t xml:space="preserve"> (from Separate System)</w:t>
            </w:r>
            <w:r w:rsidR="00863B1D" w:rsidRPr="003B5428">
              <w:rPr>
                <w:sz w:val="16"/>
              </w:rPr>
              <w:t>:</w:t>
            </w:r>
          </w:p>
          <w:p w:rsidR="00863B1D" w:rsidRDefault="003B5428" w:rsidP="00B538A3">
            <w:pPr>
              <w:pStyle w:val="ListParagraph"/>
              <w:rPr>
                <w:sz w:val="16"/>
              </w:rPr>
            </w:pPr>
            <w:r>
              <w:rPr>
                <w:sz w:val="16"/>
              </w:rPr>
              <w:t>c</w:t>
            </w:r>
            <w:r w:rsidR="00863B1D">
              <w:rPr>
                <w:sz w:val="16"/>
              </w:rPr>
              <w:t xml:space="preserve">ost of Separate System; </w:t>
            </w:r>
            <w:r>
              <w:rPr>
                <w:sz w:val="16"/>
              </w:rPr>
              <w:t xml:space="preserve">press accusations that Separate System too soft; fear of rising crime – </w:t>
            </w:r>
            <w:r w:rsidR="00863B1D">
              <w:rPr>
                <w:sz w:val="16"/>
              </w:rPr>
              <w:t xml:space="preserve">influence of press, garrotting </w:t>
            </w:r>
            <w:r w:rsidR="00B01B2A">
              <w:rPr>
                <w:sz w:val="16"/>
              </w:rPr>
              <w:t>scares</w:t>
            </w:r>
            <w:r w:rsidR="00863B1D">
              <w:rPr>
                <w:sz w:val="16"/>
              </w:rPr>
              <w:t xml:space="preserve"> in 1860s; growth of belief in separate - less evolved –criminal class which could not be reformed / rehabil</w:t>
            </w:r>
            <w:r w:rsidR="003026DB">
              <w:rPr>
                <w:sz w:val="16"/>
              </w:rPr>
              <w:t>itated</w:t>
            </w:r>
            <w:r>
              <w:rPr>
                <w:sz w:val="16"/>
              </w:rPr>
              <w:t>,</w:t>
            </w:r>
            <w:r w:rsidR="003026DB">
              <w:rPr>
                <w:sz w:val="16"/>
              </w:rPr>
              <w:t xml:space="preserve"> only deterred from crime; influence of </w:t>
            </w:r>
            <w:r w:rsidR="000B16F8">
              <w:rPr>
                <w:sz w:val="16"/>
              </w:rPr>
              <w:t xml:space="preserve">Sir </w:t>
            </w:r>
            <w:r w:rsidR="003026DB">
              <w:rPr>
                <w:sz w:val="16"/>
              </w:rPr>
              <w:t xml:space="preserve">Edmund du Cane, </w:t>
            </w:r>
            <w:r w:rsidR="000B16F8">
              <w:rPr>
                <w:sz w:val="16"/>
              </w:rPr>
              <w:t>Assistant Director of Prisons</w:t>
            </w:r>
            <w:r w:rsidR="00BB5CA0">
              <w:rPr>
                <w:sz w:val="16"/>
              </w:rPr>
              <w:t xml:space="preserve"> in late 19thC.</w:t>
            </w:r>
          </w:p>
          <w:p w:rsidR="00B538A3" w:rsidRDefault="00B538A3" w:rsidP="00B538A3">
            <w:pPr>
              <w:pStyle w:val="ListParagraph"/>
              <w:rPr>
                <w:sz w:val="16"/>
              </w:rPr>
            </w:pPr>
            <w:r w:rsidRPr="00101BCE">
              <w:rPr>
                <w:sz w:val="16"/>
              </w:rPr>
              <w:t xml:space="preserve">Deterrent – loss </w:t>
            </w:r>
            <w:r>
              <w:rPr>
                <w:sz w:val="16"/>
              </w:rPr>
              <w:t xml:space="preserve">of liberty; </w:t>
            </w:r>
            <w:r w:rsidR="00BB5CA0">
              <w:rPr>
                <w:sz w:val="16"/>
              </w:rPr>
              <w:t>harsh conditions, meaningless work.</w:t>
            </w:r>
          </w:p>
          <w:p w:rsidR="00F63204" w:rsidRPr="00863B1D" w:rsidRDefault="00B538A3" w:rsidP="003B5428">
            <w:pPr>
              <w:ind w:left="720"/>
              <w:rPr>
                <w:sz w:val="16"/>
              </w:rPr>
            </w:pPr>
            <w:r w:rsidRPr="00101BCE">
              <w:rPr>
                <w:sz w:val="16"/>
              </w:rPr>
              <w:t>Reform / rehabilitation</w:t>
            </w:r>
            <w:r w:rsidR="00863B1D">
              <w:rPr>
                <w:sz w:val="16"/>
              </w:rPr>
              <w:t xml:space="preserve"> – </w:t>
            </w:r>
            <w:r w:rsidRPr="00101BCE">
              <w:rPr>
                <w:sz w:val="16"/>
              </w:rPr>
              <w:t xml:space="preserve">through </w:t>
            </w:r>
            <w:r w:rsidR="003B5428">
              <w:rPr>
                <w:sz w:val="16"/>
              </w:rPr>
              <w:t xml:space="preserve">some </w:t>
            </w:r>
            <w:r w:rsidRPr="00101BCE">
              <w:rPr>
                <w:sz w:val="16"/>
              </w:rPr>
              <w:t>Chr</w:t>
            </w:r>
            <w:r>
              <w:rPr>
                <w:sz w:val="16"/>
              </w:rPr>
              <w:t>istian teaching</w:t>
            </w:r>
            <w:r w:rsidR="00863B1D">
              <w:rPr>
                <w:sz w:val="16"/>
              </w:rPr>
              <w:t>.</w:t>
            </w:r>
          </w:p>
        </w:tc>
        <w:tc>
          <w:tcPr>
            <w:tcW w:w="5812" w:type="dxa"/>
          </w:tcPr>
          <w:p w:rsidR="00B538A3" w:rsidRPr="00CB59E0" w:rsidRDefault="00B538A3" w:rsidP="00B538A3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Society:</w:t>
            </w:r>
          </w:p>
          <w:p w:rsidR="00BB5CA0" w:rsidRPr="002C14BF" w:rsidRDefault="00BB5CA0" w:rsidP="00D06D0C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2C14BF">
              <w:rPr>
                <w:sz w:val="16"/>
              </w:rPr>
              <w:t>Full impact of industrialisation creating a mainly urban / industrial society – factories, mines, etc.</w:t>
            </w:r>
            <w:r w:rsidR="002C14BF" w:rsidRPr="002C14BF">
              <w:rPr>
                <w:sz w:val="16"/>
              </w:rPr>
              <w:t xml:space="preserve"> </w:t>
            </w:r>
            <w:r w:rsidRPr="002C14BF">
              <w:rPr>
                <w:sz w:val="16"/>
              </w:rPr>
              <w:t>Great increase in wealth over this period.</w:t>
            </w:r>
          </w:p>
          <w:p w:rsidR="00BB5CA0" w:rsidRDefault="00BB5CA0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Initially deep social division between rich and poor: always evident but less divisive towards 1900.</w:t>
            </w:r>
          </w:p>
          <w:p w:rsidR="00BB5CA0" w:rsidRDefault="00BB5CA0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 xml:space="preserve">Improvement of working class experience over the period, especially after 1850s (Mid-Victorian </w:t>
            </w:r>
            <w:r w:rsidR="00894A96">
              <w:rPr>
                <w:sz w:val="16"/>
              </w:rPr>
              <w:t xml:space="preserve">economic </w:t>
            </w:r>
            <w:r>
              <w:rPr>
                <w:sz w:val="16"/>
              </w:rPr>
              <w:t>boom):</w:t>
            </w:r>
          </w:p>
          <w:p w:rsidR="00BB5CA0" w:rsidRDefault="00BB5CA0" w:rsidP="00BB5CA0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Increased wages – better living conditions.</w:t>
            </w:r>
          </w:p>
          <w:p w:rsidR="00BB5CA0" w:rsidRDefault="00BB5CA0" w:rsidP="00BB5CA0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Better working conditions.</w:t>
            </w:r>
          </w:p>
          <w:p w:rsidR="00BB5CA0" w:rsidRDefault="00BB5CA0" w:rsidP="00BB5CA0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Improved education, especially after 1870.</w:t>
            </w:r>
          </w:p>
          <w:p w:rsidR="00BB5CA0" w:rsidRDefault="00BB5CA0" w:rsidP="00BB5CA0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Increased political rights:</w:t>
            </w:r>
          </w:p>
          <w:p w:rsidR="00BB5CA0" w:rsidRDefault="00BB5CA0" w:rsidP="00BB5CA0">
            <w:pPr>
              <w:pStyle w:val="ListParagraph"/>
              <w:numPr>
                <w:ilvl w:val="2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Trade Unions legalised, 1868.</w:t>
            </w:r>
          </w:p>
          <w:p w:rsidR="00BB5CA0" w:rsidRDefault="00BB5CA0" w:rsidP="00BB5CA0">
            <w:pPr>
              <w:pStyle w:val="ListParagraph"/>
              <w:numPr>
                <w:ilvl w:val="2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Many urban workers gained right to vote, 1867 / 1884.</w:t>
            </w:r>
          </w:p>
          <w:p w:rsidR="00B538A3" w:rsidRPr="00CB59E0" w:rsidRDefault="00B538A3" w:rsidP="00B538A3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Institutions – government</w:t>
            </w:r>
          </w:p>
          <w:p w:rsidR="00CA47ED" w:rsidRDefault="00CA47ED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 xml:space="preserve">Initially sought to protect ruling class interests (e.g. </w:t>
            </w:r>
            <w:proofErr w:type="spellStart"/>
            <w:r>
              <w:rPr>
                <w:sz w:val="16"/>
              </w:rPr>
              <w:t>Tolpuddle</w:t>
            </w:r>
            <w:proofErr w:type="spellEnd"/>
            <w:r>
              <w:rPr>
                <w:sz w:val="16"/>
              </w:rPr>
              <w:t xml:space="preserve"> Martyrs</w:t>
            </w:r>
            <w:r w:rsidR="002C14BF">
              <w:rPr>
                <w:sz w:val="16"/>
              </w:rPr>
              <w:t>).</w:t>
            </w:r>
          </w:p>
          <w:p w:rsidR="00930EAC" w:rsidRDefault="00930EAC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Increasing role in society based on:</w:t>
            </w:r>
          </w:p>
          <w:p w:rsidR="00930EAC" w:rsidRDefault="002C14BF" w:rsidP="00930EAC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Acceptance</w:t>
            </w:r>
            <w:r w:rsidR="00930EAC">
              <w:rPr>
                <w:sz w:val="16"/>
              </w:rPr>
              <w:t xml:space="preserve"> of greater government role in French Wars, 1792-1815.</w:t>
            </w:r>
          </w:p>
          <w:p w:rsidR="00930EAC" w:rsidRDefault="00930EAC" w:rsidP="00930EAC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 xml:space="preserve">Increased government revenue due to </w:t>
            </w:r>
            <w:r w:rsidR="002C14BF">
              <w:rPr>
                <w:sz w:val="16"/>
              </w:rPr>
              <w:t xml:space="preserve">increased </w:t>
            </w:r>
            <w:r>
              <w:rPr>
                <w:sz w:val="16"/>
              </w:rPr>
              <w:t>national wealth and more taxation, e.g. income tax.</w:t>
            </w:r>
          </w:p>
          <w:p w:rsidR="00CA47ED" w:rsidRDefault="00CA47ED" w:rsidP="00930EAC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Development of moral conscience to help improve conditions / experience, e.g. prison conditions, working-class education.</w:t>
            </w:r>
          </w:p>
          <w:p w:rsidR="00CA47ED" w:rsidRDefault="00CA47ED" w:rsidP="00930EAC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Political necessity: after 1867 working classes were c.50% of voters – their demands had to be responded to.</w:t>
            </w:r>
          </w:p>
          <w:p w:rsidR="00CA47ED" w:rsidRDefault="00CA47ED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Evidence of increasing role:</w:t>
            </w:r>
          </w:p>
          <w:p w:rsidR="00CA47ED" w:rsidRDefault="00CA47ED" w:rsidP="00CA47ED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Prisons: Gaols Act, 1823 and subsequent laws, etc.</w:t>
            </w:r>
          </w:p>
          <w:p w:rsidR="00CA47ED" w:rsidRDefault="00CA47ED" w:rsidP="00CA47ED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Metropolitan Police Act, 1829 and subsequent laws, etc.</w:t>
            </w:r>
          </w:p>
          <w:p w:rsidR="00B538A3" w:rsidRDefault="00CA47ED" w:rsidP="00CA47ED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Laws regarding limiting death penalty.</w:t>
            </w:r>
          </w:p>
          <w:p w:rsidR="00B538A3" w:rsidRPr="00CB59E0" w:rsidRDefault="00B538A3" w:rsidP="00B538A3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Institutions – Church / r</w:t>
            </w:r>
            <w:r>
              <w:rPr>
                <w:b/>
                <w:sz w:val="16"/>
              </w:rPr>
              <w:t>eligion</w:t>
            </w:r>
          </w:p>
          <w:p w:rsidR="00B538A3" w:rsidRDefault="002C14BF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Humanitarian / m</w:t>
            </w:r>
            <w:r w:rsidR="00CA47ED">
              <w:rPr>
                <w:sz w:val="16"/>
              </w:rPr>
              <w:t>oral influence of Christianity influences, for example, prison conditions and death penalty limits.</w:t>
            </w:r>
          </w:p>
          <w:p w:rsidR="00B538A3" w:rsidRPr="00CB59E0" w:rsidRDefault="00B538A3" w:rsidP="00B538A3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Individuals</w:t>
            </w:r>
          </w:p>
          <w:p w:rsidR="00CA47ED" w:rsidRDefault="00CA47ED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Continuing influence of Christian-inspired reformers such as Howard and Fry.</w:t>
            </w:r>
          </w:p>
          <w:p w:rsidR="00CA47ED" w:rsidRDefault="00CA47ED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Massive influence of Robert Peel:</w:t>
            </w:r>
          </w:p>
          <w:p w:rsidR="00B01B2A" w:rsidRDefault="00CA47ED" w:rsidP="00B01B2A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 xml:space="preserve">Home Secretary and Prime Minister </w:t>
            </w:r>
            <w:r w:rsidR="00B01B2A">
              <w:rPr>
                <w:sz w:val="16"/>
              </w:rPr>
              <w:t>during</w:t>
            </w:r>
            <w:r>
              <w:rPr>
                <w:sz w:val="16"/>
              </w:rPr>
              <w:t xml:space="preserve"> period 1822-1846.</w:t>
            </w:r>
            <w:r w:rsidR="00B01B2A">
              <w:rPr>
                <w:sz w:val="16"/>
              </w:rPr>
              <w:t xml:space="preserve"> Very effective at persuading government / parliament of need for reform.</w:t>
            </w:r>
          </w:p>
          <w:p w:rsidR="00CA47ED" w:rsidRDefault="00CA47ED" w:rsidP="00CA47ED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Influenced by Christian reformers.</w:t>
            </w:r>
          </w:p>
          <w:p w:rsidR="00CA47ED" w:rsidRDefault="00CA47ED" w:rsidP="00CA47ED">
            <w:pPr>
              <w:pStyle w:val="ListParagraph"/>
              <w:numPr>
                <w:ilvl w:val="1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Impact on prisons (Gaols Act) and policing</w:t>
            </w:r>
            <w:r w:rsidR="002C14BF">
              <w:rPr>
                <w:sz w:val="16"/>
              </w:rPr>
              <w:t>, etc</w:t>
            </w:r>
            <w:r>
              <w:rPr>
                <w:sz w:val="16"/>
              </w:rPr>
              <w:t>.</w:t>
            </w:r>
          </w:p>
          <w:p w:rsidR="00B538A3" w:rsidRPr="00CB59E0" w:rsidRDefault="00B538A3" w:rsidP="00B538A3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Attitudes</w:t>
            </w:r>
            <w:r w:rsidR="00B01B2A">
              <w:rPr>
                <w:b/>
                <w:sz w:val="16"/>
              </w:rPr>
              <w:t xml:space="preserve"> – see also above.</w:t>
            </w:r>
          </w:p>
          <w:p w:rsidR="00B01B2A" w:rsidRDefault="00B01B2A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Influence of Christianity on reformers, etc. (on prisons, death penalty).</w:t>
            </w:r>
          </w:p>
          <w:p w:rsidR="00B01B2A" w:rsidRDefault="00B01B2A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 xml:space="preserve">Initial belief that criminals </w:t>
            </w:r>
            <w:proofErr w:type="spellStart"/>
            <w:r>
              <w:rPr>
                <w:sz w:val="16"/>
              </w:rPr>
              <w:t>reformable</w:t>
            </w:r>
            <w:proofErr w:type="spellEnd"/>
            <w:r>
              <w:rPr>
                <w:sz w:val="16"/>
              </w:rPr>
              <w:t xml:space="preserve"> / could be rehabilitated</w:t>
            </w:r>
            <w:r w:rsidR="003B5428">
              <w:rPr>
                <w:sz w:val="16"/>
              </w:rPr>
              <w:t>,</w:t>
            </w:r>
            <w:r>
              <w:rPr>
                <w:sz w:val="16"/>
              </w:rPr>
              <w:t xml:space="preserve"> but later belief in </w:t>
            </w:r>
            <w:proofErr w:type="spellStart"/>
            <w:r>
              <w:rPr>
                <w:sz w:val="16"/>
              </w:rPr>
              <w:t>unreformable</w:t>
            </w:r>
            <w:proofErr w:type="spellEnd"/>
            <w:r>
              <w:rPr>
                <w:sz w:val="16"/>
              </w:rPr>
              <w:t xml:space="preserve"> criminal class.</w:t>
            </w:r>
          </w:p>
          <w:p w:rsidR="00B01B2A" w:rsidRDefault="00B01B2A" w:rsidP="00B01B2A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Acceptance of greater role for government; government greater wealth to afford to be involved (e.g. in prison building, creation of police force).</w:t>
            </w:r>
          </w:p>
          <w:p w:rsidR="00B01B2A" w:rsidRDefault="00B01B2A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Increasing belief that government must be involved to improve conditions of the working classes.</w:t>
            </w:r>
          </w:p>
          <w:p w:rsidR="00EC1055" w:rsidRDefault="00EC1055" w:rsidP="00B538A3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t>Concept of ‘social crimes’ continued regarding poaching and smuggling.</w:t>
            </w:r>
          </w:p>
          <w:p w:rsidR="00B538A3" w:rsidRPr="00CB59E0" w:rsidRDefault="00B538A3" w:rsidP="00B538A3">
            <w:pPr>
              <w:rPr>
                <w:b/>
                <w:sz w:val="16"/>
              </w:rPr>
            </w:pPr>
            <w:r w:rsidRPr="00CB59E0">
              <w:rPr>
                <w:b/>
                <w:sz w:val="16"/>
              </w:rPr>
              <w:t>Science and technology</w:t>
            </w:r>
          </w:p>
          <w:p w:rsidR="00F63204" w:rsidRPr="00B01B2A" w:rsidRDefault="00B01B2A" w:rsidP="00B01B2A">
            <w:pPr>
              <w:pStyle w:val="ListParagraph"/>
              <w:numPr>
                <w:ilvl w:val="0"/>
                <w:numId w:val="26"/>
              </w:numPr>
              <w:rPr>
                <w:b/>
                <w:sz w:val="16"/>
              </w:rPr>
            </w:pPr>
            <w:r>
              <w:rPr>
                <w:sz w:val="16"/>
              </w:rPr>
              <w:t xml:space="preserve">Industrialisation creating national wealth. Impact on </w:t>
            </w:r>
            <w:r w:rsidR="00B538A3">
              <w:rPr>
                <w:sz w:val="16"/>
              </w:rPr>
              <w:t xml:space="preserve">transport, </w:t>
            </w:r>
            <w:r>
              <w:rPr>
                <w:sz w:val="16"/>
              </w:rPr>
              <w:t>etc.</w:t>
            </w:r>
          </w:p>
          <w:p w:rsidR="00B01B2A" w:rsidRPr="0081311E" w:rsidRDefault="00B01B2A" w:rsidP="00B01B2A">
            <w:pPr>
              <w:pStyle w:val="ListParagraph"/>
              <w:numPr>
                <w:ilvl w:val="0"/>
                <w:numId w:val="26"/>
              </w:numPr>
              <w:rPr>
                <w:b/>
                <w:sz w:val="16"/>
              </w:rPr>
            </w:pPr>
            <w:r>
              <w:rPr>
                <w:sz w:val="16"/>
              </w:rPr>
              <w:t>Impact of press, etc. in creating crimes scares (e.g. garrotting – 1860s).</w:t>
            </w:r>
          </w:p>
        </w:tc>
      </w:tr>
    </w:tbl>
    <w:p w:rsidR="00884267" w:rsidRDefault="00884267" w:rsidP="00884267">
      <w:pPr>
        <w:sectPr w:rsidR="00884267" w:rsidSect="009D0187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894A96" w:rsidRPr="00752F6F" w:rsidRDefault="00894A96" w:rsidP="00894A96">
      <w:pPr>
        <w:spacing w:after="60"/>
        <w:rPr>
          <w:b/>
          <w:sz w:val="24"/>
          <w:szCs w:val="24"/>
        </w:rPr>
      </w:pPr>
      <w:r w:rsidRPr="00752F6F">
        <w:rPr>
          <w:b/>
          <w:sz w:val="24"/>
          <w:szCs w:val="24"/>
        </w:rPr>
        <w:lastRenderedPageBreak/>
        <w:t xml:space="preserve">Crime and punishment Knowledge </w:t>
      </w:r>
      <w:proofErr w:type="gramStart"/>
      <w:r w:rsidRPr="00752F6F">
        <w:rPr>
          <w:b/>
          <w:sz w:val="24"/>
          <w:szCs w:val="24"/>
        </w:rPr>
        <w:t>Organiser :</w:t>
      </w:r>
      <w:proofErr w:type="gramEnd"/>
      <w:r w:rsidRPr="00752F6F">
        <w:rPr>
          <w:b/>
          <w:sz w:val="24"/>
          <w:szCs w:val="24"/>
        </w:rPr>
        <w:t xml:space="preserve"> </w:t>
      </w:r>
      <w:r w:rsidR="00180E6A">
        <w:rPr>
          <w:b/>
          <w:sz w:val="24"/>
          <w:szCs w:val="24"/>
        </w:rPr>
        <w:t>4. Twentieth century to the present, c.1900 – present.</w:t>
      </w:r>
    </w:p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521"/>
        <w:gridCol w:w="6137"/>
        <w:gridCol w:w="1984"/>
        <w:gridCol w:w="4111"/>
        <w:gridCol w:w="2977"/>
      </w:tblGrid>
      <w:tr w:rsidR="00894A96" w:rsidTr="00F21D1B">
        <w:trPr>
          <w:cantSplit/>
          <w:trHeight w:val="300"/>
        </w:trPr>
        <w:tc>
          <w:tcPr>
            <w:tcW w:w="521" w:type="dxa"/>
            <w:textDirection w:val="btLr"/>
          </w:tcPr>
          <w:p w:rsidR="00894A96" w:rsidRPr="008C3156" w:rsidRDefault="00894A96" w:rsidP="00894A96">
            <w:pPr>
              <w:spacing w:before="60" w:after="60"/>
              <w:ind w:left="113" w:right="113"/>
              <w:rPr>
                <w:b/>
              </w:rPr>
            </w:pPr>
          </w:p>
        </w:tc>
        <w:tc>
          <w:tcPr>
            <w:tcW w:w="6137" w:type="dxa"/>
          </w:tcPr>
          <w:p w:rsidR="00894A96" w:rsidRPr="006D19D0" w:rsidRDefault="008615BD" w:rsidP="00894A96">
            <w:pPr>
              <w:spacing w:before="60" w:after="60"/>
              <w:rPr>
                <w:b/>
              </w:rPr>
            </w:pPr>
            <w:r>
              <w:rPr>
                <w:b/>
              </w:rPr>
              <w:t>Crimes</w:t>
            </w:r>
          </w:p>
        </w:tc>
        <w:tc>
          <w:tcPr>
            <w:tcW w:w="1984" w:type="dxa"/>
          </w:tcPr>
          <w:p w:rsidR="00894A96" w:rsidRPr="006D19D0" w:rsidRDefault="00894A96" w:rsidP="00894A96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Policing</w:t>
            </w:r>
          </w:p>
        </w:tc>
        <w:tc>
          <w:tcPr>
            <w:tcW w:w="4111" w:type="dxa"/>
          </w:tcPr>
          <w:p w:rsidR="00894A96" w:rsidRPr="006D19D0" w:rsidRDefault="00894A96" w:rsidP="00894A96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Punishment</w:t>
            </w:r>
          </w:p>
        </w:tc>
        <w:tc>
          <w:tcPr>
            <w:tcW w:w="2977" w:type="dxa"/>
          </w:tcPr>
          <w:p w:rsidR="00894A96" w:rsidRPr="006D19D0" w:rsidRDefault="00894A96" w:rsidP="00894A96">
            <w:pPr>
              <w:spacing w:before="60" w:after="60"/>
              <w:rPr>
                <w:b/>
              </w:rPr>
            </w:pPr>
            <w:r w:rsidRPr="006D19D0">
              <w:rPr>
                <w:b/>
              </w:rPr>
              <w:t>Key considerations</w:t>
            </w:r>
          </w:p>
        </w:tc>
      </w:tr>
      <w:tr w:rsidR="00894A96" w:rsidTr="00F21D1B">
        <w:trPr>
          <w:cantSplit/>
          <w:trHeight w:val="77"/>
        </w:trPr>
        <w:tc>
          <w:tcPr>
            <w:tcW w:w="521" w:type="dxa"/>
            <w:textDirection w:val="btLr"/>
          </w:tcPr>
          <w:p w:rsidR="00894A96" w:rsidRDefault="00894A96" w:rsidP="00894A96">
            <w:pPr>
              <w:ind w:left="113" w:right="113"/>
              <w:rPr>
                <w:b/>
              </w:rPr>
            </w:pPr>
            <w:r>
              <w:rPr>
                <w:b/>
              </w:rPr>
              <w:t>(Shortened) nineteenth century, c.1820 – c.1900</w:t>
            </w:r>
          </w:p>
        </w:tc>
        <w:tc>
          <w:tcPr>
            <w:tcW w:w="6137" w:type="dxa"/>
          </w:tcPr>
          <w:p w:rsidR="00894A96" w:rsidRPr="00F21D1B" w:rsidRDefault="00894A96" w:rsidP="00894A96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Conscientious objectors</w:t>
            </w:r>
            <w:r w:rsidR="000256E6">
              <w:rPr>
                <w:b/>
                <w:sz w:val="14"/>
                <w:szCs w:val="14"/>
              </w:rPr>
              <w:t xml:space="preserve"> (COs)</w:t>
            </w:r>
          </w:p>
          <w:p w:rsidR="00894A96" w:rsidRPr="00F21D1B" w:rsidRDefault="00E94590" w:rsidP="00E94590">
            <w:pPr>
              <w:pStyle w:val="ListParagraph"/>
              <w:numPr>
                <w:ilvl w:val="0"/>
                <w:numId w:val="39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First World War – voluntary recruitment to 1916; Military Service Acts, Jan / May 1916 introduced conscription. Conscription throughout WWII.</w:t>
            </w:r>
          </w:p>
          <w:p w:rsidR="00E94590" w:rsidRPr="00F21D1B" w:rsidRDefault="00E94590" w:rsidP="00E94590">
            <w:pPr>
              <w:pStyle w:val="ListParagraph"/>
              <w:numPr>
                <w:ilvl w:val="0"/>
                <w:numId w:val="39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Moral / religious / political conscience meant some refused to fight / help war effort: Local Military Tribunal to judge cases: much tougher in WWI.</w:t>
            </w:r>
          </w:p>
          <w:p w:rsidR="00E94590" w:rsidRPr="00F21D1B" w:rsidRDefault="00E94590" w:rsidP="00E94590">
            <w:pPr>
              <w:pStyle w:val="ListParagraph"/>
              <w:numPr>
                <w:ilvl w:val="0"/>
                <w:numId w:val="39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‘Alternativists’ prepared to do other work; ‘Absolutists’ no war work at all.</w:t>
            </w:r>
          </w:p>
          <w:p w:rsidR="00E94590" w:rsidRPr="00F21D1B" w:rsidRDefault="00E94590" w:rsidP="00E94590">
            <w:pPr>
              <w:pStyle w:val="ListParagraph"/>
              <w:numPr>
                <w:ilvl w:val="0"/>
                <w:numId w:val="39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WWI treatment included prison, hard labour, some sent to front; WWII treatment more lenient.</w:t>
            </w:r>
          </w:p>
          <w:p w:rsidR="00E94590" w:rsidRPr="00F21D1B" w:rsidRDefault="00E94590" w:rsidP="00E94590">
            <w:pPr>
              <w:pStyle w:val="ListParagraph"/>
              <w:numPr>
                <w:ilvl w:val="0"/>
                <w:numId w:val="39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WWI government (feared problems with call-up) and public (anger </w:t>
            </w:r>
            <w:r w:rsidR="00D17564" w:rsidRPr="00F21D1B">
              <w:rPr>
                <w:sz w:val="14"/>
                <w:szCs w:val="14"/>
              </w:rPr>
              <w:t xml:space="preserve">COs </w:t>
            </w:r>
            <w:r w:rsidRPr="00F21D1B">
              <w:rPr>
                <w:sz w:val="14"/>
                <w:szCs w:val="14"/>
              </w:rPr>
              <w:t>‘escaping’ contribution to war effort) very hostile</w:t>
            </w:r>
            <w:r w:rsidR="00D17564" w:rsidRPr="00F21D1B">
              <w:rPr>
                <w:sz w:val="14"/>
                <w:szCs w:val="14"/>
              </w:rPr>
              <w:t>; WWII government l</w:t>
            </w:r>
            <w:r w:rsidRPr="00F21D1B">
              <w:rPr>
                <w:sz w:val="14"/>
                <w:szCs w:val="14"/>
              </w:rPr>
              <w:t>ess so</w:t>
            </w:r>
            <w:r w:rsidR="00D17564" w:rsidRPr="00F21D1B">
              <w:rPr>
                <w:sz w:val="14"/>
                <w:szCs w:val="14"/>
              </w:rPr>
              <w:t>.</w:t>
            </w:r>
          </w:p>
          <w:p w:rsidR="00D17564" w:rsidRPr="00F21D1B" w:rsidRDefault="00D17564" w:rsidP="00E94590">
            <w:pPr>
              <w:pStyle w:val="ListParagraph"/>
              <w:numPr>
                <w:ilvl w:val="0"/>
                <w:numId w:val="39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Reasons for change: WWII government realised that majority would still fight; fighting Nazi Germany – wanted to eliminate any evidence of ‘persecution’ in Britain. Potential comparisons to treatment of witches in 16</w:t>
            </w:r>
            <w:r w:rsidRPr="00F21D1B">
              <w:rPr>
                <w:sz w:val="14"/>
                <w:szCs w:val="14"/>
                <w:vertAlign w:val="superscript"/>
              </w:rPr>
              <w:t>th</w:t>
            </w:r>
            <w:r w:rsidRPr="00F21D1B">
              <w:rPr>
                <w:sz w:val="14"/>
                <w:szCs w:val="14"/>
              </w:rPr>
              <w:t xml:space="preserve"> / 17</w:t>
            </w:r>
            <w:r w:rsidRPr="00F21D1B">
              <w:rPr>
                <w:sz w:val="14"/>
                <w:szCs w:val="14"/>
                <w:vertAlign w:val="superscript"/>
              </w:rPr>
              <w:t>th</w:t>
            </w:r>
            <w:r w:rsidRPr="00F21D1B">
              <w:rPr>
                <w:sz w:val="14"/>
                <w:szCs w:val="14"/>
              </w:rPr>
              <w:t xml:space="preserve"> Cs.</w:t>
            </w:r>
          </w:p>
          <w:p w:rsidR="00894A96" w:rsidRPr="00F21D1B" w:rsidRDefault="00894A96" w:rsidP="00894A96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Homosexuality</w:t>
            </w:r>
          </w:p>
          <w:p w:rsidR="000B16F8" w:rsidRPr="00F21D1B" w:rsidRDefault="00CD547F" w:rsidP="00867D5D">
            <w:pPr>
              <w:pStyle w:val="ListParagraph"/>
              <w:numPr>
                <w:ilvl w:val="0"/>
                <w:numId w:val="32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Prior to 1967 a crime. </w:t>
            </w:r>
            <w:r w:rsidR="000B16F8" w:rsidRPr="00F21D1B">
              <w:rPr>
                <w:sz w:val="14"/>
                <w:szCs w:val="14"/>
              </w:rPr>
              <w:t>Sexual Offences Ac</w:t>
            </w:r>
            <w:r w:rsidRPr="00F21D1B">
              <w:rPr>
                <w:sz w:val="14"/>
                <w:szCs w:val="14"/>
              </w:rPr>
              <w:t xml:space="preserve">t, 1967 </w:t>
            </w:r>
            <w:r w:rsidR="000256E6">
              <w:rPr>
                <w:sz w:val="14"/>
                <w:szCs w:val="14"/>
              </w:rPr>
              <w:t>decriminalised</w:t>
            </w:r>
            <w:r w:rsidRPr="00F21D1B">
              <w:rPr>
                <w:sz w:val="14"/>
                <w:szCs w:val="14"/>
              </w:rPr>
              <w:t xml:space="preserve"> homosexuality; </w:t>
            </w:r>
            <w:r w:rsidR="000B16F8" w:rsidRPr="00F21D1B">
              <w:rPr>
                <w:sz w:val="14"/>
                <w:szCs w:val="14"/>
              </w:rPr>
              <w:t xml:space="preserve">Criminal Justice Act, </w:t>
            </w:r>
            <w:proofErr w:type="gramStart"/>
            <w:r w:rsidR="000B16F8" w:rsidRPr="00F21D1B">
              <w:rPr>
                <w:sz w:val="14"/>
                <w:szCs w:val="14"/>
              </w:rPr>
              <w:t>2005 outlawed</w:t>
            </w:r>
            <w:proofErr w:type="gramEnd"/>
            <w:r w:rsidR="000B16F8" w:rsidRPr="00F21D1B">
              <w:rPr>
                <w:sz w:val="14"/>
                <w:szCs w:val="14"/>
              </w:rPr>
              <w:t xml:space="preserve"> homophobia.</w:t>
            </w:r>
          </w:p>
          <w:p w:rsidR="000B16F8" w:rsidRPr="00F21D1B" w:rsidRDefault="000B16F8" w:rsidP="0022425F">
            <w:pPr>
              <w:pStyle w:val="ListParagraph"/>
              <w:numPr>
                <w:ilvl w:val="0"/>
                <w:numId w:val="32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Reasons for change:</w:t>
            </w:r>
            <w:r w:rsidR="0022425F" w:rsidRPr="00F21D1B">
              <w:rPr>
                <w:sz w:val="14"/>
                <w:szCs w:val="14"/>
              </w:rPr>
              <w:t xml:space="preserve"> d</w:t>
            </w:r>
            <w:r w:rsidRPr="00F21D1B">
              <w:rPr>
                <w:sz w:val="14"/>
                <w:szCs w:val="14"/>
              </w:rPr>
              <w:t xml:space="preserve">ecline in religion-based intolerance / prejudice; liberal </w:t>
            </w:r>
            <w:r w:rsidR="0022425F" w:rsidRPr="00F21D1B">
              <w:rPr>
                <w:sz w:val="14"/>
                <w:szCs w:val="14"/>
              </w:rPr>
              <w:t xml:space="preserve">1960s </w:t>
            </w:r>
            <w:r w:rsidRPr="00F21D1B">
              <w:rPr>
                <w:sz w:val="14"/>
                <w:szCs w:val="14"/>
              </w:rPr>
              <w:t>attitudes; role of Roy Jenkins; greater sexual tolerance in 21</w:t>
            </w:r>
            <w:r w:rsidRPr="00F21D1B">
              <w:rPr>
                <w:sz w:val="14"/>
                <w:szCs w:val="14"/>
                <w:vertAlign w:val="superscript"/>
              </w:rPr>
              <w:t>st</w:t>
            </w:r>
            <w:r w:rsidRPr="00F21D1B">
              <w:rPr>
                <w:sz w:val="14"/>
                <w:szCs w:val="14"/>
              </w:rPr>
              <w:t>C.</w:t>
            </w:r>
          </w:p>
          <w:p w:rsidR="00894A96" w:rsidRPr="00F21D1B" w:rsidRDefault="00894A96" w:rsidP="00894A96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Race</w:t>
            </w:r>
          </w:p>
          <w:p w:rsidR="000B16F8" w:rsidRPr="00F21D1B" w:rsidRDefault="000B16F8" w:rsidP="00867D5D">
            <w:pPr>
              <w:pStyle w:val="ListParagraph"/>
              <w:numPr>
                <w:ilvl w:val="0"/>
                <w:numId w:val="32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Race Relations Act, 1968 made it illegal to refuse work / </w:t>
            </w:r>
            <w:r w:rsidR="00CD547F" w:rsidRPr="00F21D1B">
              <w:rPr>
                <w:sz w:val="14"/>
                <w:szCs w:val="14"/>
              </w:rPr>
              <w:t xml:space="preserve">housing, etc. on racial grounds; </w:t>
            </w:r>
            <w:r w:rsidRPr="00F21D1B">
              <w:rPr>
                <w:sz w:val="14"/>
                <w:szCs w:val="14"/>
              </w:rPr>
              <w:t>Criminal Justice Act, 2005 stated that racial hatred made another crime worse; Racial and Religious Hatred Act added crime of spreading hatred.</w:t>
            </w:r>
          </w:p>
          <w:p w:rsidR="00894A96" w:rsidRPr="00F21D1B" w:rsidRDefault="000B16F8" w:rsidP="0022425F">
            <w:pPr>
              <w:pStyle w:val="ListParagraph"/>
              <w:numPr>
                <w:ilvl w:val="0"/>
                <w:numId w:val="32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Context: mass non-white immigration post-WWII, </w:t>
            </w:r>
            <w:r w:rsidR="00CD547F" w:rsidRPr="00F21D1B">
              <w:rPr>
                <w:sz w:val="14"/>
                <w:szCs w:val="14"/>
              </w:rPr>
              <w:t>e.g.</w:t>
            </w:r>
            <w:r w:rsidRPr="00F21D1B">
              <w:rPr>
                <w:sz w:val="14"/>
                <w:szCs w:val="14"/>
              </w:rPr>
              <w:t xml:space="preserve"> West Indians, Pakistanis, etc. Mass European, etc. immigration since 2000; asylum seekers from Afghanistan, Middle East, etc.</w:t>
            </w:r>
          </w:p>
          <w:p w:rsidR="000B16F8" w:rsidRPr="00F21D1B" w:rsidRDefault="000B16F8" w:rsidP="0022425F">
            <w:pPr>
              <w:pStyle w:val="ListParagraph"/>
              <w:numPr>
                <w:ilvl w:val="0"/>
                <w:numId w:val="32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Reasons for change:</w:t>
            </w:r>
            <w:r w:rsidR="0022425F" w:rsidRPr="00F21D1B">
              <w:rPr>
                <w:sz w:val="14"/>
                <w:szCs w:val="14"/>
              </w:rPr>
              <w:t xml:space="preserve"> c</w:t>
            </w:r>
            <w:r w:rsidRPr="00F21D1B">
              <w:rPr>
                <w:sz w:val="14"/>
                <w:szCs w:val="14"/>
              </w:rPr>
              <w:t>ontext</w:t>
            </w:r>
            <w:r w:rsidR="0022425F" w:rsidRPr="00F21D1B">
              <w:rPr>
                <w:sz w:val="14"/>
                <w:szCs w:val="14"/>
              </w:rPr>
              <w:t>, above</w:t>
            </w:r>
            <w:r w:rsidRPr="00F21D1B">
              <w:rPr>
                <w:sz w:val="14"/>
                <w:szCs w:val="14"/>
              </w:rPr>
              <w:t>; hope for tolera</w:t>
            </w:r>
            <w:r w:rsidR="000256E6">
              <w:rPr>
                <w:sz w:val="14"/>
                <w:szCs w:val="14"/>
              </w:rPr>
              <w:t>nt</w:t>
            </w:r>
            <w:r w:rsidRPr="00F21D1B">
              <w:rPr>
                <w:sz w:val="14"/>
                <w:szCs w:val="14"/>
              </w:rPr>
              <w:t xml:space="preserve"> multi-cultural society; </w:t>
            </w:r>
            <w:r w:rsidR="000256E6">
              <w:rPr>
                <w:sz w:val="14"/>
                <w:szCs w:val="14"/>
              </w:rPr>
              <w:t>more liberal social attitudes; active intolerance of racial hatred, etc.</w:t>
            </w:r>
          </w:p>
          <w:p w:rsidR="00894A96" w:rsidRPr="00F21D1B" w:rsidRDefault="00894A96" w:rsidP="00894A96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Abortion</w:t>
            </w:r>
          </w:p>
          <w:p w:rsidR="00894A96" w:rsidRPr="00F21D1B" w:rsidRDefault="0022425F" w:rsidP="0022425F">
            <w:pPr>
              <w:pStyle w:val="ListParagraph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Illegal </w:t>
            </w:r>
            <w:r w:rsidR="006E0B6F" w:rsidRPr="00F21D1B">
              <w:rPr>
                <w:sz w:val="14"/>
                <w:szCs w:val="14"/>
              </w:rPr>
              <w:t>before 1967: made legal, Abortion Act, 1967.</w:t>
            </w:r>
          </w:p>
          <w:p w:rsidR="0022425F" w:rsidRPr="00F21D1B" w:rsidRDefault="0022425F" w:rsidP="0022425F">
            <w:pPr>
              <w:pStyle w:val="ListParagraph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Reasons for change: decline in religio</w:t>
            </w:r>
            <w:r w:rsidR="006E0B6F" w:rsidRPr="00F21D1B">
              <w:rPr>
                <w:sz w:val="14"/>
                <w:szCs w:val="14"/>
              </w:rPr>
              <w:t>us</w:t>
            </w:r>
            <w:r w:rsidRPr="00F21D1B">
              <w:rPr>
                <w:sz w:val="14"/>
                <w:szCs w:val="14"/>
              </w:rPr>
              <w:t xml:space="preserve"> attitudes</w:t>
            </w:r>
            <w:r w:rsidR="006E0B6F" w:rsidRPr="00F21D1B">
              <w:rPr>
                <w:sz w:val="14"/>
                <w:szCs w:val="14"/>
              </w:rPr>
              <w:t>; rise in feminism – control of bodies / lives;</w:t>
            </w:r>
            <w:r w:rsidRPr="00F21D1B">
              <w:rPr>
                <w:sz w:val="14"/>
                <w:szCs w:val="14"/>
              </w:rPr>
              <w:t xml:space="preserve"> more liberal 1960s attitudes to sex</w:t>
            </w:r>
            <w:r w:rsidR="006E0B6F" w:rsidRPr="00F21D1B">
              <w:rPr>
                <w:sz w:val="14"/>
                <w:szCs w:val="14"/>
              </w:rPr>
              <w:t>;</w:t>
            </w:r>
            <w:r w:rsidRPr="00F21D1B">
              <w:rPr>
                <w:sz w:val="14"/>
                <w:szCs w:val="14"/>
              </w:rPr>
              <w:t xml:space="preserve"> role of Roy Jenkins.</w:t>
            </w:r>
          </w:p>
          <w:p w:rsidR="00894A96" w:rsidRPr="00F21D1B" w:rsidRDefault="000B16F8" w:rsidP="00894A96">
            <w:pPr>
              <w:rPr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Domestic violence</w:t>
            </w:r>
            <w:r w:rsidR="0022425F" w:rsidRPr="00F21D1B">
              <w:rPr>
                <w:b/>
                <w:sz w:val="14"/>
                <w:szCs w:val="14"/>
              </w:rPr>
              <w:t>:</w:t>
            </w:r>
          </w:p>
          <w:p w:rsidR="000B16F8" w:rsidRPr="00F21D1B" w:rsidRDefault="0022425F" w:rsidP="0022425F">
            <w:pPr>
              <w:pStyle w:val="ListParagraph"/>
              <w:numPr>
                <w:ilvl w:val="0"/>
                <w:numId w:val="32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In past male seen as dominant in family; domestic violence a private concern; low police involvement.</w:t>
            </w:r>
          </w:p>
          <w:p w:rsidR="0022425F" w:rsidRPr="00F21D1B" w:rsidRDefault="0022425F" w:rsidP="0022425F">
            <w:pPr>
              <w:pStyle w:val="ListParagraph"/>
              <w:numPr>
                <w:ilvl w:val="0"/>
                <w:numId w:val="32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1976 Domestic Violence Act gave women more rights; 1991, extended to include rape in marriage; 2014 extended to include controlling behaviour.</w:t>
            </w:r>
          </w:p>
          <w:p w:rsidR="0022425F" w:rsidRPr="00F21D1B" w:rsidRDefault="0022425F" w:rsidP="0022425F">
            <w:pPr>
              <w:pStyle w:val="ListParagraph"/>
              <w:numPr>
                <w:ilvl w:val="0"/>
                <w:numId w:val="32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Reasons for change: rise in feminism</w:t>
            </w:r>
            <w:r w:rsidR="006E0B6F" w:rsidRPr="00F21D1B">
              <w:rPr>
                <w:sz w:val="14"/>
                <w:szCs w:val="14"/>
              </w:rPr>
              <w:t xml:space="preserve">; women’s refusal </w:t>
            </w:r>
            <w:r w:rsidRPr="00F21D1B">
              <w:rPr>
                <w:sz w:val="14"/>
                <w:szCs w:val="14"/>
              </w:rPr>
              <w:t>to be controlled / abused.</w:t>
            </w:r>
          </w:p>
          <w:p w:rsidR="000B16F8" w:rsidRPr="00F21D1B" w:rsidRDefault="000256E6" w:rsidP="00894A96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Transport - d</w:t>
            </w:r>
            <w:r w:rsidR="0022425F" w:rsidRPr="00F21D1B">
              <w:rPr>
                <w:b/>
                <w:sz w:val="14"/>
                <w:szCs w:val="14"/>
              </w:rPr>
              <w:t>riving offences – speeding / drunk driving:</w:t>
            </w:r>
          </w:p>
          <w:p w:rsidR="0022425F" w:rsidRPr="00F21D1B" w:rsidRDefault="0022425F" w:rsidP="0022425F">
            <w:pPr>
              <w:pStyle w:val="ListParagraph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In past considered a ‘social crime’</w:t>
            </w:r>
            <w:r w:rsidR="006E0B6F" w:rsidRPr="00F21D1B">
              <w:rPr>
                <w:sz w:val="14"/>
                <w:szCs w:val="14"/>
              </w:rPr>
              <w:t xml:space="preserve"> and ignored / laughed at</w:t>
            </w:r>
            <w:r w:rsidRPr="00F21D1B">
              <w:rPr>
                <w:sz w:val="14"/>
                <w:szCs w:val="14"/>
              </w:rPr>
              <w:t>.</w:t>
            </w:r>
          </w:p>
          <w:p w:rsidR="0022425F" w:rsidRPr="00F21D1B" w:rsidRDefault="0022425F" w:rsidP="00867D5D">
            <w:pPr>
              <w:pStyle w:val="ListParagraph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Post-1967 limits on alcohol in blood plus government campaigns </w:t>
            </w:r>
            <w:r w:rsidR="00CD547F" w:rsidRPr="00F21D1B">
              <w:rPr>
                <w:sz w:val="14"/>
                <w:szCs w:val="14"/>
              </w:rPr>
              <w:t>against drunk driving; o</w:t>
            </w:r>
            <w:r w:rsidRPr="00F21D1B">
              <w:rPr>
                <w:sz w:val="14"/>
                <w:szCs w:val="14"/>
              </w:rPr>
              <w:t>ld speeding laws much more vigorously enforced.</w:t>
            </w:r>
          </w:p>
          <w:p w:rsidR="0022425F" w:rsidRPr="00F21D1B" w:rsidRDefault="0022425F" w:rsidP="00867D5D">
            <w:pPr>
              <w:pStyle w:val="ListParagraph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Reasons for change: rise in mass-car ownership </w:t>
            </w:r>
            <w:r w:rsidR="006E0B6F" w:rsidRPr="00F21D1B">
              <w:rPr>
                <w:sz w:val="14"/>
                <w:szCs w:val="14"/>
              </w:rPr>
              <w:t>/</w:t>
            </w:r>
            <w:r w:rsidRPr="00F21D1B">
              <w:rPr>
                <w:sz w:val="14"/>
                <w:szCs w:val="14"/>
              </w:rPr>
              <w:t xml:space="preserve"> use; number of accidents</w:t>
            </w:r>
            <w:r w:rsidR="006E0B6F" w:rsidRPr="00F21D1B">
              <w:rPr>
                <w:sz w:val="14"/>
                <w:szCs w:val="14"/>
              </w:rPr>
              <w:t>.</w:t>
            </w:r>
          </w:p>
          <w:p w:rsidR="0022425F" w:rsidRPr="00F21D1B" w:rsidRDefault="0022425F" w:rsidP="0022425F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Drugs:</w:t>
            </w:r>
          </w:p>
          <w:p w:rsidR="0022425F" w:rsidRPr="00F21D1B" w:rsidRDefault="0022425F" w:rsidP="00867D5D">
            <w:pPr>
              <w:pStyle w:val="ListParagraph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In past legal but relatively li</w:t>
            </w:r>
            <w:r w:rsidR="00CD547F" w:rsidRPr="00F21D1B">
              <w:rPr>
                <w:sz w:val="14"/>
                <w:szCs w:val="14"/>
              </w:rPr>
              <w:t xml:space="preserve">ttle used; </w:t>
            </w:r>
            <w:r w:rsidR="006E0B6F" w:rsidRPr="00F21D1B">
              <w:rPr>
                <w:sz w:val="14"/>
                <w:szCs w:val="14"/>
              </w:rPr>
              <w:t xml:space="preserve">made illegal </w:t>
            </w:r>
            <w:r w:rsidRPr="00F21D1B">
              <w:rPr>
                <w:sz w:val="14"/>
                <w:szCs w:val="14"/>
              </w:rPr>
              <w:t>1971 Misuse of Drugs Act.</w:t>
            </w:r>
          </w:p>
          <w:p w:rsidR="0022425F" w:rsidRPr="00F21D1B" w:rsidRDefault="0022425F" w:rsidP="0022425F">
            <w:pPr>
              <w:pStyle w:val="ListParagraph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Reasons for change: increased use in 1960s; harder / more dangerous drugs such as LSD, etc.</w:t>
            </w:r>
          </w:p>
          <w:p w:rsidR="0022425F" w:rsidRPr="00F21D1B" w:rsidRDefault="0022425F" w:rsidP="0022425F">
            <w:pPr>
              <w:pStyle w:val="ListParagraph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Modern debate about freedom to take </w:t>
            </w:r>
            <w:r w:rsidR="00CD547F" w:rsidRPr="00F21D1B">
              <w:rPr>
                <w:sz w:val="14"/>
                <w:szCs w:val="14"/>
              </w:rPr>
              <w:t>drugs which don’t harm others.</w:t>
            </w:r>
          </w:p>
          <w:p w:rsidR="00894A96" w:rsidRPr="00F21D1B" w:rsidRDefault="00894A96" w:rsidP="00894A96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Modern versions of old crimes</w:t>
            </w:r>
            <w:r w:rsidR="008615BD" w:rsidRPr="00F21D1B">
              <w:rPr>
                <w:b/>
                <w:sz w:val="14"/>
                <w:szCs w:val="14"/>
              </w:rPr>
              <w:t>:</w:t>
            </w:r>
          </w:p>
          <w:p w:rsidR="008615BD" w:rsidRPr="00F21D1B" w:rsidRDefault="008615BD" w:rsidP="008615BD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Terrorism</w:t>
            </w:r>
            <w:r w:rsidR="009A278A" w:rsidRPr="00F21D1B">
              <w:rPr>
                <w:sz w:val="14"/>
                <w:szCs w:val="14"/>
              </w:rPr>
              <w:t>: existed in past (e.g. Gunpowder Plot, 1605). In modern times linked to IRA (Irish Republican Army) in 1970s and 80s and to Al-Qaeda, ‘Islamic State’ in 2000s / 2010s.</w:t>
            </w:r>
          </w:p>
          <w:p w:rsidR="008615BD" w:rsidRPr="00F21D1B" w:rsidRDefault="008615BD" w:rsidP="008615BD">
            <w:pPr>
              <w:pStyle w:val="ListParagraph"/>
              <w:numPr>
                <w:ilvl w:val="0"/>
                <w:numId w:val="33"/>
              </w:num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People-trafficking</w:t>
            </w:r>
            <w:r w:rsidR="009A278A" w:rsidRPr="00F21D1B">
              <w:rPr>
                <w:b/>
                <w:sz w:val="14"/>
                <w:szCs w:val="14"/>
              </w:rPr>
              <w:t>:</w:t>
            </w:r>
            <w:r w:rsidR="009A278A" w:rsidRPr="00F21D1B">
              <w:rPr>
                <w:sz w:val="14"/>
                <w:szCs w:val="14"/>
              </w:rPr>
              <w:t xml:space="preserve"> in past ‘white slave trade’ lured girls into prostitution. 21</w:t>
            </w:r>
            <w:r w:rsidR="009A278A" w:rsidRPr="00F21D1B">
              <w:rPr>
                <w:sz w:val="14"/>
                <w:szCs w:val="14"/>
                <w:vertAlign w:val="superscript"/>
              </w:rPr>
              <w:t>st</w:t>
            </w:r>
            <w:r w:rsidR="009A278A" w:rsidRPr="00F21D1B">
              <w:rPr>
                <w:sz w:val="14"/>
                <w:szCs w:val="14"/>
              </w:rPr>
              <w:t>C gangs can control immigrant girls in same way.</w:t>
            </w:r>
          </w:p>
          <w:p w:rsidR="009A278A" w:rsidRPr="00F21D1B" w:rsidRDefault="008615BD" w:rsidP="008615BD">
            <w:pPr>
              <w:pStyle w:val="ListParagraph"/>
              <w:numPr>
                <w:ilvl w:val="0"/>
                <w:numId w:val="33"/>
              </w:num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Cybercrime</w:t>
            </w:r>
            <w:r w:rsidR="009A278A" w:rsidRPr="00F21D1B">
              <w:rPr>
                <w:b/>
                <w:sz w:val="14"/>
                <w:szCs w:val="14"/>
              </w:rPr>
              <w:t>: use of internet, etc. technology in crime:</w:t>
            </w:r>
          </w:p>
          <w:p w:rsidR="006E0B6F" w:rsidRPr="00F21D1B" w:rsidRDefault="009A278A" w:rsidP="006E0B6F">
            <w:pPr>
              <w:pStyle w:val="ListParagraph"/>
              <w:ind w:left="360"/>
              <w:rPr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F</w:t>
            </w:r>
            <w:r w:rsidR="008615BD" w:rsidRPr="00F21D1B">
              <w:rPr>
                <w:b/>
                <w:sz w:val="14"/>
                <w:szCs w:val="14"/>
              </w:rPr>
              <w:t>raud</w:t>
            </w:r>
            <w:r w:rsidRPr="00F21D1B">
              <w:rPr>
                <w:sz w:val="14"/>
                <w:szCs w:val="14"/>
              </w:rPr>
              <w:t xml:space="preserve"> – pretending to be another to get bank details / money, etc. Existed in past, now on-line.</w:t>
            </w:r>
          </w:p>
          <w:p w:rsidR="006E0B6F" w:rsidRPr="00F21D1B" w:rsidRDefault="009A278A" w:rsidP="006E0B6F">
            <w:pPr>
              <w:pStyle w:val="ListParagraph"/>
              <w:ind w:left="360"/>
              <w:rPr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C</w:t>
            </w:r>
            <w:r w:rsidR="008615BD" w:rsidRPr="00F21D1B">
              <w:rPr>
                <w:b/>
                <w:sz w:val="14"/>
                <w:szCs w:val="14"/>
              </w:rPr>
              <w:t>opyright theft</w:t>
            </w:r>
            <w:r w:rsidRPr="00F21D1B">
              <w:rPr>
                <w:sz w:val="14"/>
                <w:szCs w:val="14"/>
              </w:rPr>
              <w:t xml:space="preserve"> – stealing rights of artist / writer. In past included photocopying, etc. now downloads, etc.</w:t>
            </w:r>
          </w:p>
          <w:p w:rsidR="008615BD" w:rsidRPr="00F21D1B" w:rsidRDefault="009A278A" w:rsidP="006E0B6F">
            <w:pPr>
              <w:pStyle w:val="ListParagraph"/>
              <w:ind w:left="360"/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Extortion</w:t>
            </w:r>
            <w:r w:rsidRPr="00F21D1B">
              <w:rPr>
                <w:sz w:val="14"/>
                <w:szCs w:val="14"/>
              </w:rPr>
              <w:t xml:space="preserve"> – using threats / blackmail to make victim pay. Now often refers to online images / data.</w:t>
            </w:r>
          </w:p>
        </w:tc>
        <w:tc>
          <w:tcPr>
            <w:tcW w:w="1984" w:type="dxa"/>
          </w:tcPr>
          <w:p w:rsidR="00894A96" w:rsidRPr="00F21D1B" w:rsidRDefault="00894A96" w:rsidP="00894A96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Developments</w:t>
            </w:r>
            <w:r w:rsidR="006E0B6F" w:rsidRPr="00F21D1B">
              <w:rPr>
                <w:b/>
                <w:sz w:val="14"/>
                <w:szCs w:val="14"/>
              </w:rPr>
              <w:t xml:space="preserve"> in policing</w:t>
            </w:r>
            <w:r w:rsidRPr="00F21D1B">
              <w:rPr>
                <w:b/>
                <w:sz w:val="14"/>
                <w:szCs w:val="14"/>
              </w:rPr>
              <w:t>:</w:t>
            </w:r>
          </w:p>
          <w:p w:rsidR="00894A96" w:rsidRPr="00F21D1B" w:rsidRDefault="006E0B6F" w:rsidP="006E0B6F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Organisation: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Now a small number of large police forces</w:t>
            </w:r>
            <w:r w:rsidR="000256E6">
              <w:rPr>
                <w:sz w:val="14"/>
                <w:szCs w:val="14"/>
              </w:rPr>
              <w:t xml:space="preserve"> (43)</w:t>
            </w:r>
            <w:r w:rsidRPr="00F21D1B">
              <w:rPr>
                <w:sz w:val="14"/>
                <w:szCs w:val="14"/>
              </w:rPr>
              <w:t>.</w:t>
            </w:r>
          </w:p>
          <w:p w:rsidR="00894A96" w:rsidRPr="00F21D1B" w:rsidRDefault="006E0B6F" w:rsidP="006E0B6F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Role of women: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First WPCs in 1920s</w:t>
            </w:r>
          </w:p>
          <w:p w:rsidR="00894A96" w:rsidRPr="00F21D1B" w:rsidRDefault="006E0B6F" w:rsidP="006E0B6F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Training:</w:t>
            </w:r>
          </w:p>
          <w:p w:rsidR="006E0B6F" w:rsidRPr="00F21D1B" w:rsidRDefault="008016E6" w:rsidP="006E0B6F">
            <w:pPr>
              <w:pStyle w:val="ListParagraph"/>
              <w:numPr>
                <w:ilvl w:val="0"/>
                <w:numId w:val="34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1947, </w:t>
            </w:r>
            <w:r w:rsidR="006E0B6F" w:rsidRPr="00F21D1B">
              <w:rPr>
                <w:sz w:val="14"/>
                <w:szCs w:val="14"/>
              </w:rPr>
              <w:t>Poli</w:t>
            </w:r>
            <w:r w:rsidRPr="00F21D1B">
              <w:rPr>
                <w:sz w:val="14"/>
                <w:szCs w:val="14"/>
              </w:rPr>
              <w:t>ce Training College.</w:t>
            </w:r>
          </w:p>
          <w:p w:rsidR="00894A96" w:rsidRPr="00F21D1B" w:rsidRDefault="00894A96" w:rsidP="006E0B6F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E</w:t>
            </w:r>
            <w:r w:rsidR="006E0B6F" w:rsidRPr="00F21D1B">
              <w:rPr>
                <w:b/>
                <w:sz w:val="14"/>
                <w:szCs w:val="14"/>
              </w:rPr>
              <w:t>quipment / transport: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Police bicycles, 1909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Police cars, 1920s/30s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Two-way radio, 1930s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999 introduced</w:t>
            </w:r>
          </w:p>
          <w:p w:rsidR="00894A96" w:rsidRPr="00F21D1B" w:rsidRDefault="006E0B6F" w:rsidP="006E0B6F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Technological support: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Fingerprint Branch, 1901.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National Fingerprint System.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Blood types discovered, 1901.</w:t>
            </w:r>
          </w:p>
          <w:p w:rsidR="008016E6" w:rsidRPr="00F21D1B" w:rsidRDefault="008016E6" w:rsidP="006E0B6F">
            <w:pPr>
              <w:pStyle w:val="ListParagraph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Progress in forensic science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First police computers, 1960s</w:t>
            </w:r>
          </w:p>
          <w:p w:rsidR="008016E6" w:rsidRPr="00F21D1B" w:rsidRDefault="008016E6" w:rsidP="006E0B6F">
            <w:pPr>
              <w:pStyle w:val="ListParagraph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Breathalysers, speed cameras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Police National Computer, 1980 with 25 million records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First DNA conviction, 1988</w:t>
            </w:r>
          </w:p>
          <w:p w:rsidR="006E0B6F" w:rsidRPr="00F21D1B" w:rsidRDefault="006E0B6F" w:rsidP="006E0B6F">
            <w:pPr>
              <w:pStyle w:val="ListParagraph"/>
              <w:numPr>
                <w:ilvl w:val="0"/>
                <w:numId w:val="34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Automatic fingerprint Identification, 1995</w:t>
            </w:r>
          </w:p>
          <w:p w:rsidR="008016E6" w:rsidRPr="00F21D1B" w:rsidRDefault="008016E6" w:rsidP="006E0B6F">
            <w:pPr>
              <w:pStyle w:val="ListParagraph"/>
              <w:numPr>
                <w:ilvl w:val="0"/>
                <w:numId w:val="34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National DNA database</w:t>
            </w:r>
          </w:p>
          <w:p w:rsidR="008016E6" w:rsidRPr="00F21D1B" w:rsidRDefault="008016E6" w:rsidP="006E0B6F">
            <w:pPr>
              <w:pStyle w:val="ListParagraph"/>
              <w:numPr>
                <w:ilvl w:val="0"/>
                <w:numId w:val="34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CCTV / mass surveillance video</w:t>
            </w:r>
          </w:p>
          <w:p w:rsidR="008016E6" w:rsidRPr="00F21D1B" w:rsidRDefault="008016E6" w:rsidP="006E0B6F">
            <w:pPr>
              <w:pStyle w:val="ListParagraph"/>
              <w:numPr>
                <w:ilvl w:val="0"/>
                <w:numId w:val="34"/>
              </w:numPr>
              <w:rPr>
                <w:b/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Biometric screening</w:t>
            </w:r>
          </w:p>
          <w:p w:rsidR="006E0B6F" w:rsidRPr="00F21D1B" w:rsidRDefault="00867D5D" w:rsidP="00867D5D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Specialist units: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7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Fraud Squad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7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Specialist drugs units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7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Dog handling units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7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Special Branch</w:t>
            </w:r>
          </w:p>
          <w:p w:rsidR="00867D5D" w:rsidRPr="00F21D1B" w:rsidRDefault="00867D5D" w:rsidP="00867D5D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Crime Prevention: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8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1980s- Neighbourhood Watch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8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Similarities - old community-based policing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8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Differences – not compulsory; not a national system; only a help to professional police</w:t>
            </w:r>
          </w:p>
        </w:tc>
        <w:tc>
          <w:tcPr>
            <w:tcW w:w="4111" w:type="dxa"/>
          </w:tcPr>
          <w:p w:rsidR="00894A96" w:rsidRPr="00F21D1B" w:rsidRDefault="008016E6" w:rsidP="00894A96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PRISON d</w:t>
            </w:r>
            <w:r w:rsidR="00894A96" w:rsidRPr="00F21D1B">
              <w:rPr>
                <w:b/>
                <w:sz w:val="14"/>
                <w:szCs w:val="14"/>
              </w:rPr>
              <w:t>evelopments:</w:t>
            </w:r>
          </w:p>
          <w:p w:rsidR="00867D5D" w:rsidRPr="00F21D1B" w:rsidRDefault="00867D5D" w:rsidP="00867D5D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From the Silent System to more humane prisons: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1902 Hard labour </w:t>
            </w:r>
            <w:r w:rsidR="00D17564" w:rsidRPr="00F21D1B">
              <w:rPr>
                <w:sz w:val="14"/>
                <w:szCs w:val="14"/>
              </w:rPr>
              <w:t xml:space="preserve">(crank / treadmill) </w:t>
            </w:r>
            <w:r w:rsidRPr="00F21D1B">
              <w:rPr>
                <w:sz w:val="14"/>
                <w:szCs w:val="14"/>
              </w:rPr>
              <w:t>ended.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1922 End of </w:t>
            </w:r>
            <w:r w:rsidR="00D17564" w:rsidRPr="00F21D1B">
              <w:rPr>
                <w:sz w:val="14"/>
                <w:szCs w:val="14"/>
              </w:rPr>
              <w:t xml:space="preserve">Silent System; abolition of </w:t>
            </w:r>
            <w:r w:rsidRPr="00F21D1B">
              <w:rPr>
                <w:sz w:val="14"/>
                <w:szCs w:val="14"/>
              </w:rPr>
              <w:t>solitary confinement; visits allowed; end of convict crop / arrow uniforms</w:t>
            </w:r>
            <w:r w:rsidR="00D17564" w:rsidRPr="00F21D1B">
              <w:rPr>
                <w:sz w:val="14"/>
                <w:szCs w:val="14"/>
              </w:rPr>
              <w:t>, etc. (Alexander Patterson</w:t>
            </w:r>
            <w:r w:rsidRPr="00F21D1B">
              <w:rPr>
                <w:sz w:val="14"/>
                <w:szCs w:val="14"/>
              </w:rPr>
              <w:t>.</w:t>
            </w:r>
            <w:r w:rsidR="00D17564" w:rsidRPr="00F21D1B">
              <w:rPr>
                <w:sz w:val="14"/>
                <w:szCs w:val="14"/>
              </w:rPr>
              <w:t>)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1933 Open Prisons, e.g. New Hall, Wakefield. Rehabilitation - to prepare prisoners for normal life after prison.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1967 Parole – good behaviour led to reduced sentence.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Reasons for change: return of reform / rehabilitation ideas especially through influence, 1922-47, of Prisons Commissioner Alexander Patterson; sympathetic liberal ideas that there was not a ‘criminal type’ but that difficult individual experiences (at home / community) could negatively affect individuals.</w:t>
            </w:r>
          </w:p>
          <w:p w:rsidR="00867D5D" w:rsidRPr="00F21D1B" w:rsidRDefault="000256E6" w:rsidP="00867D5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Development of a</w:t>
            </w:r>
            <w:r w:rsidR="00867D5D" w:rsidRPr="00F21D1B">
              <w:rPr>
                <w:b/>
                <w:sz w:val="14"/>
                <w:szCs w:val="14"/>
              </w:rPr>
              <w:t>lternatives to prison: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1907 Probation Officers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1967 Suspended Sentences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1972 Community Service Orders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1990s / 2000s Electronic tagging; drug and alcohol </w:t>
            </w:r>
            <w:r w:rsidR="00DF4990" w:rsidRPr="00F21D1B">
              <w:rPr>
                <w:sz w:val="14"/>
                <w:szCs w:val="14"/>
              </w:rPr>
              <w:t>treatment programmes; ASBOs; restorative justice.</w:t>
            </w:r>
          </w:p>
          <w:p w:rsidR="00867D5D" w:rsidRPr="00F21D1B" w:rsidRDefault="00867D5D" w:rsidP="00867D5D">
            <w:pPr>
              <w:pStyle w:val="ListParagraph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Reasons: cost of prison; belief that prison could have a negative impact on inmates which might make a life of crime more likely; </w:t>
            </w:r>
            <w:r w:rsidR="008016E6" w:rsidRPr="00F21D1B">
              <w:rPr>
                <w:sz w:val="14"/>
                <w:szCs w:val="14"/>
              </w:rPr>
              <w:t xml:space="preserve">also see </w:t>
            </w:r>
            <w:r w:rsidRPr="00F21D1B">
              <w:rPr>
                <w:sz w:val="14"/>
                <w:szCs w:val="14"/>
              </w:rPr>
              <w:t>above.</w:t>
            </w:r>
          </w:p>
          <w:p w:rsidR="00DF4990" w:rsidRPr="00F21D1B" w:rsidRDefault="00DF4990" w:rsidP="00DF4990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Treatment of young offenders:</w:t>
            </w:r>
          </w:p>
          <w:p w:rsidR="00DF4990" w:rsidRPr="00F21D1B" w:rsidRDefault="00DF4990" w:rsidP="00867D5D">
            <w:pPr>
              <w:pStyle w:val="ListParagraph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</w:t>
            </w:r>
            <w:r w:rsidRPr="00F21D1B">
              <w:rPr>
                <w:sz w:val="14"/>
                <w:szCs w:val="14"/>
                <w:vertAlign w:val="superscript"/>
              </w:rPr>
              <w:t>th</w:t>
            </w:r>
            <w:r w:rsidRPr="00F21D1B">
              <w:rPr>
                <w:sz w:val="14"/>
                <w:szCs w:val="14"/>
              </w:rPr>
              <w:t>C young offenders kept in normal prisons.</w:t>
            </w:r>
          </w:p>
          <w:p w:rsidR="00DF4990" w:rsidRPr="00F21D1B" w:rsidRDefault="00DF4990" w:rsidP="00867D5D">
            <w:pPr>
              <w:pStyle w:val="ListParagraph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1902 first Borstal</w:t>
            </w:r>
          </w:p>
          <w:p w:rsidR="00DF4990" w:rsidRPr="00F21D1B" w:rsidRDefault="00DF4990" w:rsidP="00867D5D">
            <w:pPr>
              <w:pStyle w:val="ListParagraph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1948 Criminal Justice Act created Detention Centres and Attendance Centres</w:t>
            </w:r>
          </w:p>
          <w:p w:rsidR="00DF4990" w:rsidRPr="00F21D1B" w:rsidRDefault="00DF4990" w:rsidP="00DF4990">
            <w:pPr>
              <w:pStyle w:val="ListParagraph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1963 / 1969 Children and Young Persons Acts: focus on caring; reduced age of criminal responsibility to 10; 1969 act – focus on caring and probation.</w:t>
            </w:r>
          </w:p>
          <w:p w:rsidR="00DF4990" w:rsidRPr="00F21D1B" w:rsidRDefault="00DF4990" w:rsidP="00DF4990">
            <w:pPr>
              <w:pStyle w:val="ListParagraph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1982 Youth Custody Centres replaced Borstals</w:t>
            </w:r>
          </w:p>
          <w:p w:rsidR="00DF4990" w:rsidRPr="00F21D1B" w:rsidRDefault="00DF4990" w:rsidP="00DF4990">
            <w:pPr>
              <w:pStyle w:val="ListParagraph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Reasons for changes: focus on rehabilitation; avoid negative impact of prison; influence of Alexander Patterson; view that many young offenders victims of negative domestic and social influences; young needed help not punishment; care for drug abusers, etc.</w:t>
            </w:r>
          </w:p>
          <w:p w:rsidR="008016E6" w:rsidRPr="00F21D1B" w:rsidRDefault="008016E6" w:rsidP="008016E6">
            <w:pPr>
              <w:rPr>
                <w:b/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DEATH PENALTY developments:</w:t>
            </w:r>
          </w:p>
          <w:p w:rsidR="008016E6" w:rsidRPr="00F21D1B" w:rsidRDefault="008016E6" w:rsidP="008016E6">
            <w:pPr>
              <w:pStyle w:val="ListParagraph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In 1900 death penalty available for 4 crimes.</w:t>
            </w:r>
          </w:p>
          <w:p w:rsidR="008016E6" w:rsidRPr="00F21D1B" w:rsidRDefault="008016E6" w:rsidP="008016E6">
            <w:pPr>
              <w:pStyle w:val="ListParagraph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1908 / 1933 hanging of under 16s/18s ended.</w:t>
            </w:r>
          </w:p>
          <w:p w:rsidR="008016E6" w:rsidRPr="00F21D1B" w:rsidRDefault="008016E6" w:rsidP="008016E6">
            <w:pPr>
              <w:pStyle w:val="ListParagraph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1922 Infanticide Act</w:t>
            </w:r>
          </w:p>
          <w:p w:rsidR="008016E6" w:rsidRPr="00F21D1B" w:rsidRDefault="00B75327" w:rsidP="00B75327">
            <w:pPr>
              <w:pStyle w:val="ListParagraph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Miscarriages of justice / controversial executions: 1950 Timothy Evans; 1953 Derek Bentley; 1956 Ruth Ellis.</w:t>
            </w:r>
          </w:p>
          <w:p w:rsidR="00B75327" w:rsidRPr="00F21D1B" w:rsidRDefault="00B75327" w:rsidP="00B75327">
            <w:pPr>
              <w:pStyle w:val="ListParagraph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1957 Homicide Act restrictions</w:t>
            </w:r>
          </w:p>
          <w:p w:rsidR="00B75327" w:rsidRPr="00F21D1B" w:rsidRDefault="00B75327" w:rsidP="00F21D1B">
            <w:pPr>
              <w:pStyle w:val="ListParagraph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1965 </w:t>
            </w:r>
            <w:r w:rsidR="00F21D1B" w:rsidRPr="00F21D1B">
              <w:rPr>
                <w:sz w:val="14"/>
                <w:szCs w:val="14"/>
              </w:rPr>
              <w:t>Murder Act + 1969 Amendment end use of death penalty</w:t>
            </w:r>
          </w:p>
          <w:p w:rsidR="00F21D1B" w:rsidRPr="00F21D1B" w:rsidRDefault="00F21D1B" w:rsidP="00F21D1B">
            <w:pPr>
              <w:pStyle w:val="ListParagraph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1998 final abolition.</w:t>
            </w:r>
          </w:p>
          <w:p w:rsidR="00F21D1B" w:rsidRPr="00F21D1B" w:rsidRDefault="00F21D1B" w:rsidP="00F21D1B">
            <w:pPr>
              <w:pStyle w:val="ListParagraph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Reasons for change: influence of government – changes to the law; changing public opinion linked to 1. Miscarriages of justice / controversial executions, e.g. Derrek Bentley; </w:t>
            </w:r>
            <w:proofErr w:type="gramStart"/>
            <w:r w:rsidRPr="00F21D1B">
              <w:rPr>
                <w:sz w:val="14"/>
                <w:szCs w:val="14"/>
              </w:rPr>
              <w:t>2</w:t>
            </w:r>
            <w:proofErr w:type="gramEnd"/>
            <w:r w:rsidRPr="00F21D1B">
              <w:rPr>
                <w:sz w:val="14"/>
                <w:szCs w:val="14"/>
              </w:rPr>
              <w:t xml:space="preserve"> influence of religion / humanitarianism / liberal</w:t>
            </w:r>
            <w:r w:rsidR="000256E6">
              <w:rPr>
                <w:sz w:val="14"/>
                <w:szCs w:val="14"/>
              </w:rPr>
              <w:t xml:space="preserve"> attitudes; 3 influence of WWII including 1946 UN Charter on Human Rights.</w:t>
            </w:r>
          </w:p>
        </w:tc>
        <w:tc>
          <w:tcPr>
            <w:tcW w:w="2977" w:type="dxa"/>
          </w:tcPr>
          <w:p w:rsidR="00894A96" w:rsidRPr="00F21D1B" w:rsidRDefault="00894A96" w:rsidP="00894A96">
            <w:pPr>
              <w:rPr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Society:</w:t>
            </w:r>
          </w:p>
          <w:p w:rsidR="00894A96" w:rsidRPr="00F21D1B" w:rsidRDefault="00712EF9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Mass i</w:t>
            </w:r>
            <w:r w:rsidR="00037647" w:rsidRPr="00F21D1B">
              <w:rPr>
                <w:sz w:val="14"/>
                <w:szCs w:val="14"/>
              </w:rPr>
              <w:t>mmigration</w:t>
            </w:r>
            <w:r w:rsidRPr="00F21D1B">
              <w:rPr>
                <w:sz w:val="14"/>
                <w:szCs w:val="14"/>
              </w:rPr>
              <w:t xml:space="preserve"> from 1940s onwards</w:t>
            </w:r>
            <w:r w:rsidR="00037647" w:rsidRPr="00F21D1B">
              <w:rPr>
                <w:sz w:val="14"/>
                <w:szCs w:val="14"/>
              </w:rPr>
              <w:t>.</w:t>
            </w:r>
          </w:p>
          <w:p w:rsidR="00037647" w:rsidRPr="00F21D1B" w:rsidRDefault="000256E6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Greater t</w:t>
            </w:r>
            <w:bookmarkStart w:id="0" w:name="_GoBack"/>
            <w:bookmarkEnd w:id="0"/>
            <w:r w:rsidR="00037647" w:rsidRPr="00F21D1B">
              <w:rPr>
                <w:sz w:val="14"/>
                <w:szCs w:val="14"/>
              </w:rPr>
              <w:t>oleration</w:t>
            </w:r>
            <w:r w:rsidR="00712EF9" w:rsidRPr="00F21D1B">
              <w:rPr>
                <w:sz w:val="14"/>
                <w:szCs w:val="14"/>
              </w:rPr>
              <w:t xml:space="preserve"> especially during / after WWII</w:t>
            </w:r>
            <w:r w:rsidR="008016E6" w:rsidRPr="00F21D1B">
              <w:rPr>
                <w:sz w:val="14"/>
                <w:szCs w:val="14"/>
              </w:rPr>
              <w:t xml:space="preserve">; </w:t>
            </w:r>
            <w:r w:rsidR="00712EF9" w:rsidRPr="00F21D1B">
              <w:rPr>
                <w:sz w:val="14"/>
                <w:szCs w:val="14"/>
              </w:rPr>
              <w:t>1960s</w:t>
            </w:r>
            <w:r w:rsidR="008016E6" w:rsidRPr="00F21D1B">
              <w:rPr>
                <w:sz w:val="14"/>
                <w:szCs w:val="14"/>
              </w:rPr>
              <w:t xml:space="preserve">; </w:t>
            </w:r>
            <w:r w:rsidR="00712EF9" w:rsidRPr="00F21D1B">
              <w:rPr>
                <w:sz w:val="14"/>
                <w:szCs w:val="14"/>
              </w:rPr>
              <w:t>early 21</w:t>
            </w:r>
            <w:r w:rsidR="00712EF9" w:rsidRPr="00F21D1B">
              <w:rPr>
                <w:sz w:val="14"/>
                <w:szCs w:val="14"/>
                <w:vertAlign w:val="superscript"/>
              </w:rPr>
              <w:t>st</w:t>
            </w:r>
            <w:r w:rsidR="00712EF9" w:rsidRPr="00F21D1B">
              <w:rPr>
                <w:sz w:val="14"/>
                <w:szCs w:val="14"/>
              </w:rPr>
              <w:t>C</w:t>
            </w:r>
            <w:r w:rsidR="00037647" w:rsidRPr="00F21D1B">
              <w:rPr>
                <w:sz w:val="14"/>
                <w:szCs w:val="14"/>
              </w:rPr>
              <w:t>.</w:t>
            </w:r>
          </w:p>
          <w:p w:rsidR="00894A96" w:rsidRPr="00F21D1B" w:rsidRDefault="00894A96" w:rsidP="00894A96">
            <w:pPr>
              <w:rPr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Institutions – government:</w:t>
            </w:r>
          </w:p>
          <w:p w:rsidR="00894A96" w:rsidRPr="00F21D1B" w:rsidRDefault="001E5CCD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Changes to laws including on crimes; prisons, alternatives to prison, young offenders; death penalty; etc.</w:t>
            </w:r>
          </w:p>
          <w:p w:rsidR="00894A96" w:rsidRPr="00F21D1B" w:rsidRDefault="00894A96" w:rsidP="00894A96">
            <w:pPr>
              <w:rPr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Institutions – Church / religion:</w:t>
            </w:r>
          </w:p>
          <w:p w:rsidR="00894A96" w:rsidRPr="00F21D1B" w:rsidRDefault="00894A96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Continued moral / humanitarian influence of Church</w:t>
            </w:r>
            <w:r w:rsidR="00712EF9" w:rsidRPr="00F21D1B">
              <w:rPr>
                <w:sz w:val="14"/>
                <w:szCs w:val="14"/>
              </w:rPr>
              <w:t xml:space="preserve">, e.g. </w:t>
            </w:r>
            <w:r w:rsidRPr="00F21D1B">
              <w:rPr>
                <w:sz w:val="14"/>
                <w:szCs w:val="14"/>
              </w:rPr>
              <w:t>opposition to death penalty.</w:t>
            </w:r>
          </w:p>
          <w:p w:rsidR="00894A96" w:rsidRPr="00F21D1B" w:rsidRDefault="00894A96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Decline in influence of Christian religion seen in changes to ‘moral’ crimes such as homosexuality and abortion.</w:t>
            </w:r>
          </w:p>
          <w:p w:rsidR="00894A96" w:rsidRPr="00F21D1B" w:rsidRDefault="00894A96" w:rsidP="00894A96">
            <w:pPr>
              <w:rPr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Individuals</w:t>
            </w:r>
          </w:p>
          <w:p w:rsidR="00894A96" w:rsidRPr="00F21D1B" w:rsidRDefault="00030145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Alexander Patterson</w:t>
            </w:r>
            <w:r w:rsidR="001E5CCD" w:rsidRPr="00F21D1B">
              <w:rPr>
                <w:sz w:val="14"/>
                <w:szCs w:val="14"/>
              </w:rPr>
              <w:t>, 1922-47</w:t>
            </w:r>
            <w:r w:rsidRPr="00F21D1B">
              <w:rPr>
                <w:sz w:val="14"/>
                <w:szCs w:val="14"/>
              </w:rPr>
              <w:t xml:space="preserve">: </w:t>
            </w:r>
            <w:r w:rsidR="001E5CCD" w:rsidRPr="00F21D1B">
              <w:rPr>
                <w:sz w:val="14"/>
                <w:szCs w:val="14"/>
              </w:rPr>
              <w:t>influence on prisons and young offenders; focus on reform / rehabilitation</w:t>
            </w:r>
          </w:p>
          <w:p w:rsidR="00894A96" w:rsidRPr="00F21D1B" w:rsidRDefault="001E5CCD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Roy Jenkins, Home Secretary 1965-67: reforms including on abortion, homosexuality and death penalty</w:t>
            </w:r>
          </w:p>
          <w:p w:rsidR="00894A96" w:rsidRPr="00F21D1B" w:rsidRDefault="00894A96" w:rsidP="00894A96">
            <w:pPr>
              <w:rPr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Attitudes:</w:t>
            </w:r>
          </w:p>
          <w:p w:rsidR="00894A96" w:rsidRPr="00F21D1B" w:rsidRDefault="00894A96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Influence of liberal / humanitarian </w:t>
            </w:r>
            <w:r w:rsidR="008016E6" w:rsidRPr="00F21D1B">
              <w:rPr>
                <w:sz w:val="14"/>
                <w:szCs w:val="14"/>
              </w:rPr>
              <w:t xml:space="preserve">beliefs </w:t>
            </w:r>
            <w:r w:rsidRPr="00F21D1B">
              <w:rPr>
                <w:sz w:val="14"/>
                <w:szCs w:val="14"/>
              </w:rPr>
              <w:t xml:space="preserve">on definition of crimes, </w:t>
            </w:r>
            <w:r w:rsidR="008016E6" w:rsidRPr="00F21D1B">
              <w:rPr>
                <w:sz w:val="14"/>
                <w:szCs w:val="14"/>
              </w:rPr>
              <w:t xml:space="preserve">use of prisons / </w:t>
            </w:r>
            <w:r w:rsidRPr="00F21D1B">
              <w:rPr>
                <w:sz w:val="14"/>
                <w:szCs w:val="14"/>
              </w:rPr>
              <w:t>treatment of prisoners and on punishment.</w:t>
            </w:r>
          </w:p>
          <w:p w:rsidR="00894A96" w:rsidRPr="00F21D1B" w:rsidRDefault="00894A96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Particular influence of Second World War: fighting Nazi persecution / intolerance / repression influenced desire to eliminate such </w:t>
            </w:r>
            <w:r w:rsidR="00E94590" w:rsidRPr="00F21D1B">
              <w:rPr>
                <w:sz w:val="14"/>
                <w:szCs w:val="14"/>
              </w:rPr>
              <w:t xml:space="preserve">negative </w:t>
            </w:r>
            <w:r w:rsidRPr="00F21D1B">
              <w:rPr>
                <w:sz w:val="14"/>
                <w:szCs w:val="14"/>
              </w:rPr>
              <w:t>influences in Britain.</w:t>
            </w:r>
          </w:p>
          <w:p w:rsidR="00037647" w:rsidRPr="00F21D1B" w:rsidRDefault="00037647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Particular influence of tolerant / liberal / humanitarian influences in 1960s linked to eliminating traditional (often Christian religion-based) prejudices and restrictions on behaviour.</w:t>
            </w:r>
            <w:r w:rsidR="00712EF9" w:rsidRPr="00F21D1B">
              <w:rPr>
                <w:sz w:val="14"/>
                <w:szCs w:val="14"/>
              </w:rPr>
              <w:t xml:space="preserve"> Also evident in early 21</w:t>
            </w:r>
            <w:r w:rsidR="00712EF9" w:rsidRPr="00F21D1B">
              <w:rPr>
                <w:sz w:val="14"/>
                <w:szCs w:val="14"/>
                <w:vertAlign w:val="superscript"/>
              </w:rPr>
              <w:t>st</w:t>
            </w:r>
            <w:r w:rsidR="00712EF9" w:rsidRPr="00F21D1B">
              <w:rPr>
                <w:sz w:val="14"/>
                <w:szCs w:val="14"/>
              </w:rPr>
              <w:t>C regarding race, religion, sexuality, etc.</w:t>
            </w:r>
          </w:p>
          <w:p w:rsidR="00B572CE" w:rsidRPr="00F21D1B" w:rsidRDefault="00B572CE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Changing attitudes towards sexual behaviour (abortion), sexual orientation (homosexuality) and t</w:t>
            </w:r>
            <w:r w:rsidR="008016E6" w:rsidRPr="00F21D1B">
              <w:rPr>
                <w:sz w:val="14"/>
                <w:szCs w:val="14"/>
              </w:rPr>
              <w:t>owards race (racial toleration) leading to changes in ‘crimes’.</w:t>
            </w:r>
          </w:p>
          <w:p w:rsidR="00B572CE" w:rsidRPr="00F21D1B" w:rsidRDefault="00B572CE" w:rsidP="00894A96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 xml:space="preserve">Desire to combat intolerance: </w:t>
            </w:r>
            <w:r w:rsidR="00712EF9" w:rsidRPr="00F21D1B">
              <w:rPr>
                <w:sz w:val="14"/>
                <w:szCs w:val="14"/>
              </w:rPr>
              <w:t>racism and religious hate crimes; h</w:t>
            </w:r>
            <w:r w:rsidRPr="00F21D1B">
              <w:rPr>
                <w:sz w:val="14"/>
                <w:szCs w:val="14"/>
              </w:rPr>
              <w:t>omophobia.</w:t>
            </w:r>
          </w:p>
          <w:p w:rsidR="00712EF9" w:rsidRPr="00F21D1B" w:rsidRDefault="00EC1055" w:rsidP="00712EF9">
            <w:pPr>
              <w:pStyle w:val="ListParagraph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Concepts of ‘social crimes’</w:t>
            </w:r>
          </w:p>
          <w:p w:rsidR="00EC1055" w:rsidRPr="00F21D1B" w:rsidRDefault="00EC1055" w:rsidP="00712EF9">
            <w:pPr>
              <w:pStyle w:val="ListParagraph"/>
              <w:ind w:left="360"/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Continuity: small-scale smuggling and poaching.</w:t>
            </w:r>
            <w:r w:rsidR="00712EF9" w:rsidRPr="00F21D1B">
              <w:rPr>
                <w:sz w:val="14"/>
                <w:szCs w:val="14"/>
              </w:rPr>
              <w:t xml:space="preserve"> </w:t>
            </w:r>
            <w:r w:rsidRPr="00F21D1B">
              <w:rPr>
                <w:sz w:val="14"/>
                <w:szCs w:val="14"/>
              </w:rPr>
              <w:t>Change: attitudes to drunk driving, speeding.</w:t>
            </w:r>
          </w:p>
          <w:p w:rsidR="00894A96" w:rsidRPr="00F21D1B" w:rsidRDefault="00894A96" w:rsidP="00894A96">
            <w:pPr>
              <w:rPr>
                <w:sz w:val="14"/>
                <w:szCs w:val="14"/>
              </w:rPr>
            </w:pPr>
            <w:r w:rsidRPr="00F21D1B">
              <w:rPr>
                <w:b/>
                <w:sz w:val="14"/>
                <w:szCs w:val="14"/>
              </w:rPr>
              <w:t>Science and technology:</w:t>
            </w:r>
          </w:p>
          <w:p w:rsidR="00894A96" w:rsidRPr="00F21D1B" w:rsidRDefault="008016E6" w:rsidP="00894A96">
            <w:pPr>
              <w:pStyle w:val="ListParagraph"/>
              <w:numPr>
                <w:ilvl w:val="0"/>
                <w:numId w:val="2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Links to old crimes being committed in new ways, especially online but also terrorism</w:t>
            </w:r>
          </w:p>
          <w:p w:rsidR="008016E6" w:rsidRPr="00F21D1B" w:rsidRDefault="008016E6" w:rsidP="00894A96">
            <w:pPr>
              <w:pStyle w:val="ListParagraph"/>
              <w:numPr>
                <w:ilvl w:val="0"/>
                <w:numId w:val="2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Developments in police equipment, databases, forensic science, etc.</w:t>
            </w:r>
          </w:p>
          <w:p w:rsidR="008016E6" w:rsidRPr="00F21D1B" w:rsidRDefault="008016E6" w:rsidP="00894A96">
            <w:pPr>
              <w:pStyle w:val="ListParagraph"/>
              <w:numPr>
                <w:ilvl w:val="0"/>
                <w:numId w:val="26"/>
              </w:numPr>
              <w:rPr>
                <w:sz w:val="14"/>
                <w:szCs w:val="14"/>
              </w:rPr>
            </w:pPr>
            <w:r w:rsidRPr="00F21D1B">
              <w:rPr>
                <w:sz w:val="14"/>
                <w:szCs w:val="14"/>
              </w:rPr>
              <w:t>Developments in alternatives to prison, e.g. electronic tagging, etc.</w:t>
            </w:r>
          </w:p>
        </w:tc>
      </w:tr>
    </w:tbl>
    <w:p w:rsidR="009D0187" w:rsidRDefault="009D0187" w:rsidP="00884267">
      <w:pPr>
        <w:spacing w:before="120" w:after="120"/>
      </w:pPr>
    </w:p>
    <w:sectPr w:rsidR="009D0187" w:rsidSect="009D018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391"/>
    <w:multiLevelType w:val="hybridMultilevel"/>
    <w:tmpl w:val="DEEA39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E4F95"/>
    <w:multiLevelType w:val="hybridMultilevel"/>
    <w:tmpl w:val="A0648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F6243"/>
    <w:multiLevelType w:val="hybridMultilevel"/>
    <w:tmpl w:val="ED184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FD14DD"/>
    <w:multiLevelType w:val="hybridMultilevel"/>
    <w:tmpl w:val="6220F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E42A0"/>
    <w:multiLevelType w:val="hybridMultilevel"/>
    <w:tmpl w:val="84A8A4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A62684"/>
    <w:multiLevelType w:val="hybridMultilevel"/>
    <w:tmpl w:val="82FA49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0151FA"/>
    <w:multiLevelType w:val="hybridMultilevel"/>
    <w:tmpl w:val="3878E7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167A45"/>
    <w:multiLevelType w:val="hybridMultilevel"/>
    <w:tmpl w:val="F55EA9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F03725"/>
    <w:multiLevelType w:val="hybridMultilevel"/>
    <w:tmpl w:val="E9D2D0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8F02B9"/>
    <w:multiLevelType w:val="hybridMultilevel"/>
    <w:tmpl w:val="36B63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C65917"/>
    <w:multiLevelType w:val="hybridMultilevel"/>
    <w:tmpl w:val="1520AD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6F7B47"/>
    <w:multiLevelType w:val="hybridMultilevel"/>
    <w:tmpl w:val="3C7CAD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5343E1"/>
    <w:multiLevelType w:val="hybridMultilevel"/>
    <w:tmpl w:val="A40CD5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4C1A2E"/>
    <w:multiLevelType w:val="hybridMultilevel"/>
    <w:tmpl w:val="240667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5225FC"/>
    <w:multiLevelType w:val="hybridMultilevel"/>
    <w:tmpl w:val="0FD4AE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9A021A"/>
    <w:multiLevelType w:val="hybridMultilevel"/>
    <w:tmpl w:val="A21ED3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0300AE"/>
    <w:multiLevelType w:val="hybridMultilevel"/>
    <w:tmpl w:val="A64643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8F0439"/>
    <w:multiLevelType w:val="hybridMultilevel"/>
    <w:tmpl w:val="7548B5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7715B3"/>
    <w:multiLevelType w:val="hybridMultilevel"/>
    <w:tmpl w:val="431618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7351C"/>
    <w:multiLevelType w:val="hybridMultilevel"/>
    <w:tmpl w:val="6FE62B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146785"/>
    <w:multiLevelType w:val="hybridMultilevel"/>
    <w:tmpl w:val="6FAA4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AD3E36"/>
    <w:multiLevelType w:val="hybridMultilevel"/>
    <w:tmpl w:val="B874BE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477530"/>
    <w:multiLevelType w:val="hybridMultilevel"/>
    <w:tmpl w:val="1C50A7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3B295A"/>
    <w:multiLevelType w:val="hybridMultilevel"/>
    <w:tmpl w:val="1F3A50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26794B"/>
    <w:multiLevelType w:val="hybridMultilevel"/>
    <w:tmpl w:val="18E8EB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9C4236"/>
    <w:multiLevelType w:val="hybridMultilevel"/>
    <w:tmpl w:val="0AEC57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BA1DA8"/>
    <w:multiLevelType w:val="hybridMultilevel"/>
    <w:tmpl w:val="F4642B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E21B31"/>
    <w:multiLevelType w:val="hybridMultilevel"/>
    <w:tmpl w:val="71E865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F02FB7"/>
    <w:multiLevelType w:val="hybridMultilevel"/>
    <w:tmpl w:val="639CC5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572A1"/>
    <w:multiLevelType w:val="hybridMultilevel"/>
    <w:tmpl w:val="0DDAE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572F49"/>
    <w:multiLevelType w:val="hybridMultilevel"/>
    <w:tmpl w:val="971C7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8244EB"/>
    <w:multiLevelType w:val="hybridMultilevel"/>
    <w:tmpl w:val="3A2C38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DE4B16"/>
    <w:multiLevelType w:val="hybridMultilevel"/>
    <w:tmpl w:val="A82AD3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D3567A"/>
    <w:multiLevelType w:val="hybridMultilevel"/>
    <w:tmpl w:val="BBD44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7D7379"/>
    <w:multiLevelType w:val="hybridMultilevel"/>
    <w:tmpl w:val="8806C2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E901BB"/>
    <w:multiLevelType w:val="hybridMultilevel"/>
    <w:tmpl w:val="ECC606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92352E"/>
    <w:multiLevelType w:val="hybridMultilevel"/>
    <w:tmpl w:val="BEBCA3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AD1DCF"/>
    <w:multiLevelType w:val="hybridMultilevel"/>
    <w:tmpl w:val="7FC2A7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A6099F"/>
    <w:multiLevelType w:val="hybridMultilevel"/>
    <w:tmpl w:val="192E5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7E46BB"/>
    <w:multiLevelType w:val="hybridMultilevel"/>
    <w:tmpl w:val="6CDA7C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A51A4A"/>
    <w:multiLevelType w:val="hybridMultilevel"/>
    <w:tmpl w:val="0B226D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E94064"/>
    <w:multiLevelType w:val="hybridMultilevel"/>
    <w:tmpl w:val="E0CA34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1"/>
  </w:num>
  <w:num w:numId="3">
    <w:abstractNumId w:val="28"/>
  </w:num>
  <w:num w:numId="4">
    <w:abstractNumId w:val="12"/>
  </w:num>
  <w:num w:numId="5">
    <w:abstractNumId w:val="24"/>
  </w:num>
  <w:num w:numId="6">
    <w:abstractNumId w:val="18"/>
  </w:num>
  <w:num w:numId="7">
    <w:abstractNumId w:val="15"/>
  </w:num>
  <w:num w:numId="8">
    <w:abstractNumId w:val="14"/>
  </w:num>
  <w:num w:numId="9">
    <w:abstractNumId w:val="38"/>
  </w:num>
  <w:num w:numId="10">
    <w:abstractNumId w:val="11"/>
  </w:num>
  <w:num w:numId="11">
    <w:abstractNumId w:val="35"/>
  </w:num>
  <w:num w:numId="12">
    <w:abstractNumId w:val="32"/>
  </w:num>
  <w:num w:numId="13">
    <w:abstractNumId w:val="39"/>
  </w:num>
  <w:num w:numId="14">
    <w:abstractNumId w:val="9"/>
  </w:num>
  <w:num w:numId="15">
    <w:abstractNumId w:val="25"/>
  </w:num>
  <w:num w:numId="16">
    <w:abstractNumId w:val="40"/>
  </w:num>
  <w:num w:numId="17">
    <w:abstractNumId w:val="3"/>
  </w:num>
  <w:num w:numId="18">
    <w:abstractNumId w:val="27"/>
  </w:num>
  <w:num w:numId="19">
    <w:abstractNumId w:val="17"/>
  </w:num>
  <w:num w:numId="20">
    <w:abstractNumId w:val="36"/>
  </w:num>
  <w:num w:numId="21">
    <w:abstractNumId w:val="31"/>
  </w:num>
  <w:num w:numId="22">
    <w:abstractNumId w:val="29"/>
  </w:num>
  <w:num w:numId="23">
    <w:abstractNumId w:val="13"/>
  </w:num>
  <w:num w:numId="24">
    <w:abstractNumId w:val="10"/>
  </w:num>
  <w:num w:numId="25">
    <w:abstractNumId w:val="20"/>
  </w:num>
  <w:num w:numId="26">
    <w:abstractNumId w:val="30"/>
  </w:num>
  <w:num w:numId="27">
    <w:abstractNumId w:val="5"/>
  </w:num>
  <w:num w:numId="28">
    <w:abstractNumId w:val="37"/>
  </w:num>
  <w:num w:numId="29">
    <w:abstractNumId w:val="1"/>
  </w:num>
  <w:num w:numId="30">
    <w:abstractNumId w:val="33"/>
  </w:num>
  <w:num w:numId="31">
    <w:abstractNumId w:val="22"/>
  </w:num>
  <w:num w:numId="32">
    <w:abstractNumId w:val="0"/>
  </w:num>
  <w:num w:numId="33">
    <w:abstractNumId w:val="19"/>
  </w:num>
  <w:num w:numId="34">
    <w:abstractNumId w:val="8"/>
  </w:num>
  <w:num w:numId="35">
    <w:abstractNumId w:val="26"/>
  </w:num>
  <w:num w:numId="36">
    <w:abstractNumId w:val="21"/>
  </w:num>
  <w:num w:numId="37">
    <w:abstractNumId w:val="4"/>
  </w:num>
  <w:num w:numId="38">
    <w:abstractNumId w:val="23"/>
  </w:num>
  <w:num w:numId="39">
    <w:abstractNumId w:val="34"/>
  </w:num>
  <w:num w:numId="40">
    <w:abstractNumId w:val="2"/>
  </w:num>
  <w:num w:numId="41">
    <w:abstractNumId w:val="7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87"/>
    <w:rsid w:val="00001A23"/>
    <w:rsid w:val="000256E6"/>
    <w:rsid w:val="00030145"/>
    <w:rsid w:val="00037647"/>
    <w:rsid w:val="000B16F8"/>
    <w:rsid w:val="000E0C9E"/>
    <w:rsid w:val="000F17B5"/>
    <w:rsid w:val="00101BCE"/>
    <w:rsid w:val="00103BF2"/>
    <w:rsid w:val="00136D6F"/>
    <w:rsid w:val="0014225B"/>
    <w:rsid w:val="00180E6A"/>
    <w:rsid w:val="001877AB"/>
    <w:rsid w:val="001E5CCD"/>
    <w:rsid w:val="0022425F"/>
    <w:rsid w:val="00250BEB"/>
    <w:rsid w:val="0026657E"/>
    <w:rsid w:val="002B3C60"/>
    <w:rsid w:val="002C14BF"/>
    <w:rsid w:val="002C76F8"/>
    <w:rsid w:val="003026DB"/>
    <w:rsid w:val="00305B57"/>
    <w:rsid w:val="00361237"/>
    <w:rsid w:val="00373B6D"/>
    <w:rsid w:val="003741EB"/>
    <w:rsid w:val="0039748A"/>
    <w:rsid w:val="003B5428"/>
    <w:rsid w:val="003E588D"/>
    <w:rsid w:val="0042624C"/>
    <w:rsid w:val="004705C5"/>
    <w:rsid w:val="00496019"/>
    <w:rsid w:val="00497BF6"/>
    <w:rsid w:val="005873EC"/>
    <w:rsid w:val="005B2F5D"/>
    <w:rsid w:val="005E0415"/>
    <w:rsid w:val="006147EE"/>
    <w:rsid w:val="006942FD"/>
    <w:rsid w:val="006D19D0"/>
    <w:rsid w:val="006E0B6F"/>
    <w:rsid w:val="0070548C"/>
    <w:rsid w:val="00712EF9"/>
    <w:rsid w:val="00726AA5"/>
    <w:rsid w:val="007520B0"/>
    <w:rsid w:val="00752F6F"/>
    <w:rsid w:val="00761717"/>
    <w:rsid w:val="00786E71"/>
    <w:rsid w:val="008016E6"/>
    <w:rsid w:val="0081311E"/>
    <w:rsid w:val="00814858"/>
    <w:rsid w:val="008415D4"/>
    <w:rsid w:val="008517B5"/>
    <w:rsid w:val="00860AC6"/>
    <w:rsid w:val="008615BD"/>
    <w:rsid w:val="00863B1D"/>
    <w:rsid w:val="00867D5D"/>
    <w:rsid w:val="00875066"/>
    <w:rsid w:val="00884267"/>
    <w:rsid w:val="00894A96"/>
    <w:rsid w:val="008C3156"/>
    <w:rsid w:val="00900652"/>
    <w:rsid w:val="00930EAC"/>
    <w:rsid w:val="009504C2"/>
    <w:rsid w:val="009A278A"/>
    <w:rsid w:val="009D0187"/>
    <w:rsid w:val="009E4469"/>
    <w:rsid w:val="009F5C92"/>
    <w:rsid w:val="00A3285E"/>
    <w:rsid w:val="00AB0B14"/>
    <w:rsid w:val="00AE375B"/>
    <w:rsid w:val="00AE7260"/>
    <w:rsid w:val="00B01B2A"/>
    <w:rsid w:val="00B40EB4"/>
    <w:rsid w:val="00B516C3"/>
    <w:rsid w:val="00B538A3"/>
    <w:rsid w:val="00B572CE"/>
    <w:rsid w:val="00B75327"/>
    <w:rsid w:val="00BB0957"/>
    <w:rsid w:val="00BB5CA0"/>
    <w:rsid w:val="00C10586"/>
    <w:rsid w:val="00CA47ED"/>
    <w:rsid w:val="00CB59E0"/>
    <w:rsid w:val="00CD47B9"/>
    <w:rsid w:val="00CD547F"/>
    <w:rsid w:val="00CD59B8"/>
    <w:rsid w:val="00D06D0C"/>
    <w:rsid w:val="00D17564"/>
    <w:rsid w:val="00D702A9"/>
    <w:rsid w:val="00DA6472"/>
    <w:rsid w:val="00DF3375"/>
    <w:rsid w:val="00DF4990"/>
    <w:rsid w:val="00E04579"/>
    <w:rsid w:val="00E94590"/>
    <w:rsid w:val="00EA70BF"/>
    <w:rsid w:val="00EB4332"/>
    <w:rsid w:val="00EC1055"/>
    <w:rsid w:val="00F173AA"/>
    <w:rsid w:val="00F21D1B"/>
    <w:rsid w:val="00F63204"/>
    <w:rsid w:val="00F96D70"/>
    <w:rsid w:val="00F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F4BD"/>
  <w15:docId w15:val="{9DEDF7E0-256D-49D7-A2DE-B1780BF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E335799-F029-433E-99D5-D6B0028A7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61D46B94</Template>
  <TotalTime>72</TotalTime>
  <Pages>6</Pages>
  <Words>4712</Words>
  <Characters>26863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HRC</dc:creator>
  <cp:lastModifiedBy>Mr N. Boot</cp:lastModifiedBy>
  <cp:revision>7</cp:revision>
  <cp:lastPrinted>2016-12-16T11:26:00Z</cp:lastPrinted>
  <dcterms:created xsi:type="dcterms:W3CDTF">2016-12-16T11:37:00Z</dcterms:created>
  <dcterms:modified xsi:type="dcterms:W3CDTF">2018-01-17T15:26:00Z</dcterms:modified>
</cp:coreProperties>
</file>