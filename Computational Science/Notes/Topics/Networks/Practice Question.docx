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60FE6057" w:rsidR="00C079E9" w:rsidRDefault="00B42277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Wednesday 13</w:t>
      </w:r>
      <w:r w:rsidRPr="00B42277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October 2021</w:t>
      </w:r>
    </w:p>
    <w:p w14:paraId="2361B5C3" w14:textId="7F216E70" w:rsidR="00A446FF" w:rsidRDefault="00E91E4A" w:rsidP="00C874F7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Practice Question</w:t>
      </w:r>
    </w:p>
    <w:p w14:paraId="003B7301" w14:textId="0AF8DD97" w:rsidR="00B42277" w:rsidRPr="00B42277" w:rsidRDefault="00B42277" w:rsidP="00A446FF">
      <w:pPr>
        <w:rPr>
          <w:sz w:val="32"/>
          <w:szCs w:val="32"/>
        </w:rPr>
      </w:pPr>
      <w:r>
        <w:rPr>
          <w:sz w:val="32"/>
          <w:szCs w:val="32"/>
        </w:rPr>
        <w:t>Practice Question</w:t>
      </w:r>
    </w:p>
    <w:p w14:paraId="715AEDFF" w14:textId="06B52C2F" w:rsidR="00A446FF" w:rsidRPr="008419BC" w:rsidRDefault="00D50DC5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20 MiB = </w:t>
      </w:r>
      <w:r w:rsidR="00AE542F">
        <w:rPr>
          <w:sz w:val="28"/>
          <w:szCs w:val="28"/>
        </w:rPr>
        <w:t xml:space="preserve">20 x </w:t>
      </w:r>
      <w:r w:rsidR="005A2748">
        <w:rPr>
          <w:sz w:val="28"/>
          <w:szCs w:val="28"/>
        </w:rPr>
        <w:t>1</w:t>
      </w:r>
      <w:r w:rsidR="00C311DC">
        <w:rPr>
          <w:sz w:val="28"/>
          <w:szCs w:val="28"/>
        </w:rPr>
        <w:t>024</w:t>
      </w:r>
      <w:r w:rsidR="00AE542F">
        <w:rPr>
          <w:sz w:val="28"/>
          <w:szCs w:val="28"/>
        </w:rPr>
        <w:t xml:space="preserve"> x </w:t>
      </w:r>
      <w:r w:rsidR="005A2748">
        <w:rPr>
          <w:sz w:val="28"/>
          <w:szCs w:val="28"/>
        </w:rPr>
        <w:t>10</w:t>
      </w:r>
      <w:r w:rsidR="00C311DC">
        <w:rPr>
          <w:sz w:val="28"/>
          <w:szCs w:val="28"/>
        </w:rPr>
        <w:t>24</w:t>
      </w:r>
      <w:r w:rsidR="00AE542F">
        <w:rPr>
          <w:sz w:val="28"/>
          <w:szCs w:val="28"/>
        </w:rPr>
        <w:t xml:space="preserve"> x 8 = 167,772,160</w:t>
      </w:r>
      <w:r w:rsidR="0080097E">
        <w:rPr>
          <w:sz w:val="28"/>
          <w:szCs w:val="28"/>
        </w:rPr>
        <w:t xml:space="preserve"> bits</w:t>
      </w:r>
    </w:p>
    <w:p w14:paraId="6022F41C" w14:textId="7AFE5062" w:rsidR="00C22694" w:rsidRDefault="0080097E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20 Mb = 20 x </w:t>
      </w:r>
      <w:r w:rsidR="005A2748">
        <w:rPr>
          <w:sz w:val="28"/>
          <w:szCs w:val="28"/>
        </w:rPr>
        <w:t>10</w:t>
      </w:r>
      <w:r w:rsidR="00C311DC">
        <w:rPr>
          <w:sz w:val="28"/>
          <w:szCs w:val="28"/>
        </w:rPr>
        <w:t>00</w:t>
      </w:r>
      <w:r>
        <w:rPr>
          <w:sz w:val="28"/>
          <w:szCs w:val="28"/>
        </w:rPr>
        <w:t xml:space="preserve"> x </w:t>
      </w:r>
      <w:r w:rsidR="005A2748">
        <w:rPr>
          <w:sz w:val="28"/>
          <w:szCs w:val="28"/>
        </w:rPr>
        <w:t>10</w:t>
      </w:r>
      <w:r w:rsidR="00C311DC">
        <w:rPr>
          <w:sz w:val="28"/>
          <w:szCs w:val="28"/>
        </w:rPr>
        <w:t>00</w:t>
      </w:r>
      <w:r>
        <w:rPr>
          <w:sz w:val="28"/>
          <w:szCs w:val="28"/>
        </w:rPr>
        <w:t xml:space="preserve"> </w:t>
      </w:r>
      <w:r w:rsidR="005A2748">
        <w:rPr>
          <w:sz w:val="28"/>
          <w:szCs w:val="28"/>
        </w:rPr>
        <w:t xml:space="preserve">= </w:t>
      </w:r>
      <w:r w:rsidR="006B3CD6">
        <w:rPr>
          <w:sz w:val="28"/>
          <w:szCs w:val="28"/>
        </w:rPr>
        <w:t>1,000,020</w:t>
      </w:r>
      <w:r w:rsidR="0010421F">
        <w:rPr>
          <w:sz w:val="28"/>
          <w:szCs w:val="28"/>
        </w:rPr>
        <w:t xml:space="preserve"> bits/s</w:t>
      </w:r>
    </w:p>
    <w:p w14:paraId="0D42E4CD" w14:textId="3F93E309" w:rsidR="0010421F" w:rsidRPr="0080097E" w:rsidRDefault="0010421F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167,772,160 / </w:t>
      </w:r>
      <w:r w:rsidR="006B3CD6">
        <w:rPr>
          <w:sz w:val="28"/>
          <w:szCs w:val="28"/>
        </w:rPr>
        <w:t>1,000,020</w:t>
      </w:r>
      <w:r w:rsidR="00E62D0C">
        <w:rPr>
          <w:sz w:val="28"/>
          <w:szCs w:val="28"/>
        </w:rPr>
        <w:t xml:space="preserve"> = </w:t>
      </w:r>
      <w:r w:rsidR="006B3CD6">
        <w:rPr>
          <w:sz w:val="28"/>
          <w:szCs w:val="28"/>
        </w:rPr>
        <w:t>167.8</w:t>
      </w:r>
      <w:r w:rsidR="00E62D0C">
        <w:rPr>
          <w:sz w:val="28"/>
          <w:szCs w:val="28"/>
        </w:rPr>
        <w:t xml:space="preserve"> seconds</w:t>
      </w:r>
      <w:r w:rsidR="0043574E">
        <w:rPr>
          <w:sz w:val="28"/>
          <w:szCs w:val="28"/>
        </w:rPr>
        <w:t xml:space="preserve"> = 2.8 mins</w:t>
      </w:r>
    </w:p>
    <w:p w14:paraId="4D5737DD" w14:textId="32AD3936" w:rsidR="00C22694" w:rsidRPr="008419BC" w:rsidRDefault="00C22694" w:rsidP="00A446FF">
      <w:pPr>
        <w:rPr>
          <w:sz w:val="32"/>
          <w:szCs w:val="32"/>
        </w:rPr>
      </w:pPr>
      <w:r w:rsidRPr="008419BC">
        <w:rPr>
          <w:sz w:val="32"/>
          <w:szCs w:val="32"/>
        </w:rPr>
        <w:t>{Subheading}</w:t>
      </w:r>
    </w:p>
    <w:p w14:paraId="3A78AC4D" w14:textId="317CBF46" w:rsidR="00C22694" w:rsidRPr="008419BC" w:rsidRDefault="00C22694" w:rsidP="00A446FF">
      <w:pPr>
        <w:rPr>
          <w:sz w:val="28"/>
          <w:szCs w:val="28"/>
        </w:rPr>
      </w:pPr>
      <w:r w:rsidRPr="008419BC">
        <w:rPr>
          <w:sz w:val="28"/>
          <w:szCs w:val="28"/>
        </w:rPr>
        <w:t>{content}</w:t>
      </w:r>
    </w:p>
    <w:p w14:paraId="19C2C039" w14:textId="77777777" w:rsidR="00D10472" w:rsidRPr="00CB3CC9" w:rsidRDefault="00D10472" w:rsidP="00A446FF">
      <w:pPr>
        <w:rPr>
          <w:sz w:val="32"/>
          <w:szCs w:val="32"/>
        </w:rPr>
      </w:pP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D4B68"/>
    <w:rsid w:val="000D65D0"/>
    <w:rsid w:val="0010421F"/>
    <w:rsid w:val="002275E7"/>
    <w:rsid w:val="002A08BD"/>
    <w:rsid w:val="00392038"/>
    <w:rsid w:val="0043574E"/>
    <w:rsid w:val="005A2748"/>
    <w:rsid w:val="005C2E70"/>
    <w:rsid w:val="0066218C"/>
    <w:rsid w:val="006B3CD6"/>
    <w:rsid w:val="006F7452"/>
    <w:rsid w:val="007A4B27"/>
    <w:rsid w:val="0080097E"/>
    <w:rsid w:val="008131D5"/>
    <w:rsid w:val="008419BC"/>
    <w:rsid w:val="008B660F"/>
    <w:rsid w:val="00926580"/>
    <w:rsid w:val="00A349D2"/>
    <w:rsid w:val="00A446FF"/>
    <w:rsid w:val="00A47FC9"/>
    <w:rsid w:val="00A770B3"/>
    <w:rsid w:val="00AD2B42"/>
    <w:rsid w:val="00AE542F"/>
    <w:rsid w:val="00B42277"/>
    <w:rsid w:val="00B9050F"/>
    <w:rsid w:val="00C079E9"/>
    <w:rsid w:val="00C22694"/>
    <w:rsid w:val="00C311DC"/>
    <w:rsid w:val="00C874F7"/>
    <w:rsid w:val="00CA1704"/>
    <w:rsid w:val="00CB3CC9"/>
    <w:rsid w:val="00D10472"/>
    <w:rsid w:val="00D50DC5"/>
    <w:rsid w:val="00E15139"/>
    <w:rsid w:val="00E418BB"/>
    <w:rsid w:val="00E62D0C"/>
    <w:rsid w:val="00E91E4A"/>
    <w:rsid w:val="00EB2A1A"/>
    <w:rsid w:val="00ED0643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DE11451E-29C6-4BBF-9940-EDE5750B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 - Computer Science.dotx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2021-10-13T12:26:00Z</dcterms:created>
  <dcterms:modified xsi:type="dcterms:W3CDTF">2021-10-13T12:26:00Z</dcterms:modified>
</cp:coreProperties>
</file>