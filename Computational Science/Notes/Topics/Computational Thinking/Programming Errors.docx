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40737" w14:textId="7020AEA4" w:rsidR="00C079E9" w:rsidRDefault="00640247" w:rsidP="00640247">
      <w:pPr>
        <w:ind w:left="720"/>
        <w:jc w:val="center"/>
        <w:rPr>
          <w:sz w:val="40"/>
          <w:szCs w:val="40"/>
        </w:rPr>
      </w:pPr>
      <w:r>
        <w:rPr>
          <w:sz w:val="40"/>
          <w:szCs w:val="40"/>
        </w:rPr>
        <w:t>Monday 8</w:t>
      </w:r>
      <w:r w:rsidRPr="00640247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November 2021</w:t>
      </w:r>
    </w:p>
    <w:p w14:paraId="2F4808E4" w14:textId="7A8379F9" w:rsidR="00E91E4A" w:rsidRDefault="00640247" w:rsidP="00E91E4A">
      <w:pPr>
        <w:ind w:left="720" w:hanging="720"/>
        <w:jc w:val="center"/>
        <w:rPr>
          <w:sz w:val="40"/>
          <w:szCs w:val="40"/>
        </w:rPr>
      </w:pPr>
      <w:r>
        <w:rPr>
          <w:sz w:val="40"/>
          <w:szCs w:val="40"/>
        </w:rPr>
        <w:t>Errors in Programs</w:t>
      </w:r>
    </w:p>
    <w:p w14:paraId="003B7301" w14:textId="078475E2" w:rsidR="00B42277" w:rsidRPr="00640247" w:rsidRDefault="00640247" w:rsidP="00640247">
      <w:pPr>
        <w:rPr>
          <w:sz w:val="36"/>
          <w:szCs w:val="36"/>
        </w:rPr>
      </w:pPr>
      <w:r>
        <w:rPr>
          <w:sz w:val="32"/>
          <w:szCs w:val="32"/>
        </w:rPr>
        <w:t>Syntax Errors</w:t>
      </w:r>
    </w:p>
    <w:p w14:paraId="0D42E4CD" w14:textId="3F3353AA" w:rsidR="0010421F" w:rsidRDefault="00640247" w:rsidP="00A446FF">
      <w:pPr>
        <w:rPr>
          <w:sz w:val="28"/>
          <w:szCs w:val="28"/>
        </w:rPr>
      </w:pPr>
      <w:r>
        <w:rPr>
          <w:sz w:val="28"/>
          <w:szCs w:val="28"/>
        </w:rPr>
        <w:t>Syntax errors occur when you do not follow the rules (or syntax) of the programming language you are using. For example, a command word has been misspelled (</w:t>
      </w:r>
      <w:proofErr w:type="spellStart"/>
      <w:r>
        <w:rPr>
          <w:sz w:val="28"/>
          <w:szCs w:val="28"/>
        </w:rPr>
        <w:t>inport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randen</w:t>
      </w:r>
      <w:proofErr w:type="spellEnd"/>
      <w:r>
        <w:rPr>
          <w:sz w:val="28"/>
          <w:szCs w:val="28"/>
        </w:rPr>
        <w:t xml:space="preserve">) or a variable is used before it is declared. Syntax errors are the easiest to </w:t>
      </w:r>
      <w:proofErr w:type="gramStart"/>
      <w:r>
        <w:rPr>
          <w:sz w:val="28"/>
          <w:szCs w:val="28"/>
        </w:rPr>
        <w:t>find, because</w:t>
      </w:r>
      <w:proofErr w:type="gramEnd"/>
      <w:r>
        <w:rPr>
          <w:sz w:val="28"/>
          <w:szCs w:val="28"/>
        </w:rPr>
        <w:t xml:space="preserve"> they are displayed by the interpreter/compiler when you start running the program. </w:t>
      </w:r>
    </w:p>
    <w:p w14:paraId="2F1D6744" w14:textId="160F729F" w:rsidR="00640247" w:rsidRDefault="00640247" w:rsidP="00A446FF">
      <w:pPr>
        <w:rPr>
          <w:sz w:val="28"/>
          <w:szCs w:val="28"/>
        </w:rPr>
      </w:pPr>
    </w:p>
    <w:p w14:paraId="69AD0C36" w14:textId="5312D220" w:rsidR="00640247" w:rsidRDefault="00640247" w:rsidP="00A446FF">
      <w:pPr>
        <w:rPr>
          <w:sz w:val="32"/>
          <w:szCs w:val="32"/>
        </w:rPr>
      </w:pPr>
      <w:r>
        <w:rPr>
          <w:sz w:val="32"/>
          <w:szCs w:val="32"/>
        </w:rPr>
        <w:t>Runtime Errors</w:t>
      </w:r>
    </w:p>
    <w:p w14:paraId="1413F83C" w14:textId="5D1613EF" w:rsidR="00640247" w:rsidRDefault="00640247" w:rsidP="00A446FF">
      <w:pPr>
        <w:rPr>
          <w:sz w:val="28"/>
          <w:szCs w:val="28"/>
        </w:rPr>
      </w:pPr>
      <w:r>
        <w:rPr>
          <w:sz w:val="28"/>
          <w:szCs w:val="28"/>
        </w:rPr>
        <w:t>Runtime errors occur during program execution when the processor is asked to do something impossible (</w:t>
      </w:r>
      <w:proofErr w:type="spellStart"/>
      <w:proofErr w:type="gramStart"/>
      <w:r>
        <w:rPr>
          <w:sz w:val="28"/>
          <w:szCs w:val="28"/>
        </w:rPr>
        <w:t>eg</w:t>
      </w:r>
      <w:proofErr w:type="spellEnd"/>
      <w:proofErr w:type="gramEnd"/>
      <w:r>
        <w:rPr>
          <w:sz w:val="28"/>
          <w:szCs w:val="28"/>
        </w:rPr>
        <w:t xml:space="preserve"> divide by 0). They normally cause the program to crash.</w:t>
      </w:r>
    </w:p>
    <w:p w14:paraId="330795C9" w14:textId="450A1151" w:rsidR="00640247" w:rsidRDefault="00640247" w:rsidP="00A446FF">
      <w:pPr>
        <w:rPr>
          <w:sz w:val="28"/>
          <w:szCs w:val="28"/>
        </w:rPr>
      </w:pPr>
    </w:p>
    <w:p w14:paraId="2E472D57" w14:textId="3DC3644D" w:rsidR="00640247" w:rsidRPr="00640247" w:rsidRDefault="00640247" w:rsidP="00A446FF">
      <w:pPr>
        <w:rPr>
          <w:sz w:val="32"/>
          <w:szCs w:val="32"/>
        </w:rPr>
      </w:pPr>
      <w:r>
        <w:rPr>
          <w:sz w:val="32"/>
          <w:szCs w:val="32"/>
        </w:rPr>
        <w:t>Logic Errors</w:t>
      </w:r>
    </w:p>
    <w:p w14:paraId="65FD6CF1" w14:textId="295199F7" w:rsidR="006959A1" w:rsidRDefault="006959A1" w:rsidP="00A446FF">
      <w:pPr>
        <w:rPr>
          <w:sz w:val="28"/>
          <w:szCs w:val="28"/>
        </w:rPr>
      </w:pPr>
      <w:r>
        <w:rPr>
          <w:sz w:val="28"/>
          <w:szCs w:val="28"/>
        </w:rPr>
        <w:t>Logic errors are the hardest errors to find. They occur when a flaw in the program does not prevent it from running, but makes it produce an incorrect or inaccurate result. When looking for logic errors, check that</w:t>
      </w:r>
    </w:p>
    <w:p w14:paraId="3A8C56EC" w14:textId="106ACEE1" w:rsidR="006959A1" w:rsidRDefault="006959A1" w:rsidP="006959A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Variables have been initialised correctly,</w:t>
      </w:r>
    </w:p>
    <w:p w14:paraId="6C8F3A2B" w14:textId="08A4451F" w:rsidR="006959A1" w:rsidRDefault="006959A1" w:rsidP="006959A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right operators have been used in expressions</w:t>
      </w:r>
      <w:r w:rsidR="000D04A6">
        <w:rPr>
          <w:sz w:val="28"/>
          <w:szCs w:val="28"/>
        </w:rPr>
        <w:t>,</w:t>
      </w:r>
    </w:p>
    <w:p w14:paraId="19C2C039" w14:textId="03C3C68A" w:rsidR="00D10472" w:rsidRPr="000D04A6" w:rsidRDefault="000D04A6" w:rsidP="00A446FF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D04A6">
        <w:rPr>
          <w:sz w:val="28"/>
          <w:szCs w:val="28"/>
        </w:rPr>
        <w:t>Assignment</w:t>
      </w:r>
      <w:r w:rsidR="006959A1" w:rsidRPr="000D04A6">
        <w:rPr>
          <w:sz w:val="28"/>
          <w:szCs w:val="28"/>
        </w:rPr>
        <w:t xml:space="preserve"> statements (</w:t>
      </w:r>
      <w:r w:rsidRPr="000D04A6">
        <w:rPr>
          <w:sz w:val="28"/>
          <w:szCs w:val="28"/>
        </w:rPr>
        <w:t>x = 2) are the right way round</w:t>
      </w:r>
      <w:r>
        <w:rPr>
          <w:sz w:val="28"/>
          <w:szCs w:val="28"/>
        </w:rPr>
        <w:t>.</w:t>
      </w:r>
    </w:p>
    <w:sectPr w:rsidR="00D10472" w:rsidRPr="000D0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56A68"/>
    <w:multiLevelType w:val="hybridMultilevel"/>
    <w:tmpl w:val="BC8A90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73876"/>
    <w:multiLevelType w:val="hybridMultilevel"/>
    <w:tmpl w:val="8E26B0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EF601E"/>
    <w:multiLevelType w:val="hybridMultilevel"/>
    <w:tmpl w:val="73865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953AC"/>
    <w:multiLevelType w:val="hybridMultilevel"/>
    <w:tmpl w:val="4AE0C0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6FF"/>
    <w:rsid w:val="00021C87"/>
    <w:rsid w:val="000D04A6"/>
    <w:rsid w:val="000D4B68"/>
    <w:rsid w:val="000D65D0"/>
    <w:rsid w:val="0010421F"/>
    <w:rsid w:val="002275E7"/>
    <w:rsid w:val="002A08BD"/>
    <w:rsid w:val="00392038"/>
    <w:rsid w:val="0043574E"/>
    <w:rsid w:val="005A2748"/>
    <w:rsid w:val="005C2E70"/>
    <w:rsid w:val="00640247"/>
    <w:rsid w:val="0066218C"/>
    <w:rsid w:val="006959A1"/>
    <w:rsid w:val="006B3CD6"/>
    <w:rsid w:val="006F7452"/>
    <w:rsid w:val="00785A6C"/>
    <w:rsid w:val="007A4B27"/>
    <w:rsid w:val="0080097E"/>
    <w:rsid w:val="008131D5"/>
    <w:rsid w:val="008419BC"/>
    <w:rsid w:val="008B660F"/>
    <w:rsid w:val="00926580"/>
    <w:rsid w:val="00A349D2"/>
    <w:rsid w:val="00A446FF"/>
    <w:rsid w:val="00A47FC9"/>
    <w:rsid w:val="00A770B3"/>
    <w:rsid w:val="00AD2B42"/>
    <w:rsid w:val="00AE542F"/>
    <w:rsid w:val="00B42277"/>
    <w:rsid w:val="00B9050F"/>
    <w:rsid w:val="00C079E9"/>
    <w:rsid w:val="00C22694"/>
    <w:rsid w:val="00C311DC"/>
    <w:rsid w:val="00CA1704"/>
    <w:rsid w:val="00CB3CC9"/>
    <w:rsid w:val="00D10472"/>
    <w:rsid w:val="00D50DC5"/>
    <w:rsid w:val="00E06870"/>
    <w:rsid w:val="00E15139"/>
    <w:rsid w:val="00E418BB"/>
    <w:rsid w:val="00E62D0C"/>
    <w:rsid w:val="00E91E4A"/>
    <w:rsid w:val="00EB2A1A"/>
    <w:rsid w:val="00ED0643"/>
    <w:rsid w:val="00EE7990"/>
    <w:rsid w:val="00F7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7D73B"/>
  <w15:chartTrackingRefBased/>
  <w15:docId w15:val="{7FD3D829-0CEE-480F-A8D7-AEBE9E9C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Programming Errors.docx</Template>
  <TotalTime>1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17SAMMERi@we-can.org.uk</dc:creator>
  <cp:keywords/>
  <dc:description/>
  <cp:lastModifiedBy>17SAMMERi@we-can.org.uk</cp:lastModifiedBy>
  <cp:revision>2</cp:revision>
  <dcterms:created xsi:type="dcterms:W3CDTF">2021-11-08T16:03:00Z</dcterms:created>
  <dcterms:modified xsi:type="dcterms:W3CDTF">2021-11-08T16:03:00Z</dcterms:modified>
</cp:coreProperties>
</file>