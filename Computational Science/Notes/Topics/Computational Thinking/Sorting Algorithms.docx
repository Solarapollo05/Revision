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0737" w14:textId="6562E934" w:rsidR="00C079E9" w:rsidRDefault="00AE59E6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8</w:t>
      </w:r>
      <w:r w:rsidRPr="00AE59E6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1949470E" w14:textId="0B8CC5D1" w:rsidR="00AE59E6" w:rsidRDefault="00E33B58" w:rsidP="00AE59E6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Sorting Algorithms</w:t>
      </w:r>
    </w:p>
    <w:p w14:paraId="003B7301" w14:textId="52213B91" w:rsidR="00B42277" w:rsidRPr="00AE59E6" w:rsidRDefault="00AE59E6" w:rsidP="00AE59E6">
      <w:pPr>
        <w:ind w:left="720" w:hanging="720"/>
        <w:rPr>
          <w:sz w:val="40"/>
          <w:szCs w:val="40"/>
        </w:rPr>
      </w:pPr>
      <w:r>
        <w:rPr>
          <w:sz w:val="32"/>
          <w:szCs w:val="32"/>
        </w:rPr>
        <w:t>Order of Sorting</w:t>
      </w:r>
    </w:p>
    <w:p w14:paraId="0D42E4CD" w14:textId="6C5D7D1D" w:rsidR="0010421F" w:rsidRDefault="00AE59E6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When sorting data with a bubble sort, it can be sorted into two </w:t>
      </w:r>
      <w:r w:rsidR="00EC3D6B">
        <w:rPr>
          <w:sz w:val="28"/>
          <w:szCs w:val="28"/>
        </w:rPr>
        <w:t>orders:</w:t>
      </w:r>
      <w:r>
        <w:rPr>
          <w:sz w:val="28"/>
          <w:szCs w:val="28"/>
        </w:rPr>
        <w:t xml:space="preserve"> descending (5,4,3,2,1) or ascending (1,2,3,4,5</w:t>
      </w:r>
      <w:r w:rsidR="00EC3D6B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2B3F7A16" w14:textId="77777777" w:rsidR="00E06870" w:rsidRPr="0080097E" w:rsidRDefault="00E06870" w:rsidP="00A446FF">
      <w:pPr>
        <w:rPr>
          <w:sz w:val="28"/>
          <w:szCs w:val="28"/>
        </w:rPr>
      </w:pPr>
    </w:p>
    <w:p w14:paraId="06234321" w14:textId="5995BEE4" w:rsidR="00AE59E6" w:rsidRDefault="00AE59E6" w:rsidP="00A446FF">
      <w:pPr>
        <w:rPr>
          <w:sz w:val="32"/>
          <w:szCs w:val="32"/>
        </w:rPr>
      </w:pPr>
      <w:r>
        <w:rPr>
          <w:sz w:val="32"/>
          <w:szCs w:val="32"/>
        </w:rPr>
        <w:t>How a Bubble Sort works</w:t>
      </w:r>
    </w:p>
    <w:p w14:paraId="60C90652" w14:textId="023161C0" w:rsidR="00EC3D6B" w:rsidRDefault="00EC3D6B" w:rsidP="00EB3F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B3F66">
        <w:rPr>
          <w:sz w:val="28"/>
          <w:szCs w:val="28"/>
        </w:rPr>
        <w:t>The 1</w:t>
      </w:r>
      <w:r w:rsidRPr="00EB3F66">
        <w:rPr>
          <w:sz w:val="28"/>
          <w:szCs w:val="28"/>
          <w:vertAlign w:val="superscript"/>
        </w:rPr>
        <w:t>st</w:t>
      </w:r>
      <w:r w:rsidRPr="00EB3F66">
        <w:rPr>
          <w:sz w:val="28"/>
          <w:szCs w:val="28"/>
        </w:rPr>
        <w:t xml:space="preserve"> and 2</w:t>
      </w:r>
      <w:r w:rsidRPr="00EB3F66">
        <w:rPr>
          <w:sz w:val="28"/>
          <w:szCs w:val="28"/>
          <w:vertAlign w:val="superscript"/>
        </w:rPr>
        <w:t>nd</w:t>
      </w:r>
      <w:r w:rsidRPr="00EB3F66">
        <w:rPr>
          <w:sz w:val="28"/>
          <w:szCs w:val="28"/>
        </w:rPr>
        <w:t xml:space="preserve"> numbers in the list are examined. If they are not in the correct order, they are swapped. </w:t>
      </w:r>
    </w:p>
    <w:p w14:paraId="3B7FB4F4" w14:textId="43ADD8F9" w:rsidR="008305FB" w:rsidRDefault="008305FB" w:rsidP="00EB3F6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2</w:t>
      </w:r>
      <w:r w:rsidRPr="008305F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</w:t>
      </w:r>
      <w:r w:rsidRPr="008305F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numbers are examined. They are swapped if necessary</w:t>
      </w:r>
    </w:p>
    <w:p w14:paraId="4941BEA6" w14:textId="3B0271EE" w:rsidR="00513E87" w:rsidRDefault="00513E87" w:rsidP="00513E8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7E650C">
        <w:rPr>
          <w:sz w:val="28"/>
          <w:szCs w:val="28"/>
        </w:rPr>
        <w:t>repeats</w:t>
      </w:r>
      <w:r>
        <w:rPr>
          <w:sz w:val="28"/>
          <w:szCs w:val="28"/>
        </w:rPr>
        <w:t xml:space="preserve"> until it reaches the end of the list. Completing the pass</w:t>
      </w:r>
    </w:p>
    <w:p w14:paraId="120E0D25" w14:textId="3A075286" w:rsidR="00513E87" w:rsidRPr="00513E87" w:rsidRDefault="00513E87" w:rsidP="00513E8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More passes until the list is fully sorted</w:t>
      </w:r>
    </w:p>
    <w:p w14:paraId="44A4D13D" w14:textId="5B9921FF" w:rsidR="00E33B58" w:rsidRDefault="00E33B58" w:rsidP="00AE59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B1821C" wp14:editId="3CD934A1">
            <wp:extent cx="4524375" cy="2000250"/>
            <wp:effectExtent l="0" t="0" r="952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F21F" w14:textId="08BD13DE" w:rsidR="00035AC9" w:rsidRPr="00035AC9" w:rsidRDefault="00035AC9" w:rsidP="00035AC9">
      <w:pPr>
        <w:rPr>
          <w:sz w:val="28"/>
          <w:szCs w:val="28"/>
        </w:rPr>
      </w:pPr>
    </w:p>
    <w:p w14:paraId="29A7F90B" w14:textId="2C09F643" w:rsidR="009A1B45" w:rsidRDefault="009A1B45" w:rsidP="00AE59E6">
      <w:pPr>
        <w:rPr>
          <w:sz w:val="28"/>
          <w:szCs w:val="28"/>
        </w:rPr>
      </w:pPr>
    </w:p>
    <w:p w14:paraId="153924F6" w14:textId="4C4BA2D2" w:rsidR="009A1B45" w:rsidRDefault="009A1B45" w:rsidP="00AE59E6">
      <w:pPr>
        <w:rPr>
          <w:sz w:val="28"/>
          <w:szCs w:val="28"/>
        </w:rPr>
      </w:pPr>
    </w:p>
    <w:p w14:paraId="0CB227A3" w14:textId="29A7476C" w:rsidR="009A1B45" w:rsidRDefault="009A1B45" w:rsidP="00AE59E6">
      <w:pPr>
        <w:rPr>
          <w:sz w:val="28"/>
          <w:szCs w:val="28"/>
        </w:rPr>
      </w:pPr>
    </w:p>
    <w:p w14:paraId="116BBE59" w14:textId="6D721414" w:rsidR="009A1B45" w:rsidRDefault="009A1B45" w:rsidP="00AE59E6">
      <w:pPr>
        <w:rPr>
          <w:sz w:val="28"/>
          <w:szCs w:val="28"/>
        </w:rPr>
      </w:pPr>
    </w:p>
    <w:p w14:paraId="4C792280" w14:textId="5E2D5D3E" w:rsidR="009A1B45" w:rsidRDefault="009A1B45" w:rsidP="00AE59E6">
      <w:pPr>
        <w:rPr>
          <w:sz w:val="28"/>
          <w:szCs w:val="28"/>
        </w:rPr>
      </w:pPr>
    </w:p>
    <w:p w14:paraId="0D5EFE13" w14:textId="1045DD9F" w:rsidR="009A1B45" w:rsidRDefault="009A1B45" w:rsidP="00AE59E6">
      <w:pPr>
        <w:rPr>
          <w:sz w:val="28"/>
          <w:szCs w:val="28"/>
        </w:rPr>
      </w:pPr>
    </w:p>
    <w:p w14:paraId="6353D182" w14:textId="219963A3" w:rsidR="009A1B45" w:rsidRDefault="009A1B45" w:rsidP="00AE59E6">
      <w:pPr>
        <w:rPr>
          <w:sz w:val="28"/>
          <w:szCs w:val="28"/>
        </w:rPr>
      </w:pPr>
    </w:p>
    <w:p w14:paraId="14901DEA" w14:textId="77D8483C" w:rsidR="009A1B45" w:rsidRDefault="009A1B45" w:rsidP="00AE59E6">
      <w:pPr>
        <w:rPr>
          <w:sz w:val="28"/>
          <w:szCs w:val="28"/>
        </w:rPr>
      </w:pPr>
    </w:p>
    <w:p w14:paraId="3F5828C6" w14:textId="3420FAE3" w:rsidR="009A1B45" w:rsidRDefault="009A1B45" w:rsidP="00AE59E6">
      <w:pPr>
        <w:rPr>
          <w:sz w:val="28"/>
          <w:szCs w:val="28"/>
        </w:rPr>
      </w:pPr>
    </w:p>
    <w:p w14:paraId="7045B0D3" w14:textId="3C9D911A" w:rsidR="009A1B45" w:rsidRDefault="009A1B45" w:rsidP="00AE59E6">
      <w:pPr>
        <w:rPr>
          <w:sz w:val="28"/>
          <w:szCs w:val="28"/>
        </w:rPr>
      </w:pPr>
    </w:p>
    <w:p w14:paraId="03D4756E" w14:textId="77777777" w:rsidR="009A1B45" w:rsidRDefault="009A1B45" w:rsidP="00AE59E6">
      <w:pPr>
        <w:rPr>
          <w:sz w:val="28"/>
          <w:szCs w:val="28"/>
        </w:rPr>
      </w:pPr>
    </w:p>
    <w:p w14:paraId="7DBF2783" w14:textId="6FE730C4" w:rsidR="00E33B58" w:rsidRDefault="00E33B58" w:rsidP="00AE59E6">
      <w:pPr>
        <w:rPr>
          <w:sz w:val="32"/>
          <w:szCs w:val="32"/>
        </w:rPr>
      </w:pPr>
      <w:r>
        <w:rPr>
          <w:sz w:val="32"/>
          <w:szCs w:val="32"/>
        </w:rPr>
        <w:t>Merge Sort</w:t>
      </w:r>
    </w:p>
    <w:p w14:paraId="6DCAD904" w14:textId="77777777" w:rsidR="009A1B45" w:rsidRDefault="00E33B58" w:rsidP="00AE59E6">
      <w:pPr>
        <w:rPr>
          <w:sz w:val="28"/>
          <w:szCs w:val="28"/>
        </w:rPr>
      </w:pPr>
      <w:r>
        <w:rPr>
          <w:sz w:val="28"/>
          <w:szCs w:val="28"/>
        </w:rPr>
        <w:t>A Merge Sort</w:t>
      </w:r>
      <w:r w:rsidR="009A1B45">
        <w:rPr>
          <w:sz w:val="28"/>
          <w:szCs w:val="28"/>
        </w:rPr>
        <w:t xml:space="preserve"> breaks a list into each of its component parts, and then rebuilds it in the correct order. </w:t>
      </w:r>
    </w:p>
    <w:p w14:paraId="19C2C039" w14:textId="3445E0E4" w:rsidR="00D10472" w:rsidRPr="000D661E" w:rsidRDefault="009A1B45" w:rsidP="00A446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A4BCFF" wp14:editId="03ADEAB1">
            <wp:extent cx="5731510" cy="465391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EE33" w14:textId="77777777" w:rsidR="000D661E" w:rsidRDefault="000D661E" w:rsidP="00A446FF">
      <w:pPr>
        <w:rPr>
          <w:sz w:val="32"/>
          <w:szCs w:val="32"/>
        </w:rPr>
      </w:pPr>
    </w:p>
    <w:p w14:paraId="6A7D4DA1" w14:textId="77777777" w:rsidR="000D661E" w:rsidRDefault="000D661E" w:rsidP="00A446FF">
      <w:pPr>
        <w:rPr>
          <w:sz w:val="32"/>
          <w:szCs w:val="32"/>
        </w:rPr>
      </w:pPr>
    </w:p>
    <w:p w14:paraId="08B30E9A" w14:textId="77777777" w:rsidR="000D661E" w:rsidRDefault="000D661E" w:rsidP="00A446FF">
      <w:pPr>
        <w:rPr>
          <w:sz w:val="32"/>
          <w:szCs w:val="32"/>
        </w:rPr>
      </w:pPr>
    </w:p>
    <w:p w14:paraId="3E198F57" w14:textId="77777777" w:rsidR="000D661E" w:rsidRDefault="000D661E" w:rsidP="00A446FF">
      <w:pPr>
        <w:rPr>
          <w:sz w:val="32"/>
          <w:szCs w:val="32"/>
        </w:rPr>
      </w:pPr>
    </w:p>
    <w:p w14:paraId="19FBC632" w14:textId="77777777" w:rsidR="000D661E" w:rsidRDefault="000D661E" w:rsidP="00A446FF">
      <w:pPr>
        <w:rPr>
          <w:sz w:val="32"/>
          <w:szCs w:val="32"/>
        </w:rPr>
      </w:pPr>
    </w:p>
    <w:p w14:paraId="757207A8" w14:textId="77777777" w:rsidR="000D661E" w:rsidRDefault="000D661E" w:rsidP="00A446FF">
      <w:pPr>
        <w:rPr>
          <w:sz w:val="32"/>
          <w:szCs w:val="32"/>
        </w:rPr>
      </w:pPr>
    </w:p>
    <w:p w14:paraId="40E1ACB8" w14:textId="77777777" w:rsidR="000D661E" w:rsidRDefault="000D661E" w:rsidP="00A446FF">
      <w:pPr>
        <w:rPr>
          <w:sz w:val="32"/>
          <w:szCs w:val="32"/>
        </w:rPr>
      </w:pPr>
    </w:p>
    <w:p w14:paraId="56F9968D" w14:textId="77777777" w:rsidR="000D661E" w:rsidRDefault="000D661E" w:rsidP="00A446FF">
      <w:pPr>
        <w:rPr>
          <w:sz w:val="32"/>
          <w:szCs w:val="32"/>
        </w:rPr>
      </w:pPr>
    </w:p>
    <w:p w14:paraId="5561D18E" w14:textId="5F6A21F7" w:rsidR="00551A31" w:rsidRDefault="00551A31" w:rsidP="00A446FF">
      <w:pPr>
        <w:rPr>
          <w:sz w:val="32"/>
          <w:szCs w:val="32"/>
        </w:rPr>
      </w:pPr>
      <w:r>
        <w:rPr>
          <w:sz w:val="32"/>
          <w:szCs w:val="32"/>
        </w:rPr>
        <w:t>Efficiency</w:t>
      </w:r>
      <w:r w:rsidR="000D661E">
        <w:rPr>
          <w:sz w:val="32"/>
          <w:szCs w:val="32"/>
        </w:rPr>
        <w:t xml:space="preserve"> - 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4154"/>
        <w:gridCol w:w="3002"/>
      </w:tblGrid>
      <w:tr w:rsidR="00551A31" w14:paraId="468E7677" w14:textId="77777777" w:rsidTr="000D661E">
        <w:tc>
          <w:tcPr>
            <w:tcW w:w="1848" w:type="dxa"/>
          </w:tcPr>
          <w:p w14:paraId="6C841AFA" w14:textId="77777777" w:rsidR="00551A31" w:rsidRDefault="00551A31" w:rsidP="00A446FF">
            <w:pPr>
              <w:rPr>
                <w:sz w:val="28"/>
                <w:szCs w:val="28"/>
              </w:rPr>
            </w:pPr>
          </w:p>
        </w:tc>
        <w:tc>
          <w:tcPr>
            <w:tcW w:w="4162" w:type="dxa"/>
          </w:tcPr>
          <w:p w14:paraId="230BD5EB" w14:textId="627CA256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Search</w:t>
            </w:r>
          </w:p>
        </w:tc>
        <w:tc>
          <w:tcPr>
            <w:tcW w:w="3006" w:type="dxa"/>
          </w:tcPr>
          <w:p w14:paraId="181A5DD5" w14:textId="178E79DE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Search</w:t>
            </w:r>
          </w:p>
        </w:tc>
      </w:tr>
      <w:tr w:rsidR="00551A31" w14:paraId="03C44273" w14:textId="77777777" w:rsidTr="000D661E">
        <w:tc>
          <w:tcPr>
            <w:tcW w:w="1848" w:type="dxa"/>
          </w:tcPr>
          <w:p w14:paraId="62639503" w14:textId="15C8FC78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Case</w:t>
            </w:r>
          </w:p>
        </w:tc>
        <w:tc>
          <w:tcPr>
            <w:tcW w:w="4162" w:type="dxa"/>
          </w:tcPr>
          <w:p w14:paraId="21586F81" w14:textId="48B79157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term is at the start of the list</w:t>
            </w:r>
          </w:p>
        </w:tc>
        <w:tc>
          <w:tcPr>
            <w:tcW w:w="3006" w:type="dxa"/>
          </w:tcPr>
          <w:p w14:paraId="58BA726A" w14:textId="7E4339B1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term is the first median item</w:t>
            </w:r>
          </w:p>
        </w:tc>
      </w:tr>
      <w:tr w:rsidR="00551A31" w14:paraId="2420E7CF" w14:textId="77777777" w:rsidTr="000D661E">
        <w:tc>
          <w:tcPr>
            <w:tcW w:w="1848" w:type="dxa"/>
          </w:tcPr>
          <w:p w14:paraId="1B35E582" w14:textId="61EBC6EF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Worst Case</w:t>
            </w:r>
          </w:p>
        </w:tc>
        <w:tc>
          <w:tcPr>
            <w:tcW w:w="4162" w:type="dxa"/>
          </w:tcPr>
          <w:p w14:paraId="7DB27ABF" w14:textId="2F7CD318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term is at the end of the list</w:t>
            </w:r>
          </w:p>
        </w:tc>
        <w:tc>
          <w:tcPr>
            <w:tcW w:w="3006" w:type="dxa"/>
          </w:tcPr>
          <w:p w14:paraId="431BFF60" w14:textId="0B141CCA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term is the last median item</w:t>
            </w:r>
          </w:p>
        </w:tc>
      </w:tr>
      <w:tr w:rsidR="00551A31" w14:paraId="1F686FF4" w14:textId="77777777" w:rsidTr="000D661E">
        <w:tc>
          <w:tcPr>
            <w:tcW w:w="1848" w:type="dxa"/>
          </w:tcPr>
          <w:p w14:paraId="1D69B330" w14:textId="0F05DF8C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for</w:t>
            </w:r>
          </w:p>
        </w:tc>
        <w:tc>
          <w:tcPr>
            <w:tcW w:w="4162" w:type="dxa"/>
          </w:tcPr>
          <w:p w14:paraId="11CC972D" w14:textId="77777777" w:rsidR="00551A31" w:rsidRDefault="00551A31" w:rsidP="00551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Unsorted list</w:t>
            </w:r>
          </w:p>
          <w:p w14:paraId="608DE3C6" w14:textId="77777777" w:rsidR="00551A31" w:rsidRDefault="00551A31" w:rsidP="00551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list</w:t>
            </w:r>
          </w:p>
          <w:p w14:paraId="7B0BFABF" w14:textId="57AB08EA" w:rsidR="00551A31" w:rsidRPr="00551A31" w:rsidRDefault="00551A31" w:rsidP="00551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that is not searched often</w:t>
            </w:r>
          </w:p>
        </w:tc>
        <w:tc>
          <w:tcPr>
            <w:tcW w:w="3006" w:type="dxa"/>
          </w:tcPr>
          <w:p w14:paraId="059129E0" w14:textId="77777777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 list</w:t>
            </w:r>
          </w:p>
          <w:p w14:paraId="159F6813" w14:textId="1B661056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which is searched often</w:t>
            </w:r>
          </w:p>
        </w:tc>
      </w:tr>
      <w:tr w:rsidR="00551A31" w14:paraId="1A49D0AF" w14:textId="77777777" w:rsidTr="000D661E">
        <w:tc>
          <w:tcPr>
            <w:tcW w:w="1848" w:type="dxa"/>
          </w:tcPr>
          <w:p w14:paraId="049BAF52" w14:textId="2E28B76D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Advantages</w:t>
            </w:r>
          </w:p>
        </w:tc>
        <w:tc>
          <w:tcPr>
            <w:tcW w:w="4162" w:type="dxa"/>
          </w:tcPr>
          <w:p w14:paraId="63A1A1CC" w14:textId="4F4D1C46" w:rsidR="00551A31" w:rsidRDefault="006613D2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algorithm</w:t>
            </w:r>
          </w:p>
        </w:tc>
        <w:tc>
          <w:tcPr>
            <w:tcW w:w="3006" w:type="dxa"/>
          </w:tcPr>
          <w:p w14:paraId="206EB323" w14:textId="77777777" w:rsidR="00551A31" w:rsidRDefault="006613D2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Breaks the list down into smaller parts</w:t>
            </w:r>
          </w:p>
          <w:p w14:paraId="4AC8F41D" w14:textId="1CC6A137" w:rsidR="006613D2" w:rsidRDefault="000D661E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Executes quickly</w:t>
            </w:r>
          </w:p>
        </w:tc>
      </w:tr>
      <w:tr w:rsidR="00551A31" w14:paraId="501D0307" w14:textId="77777777" w:rsidTr="000D661E">
        <w:tc>
          <w:tcPr>
            <w:tcW w:w="1848" w:type="dxa"/>
          </w:tcPr>
          <w:p w14:paraId="1CD77C61" w14:textId="2B23D10E" w:rsidR="00551A31" w:rsidRDefault="00551A31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Disadvantages</w:t>
            </w:r>
          </w:p>
        </w:tc>
        <w:tc>
          <w:tcPr>
            <w:tcW w:w="4162" w:type="dxa"/>
          </w:tcPr>
          <w:p w14:paraId="11CB4E90" w14:textId="12442DAD" w:rsidR="00551A31" w:rsidRDefault="000D661E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Brute force</w:t>
            </w:r>
          </w:p>
        </w:tc>
        <w:tc>
          <w:tcPr>
            <w:tcW w:w="3006" w:type="dxa"/>
          </w:tcPr>
          <w:p w14:paraId="0A764ADC" w14:textId="77777777" w:rsidR="00551A31" w:rsidRDefault="000D661E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must already be sorted</w:t>
            </w:r>
          </w:p>
          <w:p w14:paraId="3F919C11" w14:textId="7D4C94CC" w:rsidR="000D661E" w:rsidRDefault="000D661E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 algorithm</w:t>
            </w:r>
          </w:p>
        </w:tc>
      </w:tr>
    </w:tbl>
    <w:p w14:paraId="5687A8C0" w14:textId="4374E597" w:rsidR="00551A31" w:rsidRDefault="00551A31" w:rsidP="00A446FF">
      <w:pPr>
        <w:rPr>
          <w:sz w:val="28"/>
          <w:szCs w:val="28"/>
        </w:rPr>
      </w:pPr>
    </w:p>
    <w:p w14:paraId="7698A7DF" w14:textId="6A258108" w:rsidR="000D661E" w:rsidRPr="000D661E" w:rsidRDefault="000D661E" w:rsidP="00A446FF">
      <w:pPr>
        <w:rPr>
          <w:sz w:val="32"/>
          <w:szCs w:val="32"/>
        </w:rPr>
      </w:pPr>
      <w:r>
        <w:rPr>
          <w:sz w:val="32"/>
          <w:szCs w:val="32"/>
        </w:rPr>
        <w:t>Efficiency - 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4154"/>
        <w:gridCol w:w="3002"/>
      </w:tblGrid>
      <w:tr w:rsidR="000D661E" w14:paraId="5934FC1E" w14:textId="77777777" w:rsidTr="00EC3D6B">
        <w:tc>
          <w:tcPr>
            <w:tcW w:w="1848" w:type="dxa"/>
          </w:tcPr>
          <w:p w14:paraId="20D08B9C" w14:textId="77777777" w:rsidR="000D661E" w:rsidRDefault="000D661E" w:rsidP="00EC3D6B">
            <w:pPr>
              <w:rPr>
                <w:sz w:val="28"/>
                <w:szCs w:val="28"/>
              </w:rPr>
            </w:pPr>
          </w:p>
        </w:tc>
        <w:tc>
          <w:tcPr>
            <w:tcW w:w="4162" w:type="dxa"/>
          </w:tcPr>
          <w:p w14:paraId="7B889B16" w14:textId="2A06A0CD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 Sort</w:t>
            </w:r>
          </w:p>
        </w:tc>
        <w:tc>
          <w:tcPr>
            <w:tcW w:w="3006" w:type="dxa"/>
          </w:tcPr>
          <w:p w14:paraId="42B29CC5" w14:textId="76B0E72A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Merge Sort</w:t>
            </w:r>
          </w:p>
        </w:tc>
      </w:tr>
      <w:tr w:rsidR="000D661E" w14:paraId="650DD754" w14:textId="77777777" w:rsidTr="00260E4D">
        <w:tc>
          <w:tcPr>
            <w:tcW w:w="1848" w:type="dxa"/>
          </w:tcPr>
          <w:p w14:paraId="60B900D5" w14:textId="77777777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 Case</w:t>
            </w:r>
          </w:p>
        </w:tc>
        <w:tc>
          <w:tcPr>
            <w:tcW w:w="4162" w:type="dxa"/>
          </w:tcPr>
          <w:p w14:paraId="3461E7D6" w14:textId="5F7ED82B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Already Sorted list – only one </w:t>
            </w:r>
            <w:r w:rsidR="00260E4D">
              <w:rPr>
                <w:sz w:val="28"/>
                <w:szCs w:val="28"/>
              </w:rPr>
              <w:t>pass</w:t>
            </w:r>
            <w:r>
              <w:rPr>
                <w:sz w:val="28"/>
                <w:szCs w:val="28"/>
              </w:rPr>
              <w:t xml:space="preserve"> needed</w:t>
            </w:r>
          </w:p>
        </w:tc>
        <w:tc>
          <w:tcPr>
            <w:tcW w:w="3006" w:type="dxa"/>
            <w:tcBorders>
              <w:bottom w:val="nil"/>
            </w:tcBorders>
          </w:tcPr>
          <w:p w14:paraId="2B07CB45" w14:textId="77777777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term is the first median item</w:t>
            </w:r>
          </w:p>
        </w:tc>
      </w:tr>
      <w:tr w:rsidR="000D661E" w14:paraId="6F279212" w14:textId="77777777" w:rsidTr="00260E4D">
        <w:tc>
          <w:tcPr>
            <w:tcW w:w="1848" w:type="dxa"/>
          </w:tcPr>
          <w:p w14:paraId="5F0A935F" w14:textId="77777777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Worst Case</w:t>
            </w:r>
          </w:p>
        </w:tc>
        <w:tc>
          <w:tcPr>
            <w:tcW w:w="4162" w:type="dxa"/>
          </w:tcPr>
          <w:p w14:paraId="33C485E5" w14:textId="69BD6307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Reverse sorted list – one </w:t>
            </w:r>
            <w:r w:rsidR="00260E4D">
              <w:rPr>
                <w:sz w:val="28"/>
                <w:szCs w:val="28"/>
              </w:rPr>
              <w:t>full pass</w:t>
            </w:r>
            <w:r>
              <w:rPr>
                <w:sz w:val="28"/>
                <w:szCs w:val="28"/>
              </w:rPr>
              <w:t xml:space="preserve"> needed for each item</w:t>
            </w:r>
          </w:p>
        </w:tc>
        <w:tc>
          <w:tcPr>
            <w:tcW w:w="3006" w:type="dxa"/>
            <w:tcBorders>
              <w:top w:val="nil"/>
            </w:tcBorders>
          </w:tcPr>
          <w:p w14:paraId="155168A0" w14:textId="6D137963" w:rsidR="000D661E" w:rsidRDefault="000D661E" w:rsidP="00EC3D6B">
            <w:pPr>
              <w:rPr>
                <w:sz w:val="28"/>
                <w:szCs w:val="28"/>
              </w:rPr>
            </w:pPr>
          </w:p>
        </w:tc>
      </w:tr>
      <w:tr w:rsidR="000D661E" w14:paraId="18888DA2" w14:textId="77777777" w:rsidTr="00EC3D6B">
        <w:tc>
          <w:tcPr>
            <w:tcW w:w="1848" w:type="dxa"/>
          </w:tcPr>
          <w:p w14:paraId="5C1BB579" w14:textId="77777777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for</w:t>
            </w:r>
          </w:p>
        </w:tc>
        <w:tc>
          <w:tcPr>
            <w:tcW w:w="4162" w:type="dxa"/>
          </w:tcPr>
          <w:p w14:paraId="6368CB6C" w14:textId="3BCB9FFE" w:rsidR="000D661E" w:rsidRPr="00551A31" w:rsidRDefault="00260E4D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with fewer items</w:t>
            </w:r>
          </w:p>
        </w:tc>
        <w:tc>
          <w:tcPr>
            <w:tcW w:w="3006" w:type="dxa"/>
          </w:tcPr>
          <w:p w14:paraId="274B8DB8" w14:textId="3B6B4E20" w:rsidR="000D661E" w:rsidRDefault="00260E4D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with more items</w:t>
            </w:r>
          </w:p>
        </w:tc>
      </w:tr>
      <w:tr w:rsidR="000D661E" w14:paraId="3141F70D" w14:textId="77777777" w:rsidTr="00EC3D6B">
        <w:tc>
          <w:tcPr>
            <w:tcW w:w="1848" w:type="dxa"/>
          </w:tcPr>
          <w:p w14:paraId="49AE45C2" w14:textId="77777777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Advantages</w:t>
            </w:r>
          </w:p>
        </w:tc>
        <w:tc>
          <w:tcPr>
            <w:tcW w:w="4162" w:type="dxa"/>
          </w:tcPr>
          <w:p w14:paraId="20773A6E" w14:textId="77777777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algorithm</w:t>
            </w:r>
          </w:p>
          <w:p w14:paraId="3DB70F60" w14:textId="61737928" w:rsidR="00260E4D" w:rsidRDefault="00260E4D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extra storage needed for copies of data</w:t>
            </w:r>
          </w:p>
        </w:tc>
        <w:tc>
          <w:tcPr>
            <w:tcW w:w="3006" w:type="dxa"/>
          </w:tcPr>
          <w:p w14:paraId="32D59EEE" w14:textId="77777777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Breaks the list down into smaller parts</w:t>
            </w:r>
          </w:p>
          <w:p w14:paraId="483EEE1F" w14:textId="3C8451A9" w:rsidR="000D661E" w:rsidRDefault="00260E4D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Longer lists only add a small amount of extra execution time</w:t>
            </w:r>
          </w:p>
        </w:tc>
      </w:tr>
      <w:tr w:rsidR="000D661E" w14:paraId="7379C1A4" w14:textId="77777777" w:rsidTr="00EC3D6B">
        <w:tc>
          <w:tcPr>
            <w:tcW w:w="1848" w:type="dxa"/>
          </w:tcPr>
          <w:p w14:paraId="4AAF74C1" w14:textId="77777777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Disadvantages</w:t>
            </w:r>
          </w:p>
        </w:tc>
        <w:tc>
          <w:tcPr>
            <w:tcW w:w="4162" w:type="dxa"/>
          </w:tcPr>
          <w:p w14:paraId="75034E6F" w14:textId="77777777" w:rsidR="000D661E" w:rsidRDefault="000D661E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Brute force</w:t>
            </w:r>
          </w:p>
          <w:p w14:paraId="481EF172" w14:textId="18FE972F" w:rsidR="00260E4D" w:rsidRDefault="00260E4D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Longer lists take much longer to sort</w:t>
            </w:r>
          </w:p>
        </w:tc>
        <w:tc>
          <w:tcPr>
            <w:tcW w:w="3006" w:type="dxa"/>
          </w:tcPr>
          <w:p w14:paraId="13A7AB54" w14:textId="77777777" w:rsidR="000D661E" w:rsidRDefault="00260E4D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additional memory for copies of the list</w:t>
            </w:r>
          </w:p>
          <w:p w14:paraId="699BC8A7" w14:textId="77777777" w:rsidR="00260E4D" w:rsidRDefault="00260E4D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must be split, even in short lists</w:t>
            </w:r>
          </w:p>
          <w:p w14:paraId="2D60BE85" w14:textId="7B439AB3" w:rsidR="00260E4D" w:rsidRDefault="00260E4D" w:rsidP="00EC3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 algorithm</w:t>
            </w:r>
          </w:p>
        </w:tc>
      </w:tr>
    </w:tbl>
    <w:p w14:paraId="463CAD48" w14:textId="77777777" w:rsidR="000D661E" w:rsidRPr="00551A31" w:rsidRDefault="000D661E" w:rsidP="00A446FF">
      <w:pPr>
        <w:rPr>
          <w:sz w:val="28"/>
          <w:szCs w:val="28"/>
        </w:rPr>
      </w:pPr>
    </w:p>
    <w:sectPr w:rsidR="000D661E" w:rsidRPr="0055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E386D"/>
    <w:multiLevelType w:val="hybridMultilevel"/>
    <w:tmpl w:val="12D263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F489C"/>
    <w:multiLevelType w:val="hybridMultilevel"/>
    <w:tmpl w:val="57D89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7637"/>
    <w:multiLevelType w:val="hybridMultilevel"/>
    <w:tmpl w:val="A0A68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15B15"/>
    <w:multiLevelType w:val="hybridMultilevel"/>
    <w:tmpl w:val="F94C6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20EE4"/>
    <w:multiLevelType w:val="hybridMultilevel"/>
    <w:tmpl w:val="DF7879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D1A3F"/>
    <w:multiLevelType w:val="hybridMultilevel"/>
    <w:tmpl w:val="25602B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50BED"/>
    <w:multiLevelType w:val="hybridMultilevel"/>
    <w:tmpl w:val="6EFE6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A79CB"/>
    <w:multiLevelType w:val="hybridMultilevel"/>
    <w:tmpl w:val="829E8C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35AC9"/>
    <w:rsid w:val="00083E9F"/>
    <w:rsid w:val="000D4B68"/>
    <w:rsid w:val="000D65D0"/>
    <w:rsid w:val="000D661E"/>
    <w:rsid w:val="0010421F"/>
    <w:rsid w:val="002275E7"/>
    <w:rsid w:val="00260E4D"/>
    <w:rsid w:val="002A08BD"/>
    <w:rsid w:val="00392038"/>
    <w:rsid w:val="0043574E"/>
    <w:rsid w:val="00513E87"/>
    <w:rsid w:val="00551A31"/>
    <w:rsid w:val="005A2748"/>
    <w:rsid w:val="005C2E70"/>
    <w:rsid w:val="006613D2"/>
    <w:rsid w:val="0066218C"/>
    <w:rsid w:val="006B3CD6"/>
    <w:rsid w:val="006F7452"/>
    <w:rsid w:val="00785A6C"/>
    <w:rsid w:val="007A4B27"/>
    <w:rsid w:val="007E650C"/>
    <w:rsid w:val="0080097E"/>
    <w:rsid w:val="008131D5"/>
    <w:rsid w:val="008305FB"/>
    <w:rsid w:val="008419BC"/>
    <w:rsid w:val="008B660F"/>
    <w:rsid w:val="008B66E2"/>
    <w:rsid w:val="008C0B6E"/>
    <w:rsid w:val="00926580"/>
    <w:rsid w:val="00972D64"/>
    <w:rsid w:val="009A1B45"/>
    <w:rsid w:val="00A349D2"/>
    <w:rsid w:val="00A446FF"/>
    <w:rsid w:val="00A47FC9"/>
    <w:rsid w:val="00A770B3"/>
    <w:rsid w:val="00AD2B42"/>
    <w:rsid w:val="00AE542F"/>
    <w:rsid w:val="00AE59E6"/>
    <w:rsid w:val="00AF736B"/>
    <w:rsid w:val="00B42277"/>
    <w:rsid w:val="00B9050F"/>
    <w:rsid w:val="00BA6247"/>
    <w:rsid w:val="00C079E9"/>
    <w:rsid w:val="00C22694"/>
    <w:rsid w:val="00C311DC"/>
    <w:rsid w:val="00CA1704"/>
    <w:rsid w:val="00CB3CC9"/>
    <w:rsid w:val="00D10472"/>
    <w:rsid w:val="00D50DC5"/>
    <w:rsid w:val="00DD0B63"/>
    <w:rsid w:val="00E06870"/>
    <w:rsid w:val="00E15139"/>
    <w:rsid w:val="00E33B58"/>
    <w:rsid w:val="00E418BB"/>
    <w:rsid w:val="00E62D0C"/>
    <w:rsid w:val="00E91E4A"/>
    <w:rsid w:val="00EB2A1A"/>
    <w:rsid w:val="00EB3F66"/>
    <w:rsid w:val="00EC3D6B"/>
    <w:rsid w:val="00ED0643"/>
    <w:rsid w:val="00EE7990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4067FFBD-664E-48D4-BD16-5D99CBC6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  <w:style w:type="table" w:styleId="TableGrid">
    <w:name w:val="Table Grid"/>
    <w:basedOn w:val="TableNormal"/>
    <w:uiPriority w:val="39"/>
    <w:rsid w:val="00E3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7</cp:revision>
  <dcterms:created xsi:type="dcterms:W3CDTF">2021-11-08T16:19:00Z</dcterms:created>
  <dcterms:modified xsi:type="dcterms:W3CDTF">2021-11-10T14:05:00Z</dcterms:modified>
</cp:coreProperties>
</file>