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7065867E" w:rsidR="00C079E9" w:rsidRDefault="0008158A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08158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F4808E4" w14:textId="4180CA2A" w:rsidR="00E91E4A" w:rsidRDefault="0008158A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Binary Search</w:t>
      </w:r>
    </w:p>
    <w:p w14:paraId="003B7301" w14:textId="3FF64281" w:rsidR="00B42277" w:rsidRPr="0008158A" w:rsidRDefault="0008158A" w:rsidP="0008158A">
      <w:pPr>
        <w:rPr>
          <w:sz w:val="36"/>
          <w:szCs w:val="36"/>
        </w:rPr>
      </w:pPr>
      <w:r>
        <w:rPr>
          <w:sz w:val="32"/>
          <w:szCs w:val="32"/>
        </w:rPr>
        <w:t>Binary Search</w:t>
      </w:r>
    </w:p>
    <w:p w14:paraId="0D42E4CD" w14:textId="49226DD0" w:rsidR="0010421F" w:rsidRDefault="0008158A" w:rsidP="00A446FF">
      <w:pPr>
        <w:rPr>
          <w:sz w:val="28"/>
          <w:szCs w:val="28"/>
        </w:rPr>
      </w:pPr>
      <w:r>
        <w:rPr>
          <w:sz w:val="28"/>
          <w:szCs w:val="28"/>
        </w:rPr>
        <w:t>To use a binary search in a list, the list must have already been sorted in ascending order, either numerically (1-9) or alphabetically (A-Z). A binary search uses a “divide and conquer” method to make it more efficient:</w:t>
      </w:r>
    </w:p>
    <w:p w14:paraId="48DBA7FE" w14:textId="4FF5F95B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median (middle item) and compare it with the search term.</w:t>
      </w:r>
    </w:p>
    <w:p w14:paraId="2A6BED1B" w14:textId="5C08A812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search term is lower, ignore the median and higher items.</w:t>
      </w:r>
    </w:p>
    <w:p w14:paraId="5324B0B3" w14:textId="02D9FD79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search term is higher, ignore the median and lower items.</w:t>
      </w:r>
    </w:p>
    <w:p w14:paraId="7FDDBE04" w14:textId="69CC11C8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new median from your new list</w:t>
      </w:r>
    </w:p>
    <w:p w14:paraId="54D304E4" w14:textId="2BB9ABF3" w:rsidR="0008158A" w:rsidRDefault="0008158A" w:rsidP="000815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Repeat until you reach the search term (or don’t find it).</w:t>
      </w:r>
    </w:p>
    <w:p w14:paraId="0D064B71" w14:textId="39E712BD" w:rsidR="00C7508E" w:rsidRDefault="00C7508E" w:rsidP="00C7508E">
      <w:pPr>
        <w:rPr>
          <w:sz w:val="32"/>
          <w:szCs w:val="32"/>
        </w:rPr>
      </w:pPr>
    </w:p>
    <w:p w14:paraId="70C6A21E" w14:textId="26080E6C" w:rsidR="00C7508E" w:rsidRDefault="00C7508E" w:rsidP="00C7508E">
      <w:pPr>
        <w:rPr>
          <w:sz w:val="32"/>
          <w:szCs w:val="32"/>
        </w:rPr>
      </w:pPr>
      <w:r>
        <w:rPr>
          <w:sz w:val="32"/>
          <w:szCs w:val="32"/>
        </w:rPr>
        <w:t>Median Values</w:t>
      </w:r>
    </w:p>
    <w:p w14:paraId="04EAABBA" w14:textId="77777777" w:rsidR="00CA7CED" w:rsidRDefault="00C7508E" w:rsidP="00C7508E">
      <w:pPr>
        <w:rPr>
          <w:sz w:val="28"/>
          <w:szCs w:val="28"/>
        </w:rPr>
      </w:pPr>
      <w:r>
        <w:rPr>
          <w:sz w:val="28"/>
          <w:szCs w:val="28"/>
        </w:rPr>
        <w:t xml:space="preserve">The median is the middle item in a list. If there is an odd number of </w:t>
      </w:r>
      <w:r w:rsidRPr="00CA7CED">
        <w:rPr>
          <w:bCs/>
          <w:iCs/>
          <w:sz w:val="28"/>
          <w:szCs w:val="28"/>
        </w:rPr>
        <w:t>items</w:t>
      </w:r>
      <w:r>
        <w:rPr>
          <w:sz w:val="28"/>
          <w:szCs w:val="28"/>
        </w:rPr>
        <w:t xml:space="preserve">, then the median is the middle item. However, </w:t>
      </w:r>
      <w:r w:rsidR="00CA7CED">
        <w:rPr>
          <w:sz w:val="28"/>
          <w:szCs w:val="28"/>
        </w:rPr>
        <w:t>if there is an even number of items, the median is halfway between the middle two number. As there is no index called 5.5, it is truncated to 5. To find a median, use</w:t>
      </w:r>
    </w:p>
    <w:p w14:paraId="1E1E1D0D" w14:textId="57581A3B" w:rsidR="00C7508E" w:rsidRPr="00CA7CED" w:rsidRDefault="00CA7CED" w:rsidP="00CA7C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median = (length of list + 1) // 2</w:t>
      </w:r>
    </w:p>
    <w:p w14:paraId="0B775993" w14:textId="36200421" w:rsidR="00C7508E" w:rsidRDefault="00C7508E" w:rsidP="00C7508E">
      <w:pPr>
        <w:rPr>
          <w:sz w:val="28"/>
          <w:szCs w:val="28"/>
        </w:rPr>
      </w:pPr>
    </w:p>
    <w:p w14:paraId="054B35F1" w14:textId="76796F8F" w:rsidR="00C7508E" w:rsidRPr="00C7508E" w:rsidRDefault="00C7508E" w:rsidP="00C7508E">
      <w:pPr>
        <w:rPr>
          <w:sz w:val="32"/>
          <w:szCs w:val="32"/>
        </w:rPr>
      </w:pPr>
    </w:p>
    <w:p w14:paraId="627124B4" w14:textId="77777777" w:rsidR="0008158A" w:rsidRDefault="0008158A" w:rsidP="00A446FF">
      <w:pPr>
        <w:rPr>
          <w:sz w:val="28"/>
          <w:szCs w:val="28"/>
        </w:rPr>
      </w:pP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3A78AC4D" w14:textId="337089DE" w:rsidR="00C22694" w:rsidRDefault="00A66B75" w:rsidP="00A446FF">
      <w:pPr>
        <w:rPr>
          <w:sz w:val="32"/>
          <w:szCs w:val="32"/>
        </w:rPr>
      </w:pPr>
      <w:r>
        <w:rPr>
          <w:sz w:val="32"/>
          <w:szCs w:val="32"/>
        </w:rPr>
        <w:t>Advantages and Disadvantages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6B75" w14:paraId="557A4F1D" w14:textId="77777777" w:rsidTr="00A6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1A1B51" w14:textId="189F04CC" w:rsidR="00A66B75" w:rsidRDefault="00A66B75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508" w:type="dxa"/>
          </w:tcPr>
          <w:p w14:paraId="2096D51C" w14:textId="7C31CE50" w:rsidR="00A66B75" w:rsidRDefault="00A66B75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</w:tr>
      <w:tr w:rsidR="00A66B75" w14:paraId="0043B3C2" w14:textId="77777777" w:rsidTr="00AA0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B2FC97" w14:textId="77777777" w:rsidR="00A66B75" w:rsidRDefault="00A66B75" w:rsidP="00A446FF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Very quick at finding items</w:t>
            </w:r>
          </w:p>
          <w:p w14:paraId="1B591C3F" w14:textId="77777777" w:rsidR="00D90111" w:rsidRDefault="00D90111" w:rsidP="00A446FF">
            <w:pPr>
              <w:rPr>
                <w:i w:val="0"/>
                <w:iCs w:val="0"/>
                <w:sz w:val="28"/>
                <w:szCs w:val="28"/>
              </w:rPr>
            </w:pPr>
          </w:p>
          <w:p w14:paraId="5039F15D" w14:textId="7E90FD7A" w:rsidR="00D90111" w:rsidRDefault="00D90111" w:rsidP="00A446FF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14:paraId="4E3C1C3E" w14:textId="77777777" w:rsidR="00A66B75" w:rsidRDefault="00A66B75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List must be sorted</w:t>
            </w:r>
          </w:p>
          <w:p w14:paraId="6A3A6812" w14:textId="77777777" w:rsidR="00A66B75" w:rsidRDefault="00A66B75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  <w:p w14:paraId="59ED50DA" w14:textId="15273047" w:rsidR="00D90111" w:rsidRPr="00A66B75" w:rsidRDefault="00D90111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Complex to program and implement</w:t>
            </w:r>
          </w:p>
        </w:tc>
      </w:tr>
    </w:tbl>
    <w:p w14:paraId="7F65E728" w14:textId="77777777" w:rsidR="00A66B75" w:rsidRPr="00A66B75" w:rsidRDefault="00A66B75" w:rsidP="00A446FF">
      <w:pPr>
        <w:rPr>
          <w:sz w:val="28"/>
          <w:szCs w:val="28"/>
        </w:rPr>
      </w:pPr>
    </w:p>
    <w:p w14:paraId="19C2C039" w14:textId="0D3A8165" w:rsidR="00D10472" w:rsidRDefault="00D10472" w:rsidP="00A446FF">
      <w:pPr>
        <w:rPr>
          <w:sz w:val="36"/>
          <w:szCs w:val="36"/>
        </w:rPr>
      </w:pPr>
    </w:p>
    <w:p w14:paraId="1882B80A" w14:textId="66C42D98" w:rsidR="00AA03B0" w:rsidRDefault="00AA03B0" w:rsidP="00A446FF">
      <w:pPr>
        <w:rPr>
          <w:sz w:val="32"/>
          <w:szCs w:val="32"/>
        </w:rPr>
      </w:pPr>
      <w:r>
        <w:rPr>
          <w:sz w:val="32"/>
          <w:szCs w:val="32"/>
        </w:rPr>
        <w:t>Practice Questions</w:t>
      </w:r>
    </w:p>
    <w:p w14:paraId="0F16006E" w14:textId="5A1B3821" w:rsidR="00AA03B0" w:rsidRDefault="00AA03B0" w:rsidP="00A446FF">
      <w:pPr>
        <w:rPr>
          <w:sz w:val="28"/>
          <w:szCs w:val="28"/>
        </w:rPr>
      </w:pPr>
    </w:p>
    <w:p w14:paraId="61451E5B" w14:textId="02F4F28C" w:rsidR="00AA03B0" w:rsidRDefault="00E44254" w:rsidP="00AA03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 the main advantages of using a binary search algorithm over a linear search algorithm?</w:t>
      </w:r>
    </w:p>
    <w:p w14:paraId="0A0999FD" w14:textId="2D652A13" w:rsidR="00E44254" w:rsidRDefault="00E44254" w:rsidP="00E44254">
      <w:pPr>
        <w:pStyle w:val="ListParagraph"/>
        <w:ind w:left="1440"/>
        <w:rPr>
          <w:sz w:val="28"/>
          <w:szCs w:val="28"/>
        </w:rPr>
      </w:pPr>
    </w:p>
    <w:p w14:paraId="0EDAFFDC" w14:textId="51282850" w:rsidR="00E44254" w:rsidRDefault="00E44254" w:rsidP="00E44254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searches are quicker and more efficient compared to linear searches</w:t>
      </w:r>
    </w:p>
    <w:p w14:paraId="0C9F6ECA" w14:textId="77777777" w:rsidR="00E44254" w:rsidRDefault="00E44254" w:rsidP="00E44254">
      <w:pPr>
        <w:pStyle w:val="ListParagraph"/>
        <w:ind w:left="1440"/>
        <w:rPr>
          <w:b/>
          <w:bCs/>
          <w:sz w:val="28"/>
          <w:szCs w:val="28"/>
        </w:rPr>
      </w:pPr>
    </w:p>
    <w:p w14:paraId="5163E827" w14:textId="0EC34D78" w:rsidR="00E44254" w:rsidRDefault="00050332" w:rsidP="00E442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 the process of finding the team ‘Liverpool’ using a binary search:</w:t>
      </w:r>
    </w:p>
    <w:p w14:paraId="757FA631" w14:textId="3D17AF72" w:rsidR="00050332" w:rsidRDefault="00050332" w:rsidP="00050332">
      <w:pPr>
        <w:pStyle w:val="ListParagraph"/>
        <w:ind w:left="1440"/>
        <w:rPr>
          <w:sz w:val="28"/>
          <w:szCs w:val="28"/>
        </w:rPr>
      </w:pPr>
    </w:p>
    <w:tbl>
      <w:tblPr>
        <w:tblStyle w:val="PlainTable4"/>
        <w:tblW w:w="8053" w:type="dxa"/>
        <w:jc w:val="center"/>
        <w:tblLook w:val="04A0" w:firstRow="1" w:lastRow="0" w:firstColumn="1" w:lastColumn="0" w:noHBand="0" w:noVBand="1"/>
      </w:tblPr>
      <w:tblGrid>
        <w:gridCol w:w="737"/>
        <w:gridCol w:w="1070"/>
        <w:gridCol w:w="1099"/>
        <w:gridCol w:w="1269"/>
        <w:gridCol w:w="1002"/>
        <w:gridCol w:w="1396"/>
        <w:gridCol w:w="1480"/>
      </w:tblGrid>
      <w:tr w:rsidR="00D21CF2" w14:paraId="43848210" w14:textId="77777777" w:rsidTr="00853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3AC6B85" w14:textId="23105ED5" w:rsidR="00D21CF2" w:rsidRDefault="00D21CF2" w:rsidP="000503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1070" w:type="dxa"/>
          </w:tcPr>
          <w:p w14:paraId="327B5139" w14:textId="3BD34936" w:rsidR="00D21CF2" w:rsidRPr="00853A15" w:rsidRDefault="00D21CF2" w:rsidP="000503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Arsenal</w:t>
            </w:r>
          </w:p>
        </w:tc>
        <w:tc>
          <w:tcPr>
            <w:tcW w:w="1099" w:type="dxa"/>
          </w:tcPr>
          <w:p w14:paraId="3FE7B406" w14:textId="7968FAD6" w:rsidR="00D21CF2" w:rsidRPr="00853A15" w:rsidRDefault="00D21CF2" w:rsidP="000503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Chelsea</w:t>
            </w:r>
          </w:p>
        </w:tc>
        <w:tc>
          <w:tcPr>
            <w:tcW w:w="1190" w:type="dxa"/>
          </w:tcPr>
          <w:p w14:paraId="36F22C7D" w14:textId="795CA3EC" w:rsidR="00D21CF2" w:rsidRPr="00853A15" w:rsidRDefault="00D21CF2" w:rsidP="000503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Liverpool</w:t>
            </w:r>
          </w:p>
        </w:tc>
        <w:tc>
          <w:tcPr>
            <w:tcW w:w="1093" w:type="dxa"/>
          </w:tcPr>
          <w:p w14:paraId="03A176E1" w14:textId="3D6D36BA" w:rsidR="00D21CF2" w:rsidRPr="00853A15" w:rsidRDefault="00D21CF2" w:rsidP="00853A1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Man U</w:t>
            </w:r>
          </w:p>
        </w:tc>
        <w:tc>
          <w:tcPr>
            <w:tcW w:w="1396" w:type="dxa"/>
          </w:tcPr>
          <w:p w14:paraId="645A4371" w14:textId="54FA604A" w:rsidR="00D21CF2" w:rsidRPr="00853A15" w:rsidRDefault="00D21CF2" w:rsidP="000503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Newcastle</w:t>
            </w:r>
          </w:p>
        </w:tc>
        <w:tc>
          <w:tcPr>
            <w:tcW w:w="1480" w:type="dxa"/>
          </w:tcPr>
          <w:p w14:paraId="75DA3E9C" w14:textId="51AC7005" w:rsidR="00D21CF2" w:rsidRPr="00853A15" w:rsidRDefault="00D21CF2" w:rsidP="000503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53A15">
              <w:rPr>
                <w:b w:val="0"/>
                <w:bCs w:val="0"/>
                <w:sz w:val="28"/>
                <w:szCs w:val="28"/>
              </w:rPr>
              <w:t>Tottenham</w:t>
            </w:r>
          </w:p>
        </w:tc>
      </w:tr>
      <w:tr w:rsidR="00D21CF2" w14:paraId="754A1691" w14:textId="77777777" w:rsidTr="00853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1D48BB4" w14:textId="06EF66A7" w:rsidR="00D21CF2" w:rsidRDefault="00D21CF2" w:rsidP="00953B7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1070" w:type="dxa"/>
          </w:tcPr>
          <w:p w14:paraId="74570625" w14:textId="2941C5AC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99" w:type="dxa"/>
          </w:tcPr>
          <w:p w14:paraId="4993B167" w14:textId="5B492961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90" w:type="dxa"/>
          </w:tcPr>
          <w:p w14:paraId="42098EEA" w14:textId="3CA0DD76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Liverpool</w:t>
            </w:r>
          </w:p>
        </w:tc>
        <w:tc>
          <w:tcPr>
            <w:tcW w:w="1093" w:type="dxa"/>
          </w:tcPr>
          <w:p w14:paraId="03BC8054" w14:textId="20C55C89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96" w:type="dxa"/>
          </w:tcPr>
          <w:p w14:paraId="7193B768" w14:textId="4E7BB5A2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80" w:type="dxa"/>
          </w:tcPr>
          <w:p w14:paraId="4AF00705" w14:textId="7AF3D4BA" w:rsidR="00D21CF2" w:rsidRDefault="00D21CF2" w:rsidP="00953B7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0B275D0" w14:textId="473C436E" w:rsidR="00050332" w:rsidRDefault="00050332" w:rsidP="00050332">
      <w:pPr>
        <w:pStyle w:val="ListParagraph"/>
        <w:ind w:left="1440"/>
        <w:rPr>
          <w:b/>
          <w:bCs/>
          <w:sz w:val="28"/>
          <w:szCs w:val="28"/>
        </w:rPr>
      </w:pPr>
    </w:p>
    <w:p w14:paraId="6DF3AC0C" w14:textId="2FED6FED" w:rsidR="00C300BE" w:rsidRPr="00C300BE" w:rsidRDefault="00C300BE" w:rsidP="00050332">
      <w:pPr>
        <w:pStyle w:val="ListParagraph"/>
        <w:ind w:left="1440"/>
        <w:rPr>
          <w:sz w:val="28"/>
          <w:szCs w:val="28"/>
        </w:rPr>
      </w:pPr>
    </w:p>
    <w:sectPr w:rsidR="00C300BE" w:rsidRPr="00C3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0343"/>
    <w:multiLevelType w:val="hybridMultilevel"/>
    <w:tmpl w:val="BE88E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C4CE8"/>
    <w:multiLevelType w:val="hybridMultilevel"/>
    <w:tmpl w:val="3B2A0E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50332"/>
    <w:rsid w:val="0008158A"/>
    <w:rsid w:val="000D4B68"/>
    <w:rsid w:val="000D65D0"/>
    <w:rsid w:val="0010421F"/>
    <w:rsid w:val="002275E7"/>
    <w:rsid w:val="002A08BD"/>
    <w:rsid w:val="00392038"/>
    <w:rsid w:val="0043574E"/>
    <w:rsid w:val="005A2748"/>
    <w:rsid w:val="005C2E70"/>
    <w:rsid w:val="0066218C"/>
    <w:rsid w:val="006B2DD5"/>
    <w:rsid w:val="006B3CD6"/>
    <w:rsid w:val="006F7452"/>
    <w:rsid w:val="00785A6C"/>
    <w:rsid w:val="007A4B27"/>
    <w:rsid w:val="0080097E"/>
    <w:rsid w:val="008131D5"/>
    <w:rsid w:val="008419BC"/>
    <w:rsid w:val="00853A15"/>
    <w:rsid w:val="008B660F"/>
    <w:rsid w:val="00926580"/>
    <w:rsid w:val="00953B75"/>
    <w:rsid w:val="009D76CA"/>
    <w:rsid w:val="00A349D2"/>
    <w:rsid w:val="00A446FF"/>
    <w:rsid w:val="00A47FC9"/>
    <w:rsid w:val="00A66B75"/>
    <w:rsid w:val="00A770B3"/>
    <w:rsid w:val="00AA03B0"/>
    <w:rsid w:val="00AD2B42"/>
    <w:rsid w:val="00AE542F"/>
    <w:rsid w:val="00B42277"/>
    <w:rsid w:val="00B9050F"/>
    <w:rsid w:val="00C079E9"/>
    <w:rsid w:val="00C22694"/>
    <w:rsid w:val="00C300BE"/>
    <w:rsid w:val="00C311DC"/>
    <w:rsid w:val="00C7508E"/>
    <w:rsid w:val="00CA1704"/>
    <w:rsid w:val="00CA7CED"/>
    <w:rsid w:val="00CB3CC9"/>
    <w:rsid w:val="00D10472"/>
    <w:rsid w:val="00D21CF2"/>
    <w:rsid w:val="00D50DC5"/>
    <w:rsid w:val="00D90111"/>
    <w:rsid w:val="00E06870"/>
    <w:rsid w:val="00E15139"/>
    <w:rsid w:val="00E418BB"/>
    <w:rsid w:val="00E44254"/>
    <w:rsid w:val="00E62D0C"/>
    <w:rsid w:val="00E91E4A"/>
    <w:rsid w:val="00EB2A1A"/>
    <w:rsid w:val="00ED0643"/>
    <w:rsid w:val="00EE7990"/>
    <w:rsid w:val="00F2718A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9BC75472-6F75-4344-839F-730A482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A6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66B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8907-DFCF-445F-BA8D-8B7506D9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2021-11-08T15:49:00Z</dcterms:created>
  <dcterms:modified xsi:type="dcterms:W3CDTF">2021-11-17T14:00:00Z</dcterms:modified>
</cp:coreProperties>
</file>